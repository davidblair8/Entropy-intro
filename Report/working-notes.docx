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19E" w14:textId="3DC9939A" w:rsidR="00F66663" w:rsidRDefault="00176ECA">
      <w:pPr>
        <w:pStyle w:val="Date"/>
      </w:pPr>
      <w:r>
        <w:t>January 30, 2024</w:t>
      </w:r>
    </w:p>
    <w:p w14:paraId="3D1C4A9D" w14:textId="0CEF4060" w:rsidR="00F66663" w:rsidRDefault="002C7C0F">
      <w:pPr>
        <w:pStyle w:val="Title"/>
      </w:pPr>
      <w:r>
        <w:t>Working NOtes</w:t>
      </w:r>
    </w:p>
    <w:p w14:paraId="01673611" w14:textId="6A9E84BE" w:rsidR="00F66663" w:rsidRDefault="00F80047">
      <w:pPr>
        <w:pStyle w:val="Heading1"/>
      </w:pPr>
      <w:r>
        <w:t>Test New Model Orders</w:t>
      </w:r>
    </w:p>
    <w:p w14:paraId="6F91D329" w14:textId="14381F41" w:rsidR="00F66663" w:rsidRDefault="00614919">
      <w:r>
        <w:t xml:space="preserve">It is unclear which model order will provide optimal results.  To this end, it was decided to test the model orders between 5 and </w:t>
      </w:r>
      <w:r w:rsidR="00506DFB">
        <w:t>20</w:t>
      </w:r>
      <w:r>
        <w:t xml:space="preserve"> to establish which, if any, detect significant group-level differences.</w:t>
      </w:r>
    </w:p>
    <w:p w14:paraId="4DF094B7" w14:textId="77777777" w:rsidR="003B51F0" w:rsidRDefault="00614919" w:rsidP="003B51F0">
      <w:pPr>
        <w:pStyle w:val="Heading2"/>
      </w:pPr>
      <w:r>
        <w:t>Order 5:</w:t>
      </w:r>
    </w:p>
    <w:p w14:paraId="2186205A" w14:textId="5FBD47BA" w:rsidR="003B51F0" w:rsidRDefault="003B51F0" w:rsidP="003B51F0">
      <w:pPr>
        <w:pStyle w:val="Heading3"/>
      </w:pPr>
      <w:r>
        <w:t>No significant group-level differences between joint entropy (</w:t>
      </w:r>
      <w:r w:rsidRPr="00A24795">
        <w:rPr>
          <w:i/>
          <w:iCs/>
        </w:rPr>
        <w:t>t</w:t>
      </w:r>
      <w:r>
        <w:t xml:space="preserve">-test </w:t>
      </w:r>
      <w:r w:rsidRPr="00A24795">
        <w:rPr>
          <w:i/>
          <w:iCs/>
        </w:rPr>
        <w:t>p</w:t>
      </w:r>
      <w:r>
        <w:t>-value: 0.</w:t>
      </w:r>
      <w:r w:rsidR="004E3F04">
        <w:t>0962</w:t>
      </w:r>
      <w:r>
        <w:t>)</w:t>
      </w:r>
    </w:p>
    <w:p w14:paraId="3193D771" w14:textId="77777777" w:rsidR="003B51F0" w:rsidRDefault="003B51F0" w:rsidP="003B51F0">
      <w:pPr>
        <w:pStyle w:val="Heading3"/>
      </w:pPr>
      <w:r>
        <w:t>No significant group-level differences between component entropies</w:t>
      </w:r>
    </w:p>
    <w:p w14:paraId="0FBCCD1D" w14:textId="573B6F07" w:rsidR="003B51F0" w:rsidRDefault="003B51F0" w:rsidP="003B51F0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</w:t>
      </w:r>
      <w:r w:rsidR="004E3F04">
        <w:t>.0566</w:t>
      </w:r>
      <w:r>
        <w:t xml:space="preserve"> (</w:t>
      </w:r>
      <w:r w:rsidR="004E3F04">
        <w:rPr>
          <w:i w:val="0"/>
          <w:iCs w:val="0"/>
        </w:rPr>
        <w:t>t</w:t>
      </w:r>
      <w:r w:rsidR="004E3F04">
        <w:t>-test</w:t>
      </w:r>
      <w:r>
        <w:t>)</w:t>
      </w:r>
    </w:p>
    <w:p w14:paraId="476C32DB" w14:textId="77F29C82" w:rsidR="00D30886" w:rsidRDefault="003B51F0" w:rsidP="00D30886">
      <w:pPr>
        <w:pStyle w:val="Heading4"/>
      </w:pPr>
      <w:r>
        <w:t xml:space="preserve">lowest correlation p-value: </w:t>
      </w:r>
      <w:r w:rsidR="004E3F04">
        <w:t>3.7468</w:t>
      </w:r>
      <w:r w:rsidRPr="00E45AE8">
        <w:t>e-</w:t>
      </w:r>
      <w:r w:rsidR="004E3F04">
        <w:t>5</w:t>
      </w:r>
      <w:r>
        <w:t>, sit</w:t>
      </w:r>
      <w:r w:rsidR="002D68C7">
        <w:t>e</w:t>
      </w:r>
    </w:p>
    <w:p w14:paraId="51D14ADB" w14:textId="66363A10" w:rsidR="004E3F04" w:rsidRDefault="00614919" w:rsidP="004E3F04">
      <w:pPr>
        <w:pStyle w:val="Heading2"/>
      </w:pPr>
      <w:r>
        <w:t>Order 6:</w:t>
      </w:r>
    </w:p>
    <w:p w14:paraId="6531932A" w14:textId="102E8485" w:rsidR="004E3F04" w:rsidRDefault="004E3F04" w:rsidP="004E3F04">
      <w:pPr>
        <w:pStyle w:val="Heading3"/>
      </w:pPr>
      <w:r>
        <w:t>No significant group-level differences between joint entropy (</w:t>
      </w:r>
      <w:r w:rsidRPr="00A24795">
        <w:rPr>
          <w:i/>
          <w:iCs/>
        </w:rPr>
        <w:t>t</w:t>
      </w:r>
      <w:r>
        <w:t xml:space="preserve">-test </w:t>
      </w:r>
      <w:r w:rsidRPr="00A24795">
        <w:rPr>
          <w:i/>
          <w:iCs/>
        </w:rPr>
        <w:t>p</w:t>
      </w:r>
      <w:r>
        <w:t>-value: 0.6949)</w:t>
      </w:r>
    </w:p>
    <w:p w14:paraId="39E7A9C5" w14:textId="77777777" w:rsidR="004E3F04" w:rsidRDefault="004E3F04" w:rsidP="004E3F04">
      <w:pPr>
        <w:pStyle w:val="Heading3"/>
      </w:pPr>
      <w:r>
        <w:t>No significant group-level differences between component entropies</w:t>
      </w:r>
    </w:p>
    <w:p w14:paraId="0B22515F" w14:textId="0D20EB87" w:rsidR="004E3F04" w:rsidRDefault="004E3F04" w:rsidP="004E3F04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0.4329 (</w:t>
      </w:r>
      <w:r>
        <w:rPr>
          <w:i w:val="0"/>
          <w:iCs w:val="0"/>
        </w:rPr>
        <w:t>t</w:t>
      </w:r>
      <w:r>
        <w:t>-test)</w:t>
      </w:r>
    </w:p>
    <w:p w14:paraId="17F3AE68" w14:textId="4CB836FA" w:rsidR="00D30886" w:rsidRDefault="004E3F04" w:rsidP="00D30886">
      <w:pPr>
        <w:pStyle w:val="Heading4"/>
      </w:pPr>
      <w:r>
        <w:t xml:space="preserve">lowest correlation </w:t>
      </w:r>
      <w:r w:rsidRPr="004E3F04">
        <w:t>p</w:t>
      </w:r>
      <w:r>
        <w:t>-value: 3.3351</w:t>
      </w:r>
      <w:r w:rsidRPr="00E45AE8">
        <w:t>e-</w:t>
      </w:r>
      <w:r>
        <w:t>5, site</w:t>
      </w:r>
    </w:p>
    <w:p w14:paraId="746A8694" w14:textId="579205C1" w:rsidR="00CB1264" w:rsidRDefault="00614919" w:rsidP="00CB1264">
      <w:pPr>
        <w:pStyle w:val="Heading2"/>
      </w:pPr>
      <w:r>
        <w:t>Order 7:</w:t>
      </w:r>
    </w:p>
    <w:p w14:paraId="35B9D261" w14:textId="10DBC8D3" w:rsidR="00CB1264" w:rsidRDefault="00CB1264" w:rsidP="00CB1264">
      <w:pPr>
        <w:pStyle w:val="Heading3"/>
      </w:pPr>
      <w:r>
        <w:t>No significant group-level differences between joint entropy (</w:t>
      </w:r>
      <w:r w:rsidRPr="00A24795">
        <w:rPr>
          <w:i/>
          <w:iCs/>
        </w:rPr>
        <w:t>t</w:t>
      </w:r>
      <w:r>
        <w:t xml:space="preserve">-test </w:t>
      </w:r>
      <w:r w:rsidRPr="00A24795">
        <w:rPr>
          <w:i/>
          <w:iCs/>
        </w:rPr>
        <w:t>p</w:t>
      </w:r>
      <w:r>
        <w:t>-value: 0.8070)</w:t>
      </w:r>
    </w:p>
    <w:p w14:paraId="34C89B65" w14:textId="77777777" w:rsidR="00CB1264" w:rsidRDefault="00CB1264" w:rsidP="00CB1264">
      <w:pPr>
        <w:pStyle w:val="Heading3"/>
      </w:pPr>
      <w:r>
        <w:t>No significant group-level differences between component entropies</w:t>
      </w:r>
    </w:p>
    <w:p w14:paraId="0EFE4876" w14:textId="6FC8398D" w:rsidR="00CB1264" w:rsidRDefault="00CB1264" w:rsidP="00CB1264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0.3849 (</w:t>
      </w:r>
      <w:r>
        <w:rPr>
          <w:i w:val="0"/>
          <w:iCs w:val="0"/>
        </w:rPr>
        <w:t>t</w:t>
      </w:r>
      <w:r>
        <w:t>-test)</w:t>
      </w:r>
    </w:p>
    <w:p w14:paraId="2441963C" w14:textId="0346E10A" w:rsidR="00D30886" w:rsidRDefault="00CB1264" w:rsidP="00D30886">
      <w:pPr>
        <w:pStyle w:val="Heading4"/>
      </w:pPr>
      <w:r>
        <w:t xml:space="preserve">lowest correlation </w:t>
      </w:r>
      <w:r w:rsidRPr="004E3F04">
        <w:t>p</w:t>
      </w:r>
      <w:r>
        <w:t>-value: 0.0022, site</w:t>
      </w:r>
    </w:p>
    <w:p w14:paraId="37016F6B" w14:textId="4643708C" w:rsidR="00CB1264" w:rsidRDefault="00614919" w:rsidP="00CB1264">
      <w:pPr>
        <w:pStyle w:val="Heading2"/>
      </w:pPr>
      <w:r>
        <w:t>Order 8:</w:t>
      </w:r>
    </w:p>
    <w:p w14:paraId="4D1C35DC" w14:textId="360732C4" w:rsidR="00CB1264" w:rsidRDefault="00CB1264" w:rsidP="00CB1264">
      <w:pPr>
        <w:pStyle w:val="Heading3"/>
      </w:pPr>
      <w:r>
        <w:t>No significant group-level differences between joint entropy (</w:t>
      </w:r>
      <w:r w:rsidRPr="00A24795">
        <w:rPr>
          <w:i/>
          <w:iCs/>
        </w:rPr>
        <w:t>t</w:t>
      </w:r>
      <w:r>
        <w:t xml:space="preserve">-test </w:t>
      </w:r>
      <w:r w:rsidRPr="00A24795">
        <w:rPr>
          <w:i/>
          <w:iCs/>
        </w:rPr>
        <w:t>p</w:t>
      </w:r>
      <w:r>
        <w:t>-value: 0.8973)</w:t>
      </w:r>
    </w:p>
    <w:p w14:paraId="4E4B1888" w14:textId="77777777" w:rsidR="00CB1264" w:rsidRDefault="00CB1264" w:rsidP="00CB1264">
      <w:pPr>
        <w:pStyle w:val="Heading3"/>
      </w:pPr>
      <w:r>
        <w:t>No significant group-level differences between component entropies</w:t>
      </w:r>
    </w:p>
    <w:p w14:paraId="31F8EA8E" w14:textId="6395EC74" w:rsidR="00CB1264" w:rsidRDefault="00CB1264" w:rsidP="00CB1264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0.5152</w:t>
      </w:r>
    </w:p>
    <w:p w14:paraId="3C5EC6D7" w14:textId="3E9B80FA" w:rsidR="00D30886" w:rsidRDefault="00CB1264" w:rsidP="00D30886">
      <w:pPr>
        <w:pStyle w:val="Heading4"/>
      </w:pPr>
      <w:r>
        <w:t xml:space="preserve">lowest correlation </w:t>
      </w:r>
      <w:r w:rsidRPr="004E3F04">
        <w:t>p</w:t>
      </w:r>
      <w:r>
        <w:t>-value: 2.1942e-6, site</w:t>
      </w:r>
    </w:p>
    <w:p w14:paraId="227C35CA" w14:textId="77777777" w:rsidR="00614919" w:rsidRDefault="00614919" w:rsidP="00614919">
      <w:pPr>
        <w:pStyle w:val="Heading2"/>
      </w:pPr>
      <w:r>
        <w:t>Order 9:</w:t>
      </w:r>
    </w:p>
    <w:p w14:paraId="12285775" w14:textId="08ACB6B5" w:rsidR="00614919" w:rsidRDefault="00614919" w:rsidP="00614919">
      <w:pPr>
        <w:pStyle w:val="Heading3"/>
      </w:pPr>
      <w:r>
        <w:t>No significant group-level differences between joint entropy</w:t>
      </w:r>
      <w:r w:rsidR="00156E2B">
        <w:t xml:space="preserve"> (</w:t>
      </w:r>
      <w:r w:rsidR="00CB1264">
        <w:rPr>
          <w:i/>
          <w:iCs/>
        </w:rPr>
        <w:t>t</w:t>
      </w:r>
      <w:r w:rsidR="00CB1264">
        <w:t>-test</w:t>
      </w:r>
      <w:r w:rsidR="00156E2B">
        <w:t xml:space="preserve"> </w:t>
      </w:r>
      <w:r w:rsidR="00156E2B">
        <w:rPr>
          <w:i/>
          <w:iCs/>
        </w:rPr>
        <w:t>p</w:t>
      </w:r>
      <w:r w:rsidR="00156E2B">
        <w:t>-value: 0.</w:t>
      </w:r>
      <w:r w:rsidR="00CB1264">
        <w:t>9164</w:t>
      </w:r>
      <w:r w:rsidR="00156E2B">
        <w:t>)</w:t>
      </w:r>
    </w:p>
    <w:p w14:paraId="18158280" w14:textId="77777777" w:rsidR="00156E2B" w:rsidRDefault="00614919" w:rsidP="00156E2B">
      <w:pPr>
        <w:pStyle w:val="Heading3"/>
      </w:pPr>
      <w:r>
        <w:lastRenderedPageBreak/>
        <w:t>No significant group-level differences between component entropies</w:t>
      </w:r>
    </w:p>
    <w:p w14:paraId="0C3C353B" w14:textId="6AAA4F4F" w:rsidR="00156E2B" w:rsidRDefault="00156E2B" w:rsidP="00156E2B">
      <w:pPr>
        <w:pStyle w:val="Heading4"/>
      </w:pPr>
      <w:r>
        <w:t xml:space="preserve">Lowest group </w:t>
      </w:r>
      <w:r w:rsidR="00E728C2">
        <w:rPr>
          <w:i w:val="0"/>
          <w:iCs w:val="0"/>
        </w:rPr>
        <w:t>t</w:t>
      </w:r>
      <w:r w:rsidR="00E728C2">
        <w:t>-test</w:t>
      </w:r>
      <w:r>
        <w:t xml:space="preserve"> </w:t>
      </w:r>
      <w:r>
        <w:rPr>
          <w:i w:val="0"/>
          <w:iCs w:val="0"/>
        </w:rPr>
        <w:t>p</w:t>
      </w:r>
      <w:r>
        <w:t>-value: 0.</w:t>
      </w:r>
      <w:r w:rsidR="00E728C2">
        <w:t>7312</w:t>
      </w:r>
    </w:p>
    <w:p w14:paraId="30AFEB83" w14:textId="56800A67" w:rsidR="00614919" w:rsidRDefault="00156E2B" w:rsidP="00156E2B">
      <w:pPr>
        <w:pStyle w:val="Heading4"/>
      </w:pPr>
      <w:r>
        <w:t xml:space="preserve">lowest </w:t>
      </w:r>
      <w:r w:rsidR="00E728C2">
        <w:t>correlation</w:t>
      </w:r>
      <w:r>
        <w:t xml:space="preserve"> p-value: </w:t>
      </w:r>
      <w:r w:rsidR="00906D12">
        <w:t>0.</w:t>
      </w:r>
      <w:r w:rsidR="00E728C2">
        <w:t>0131</w:t>
      </w:r>
      <w:r>
        <w:t xml:space="preserve">, </w:t>
      </w:r>
      <w:r w:rsidR="00E728C2">
        <w:t>CPZ</w:t>
      </w:r>
    </w:p>
    <w:p w14:paraId="7A155F8E" w14:textId="77777777" w:rsidR="00614919" w:rsidRDefault="00614919" w:rsidP="00614919">
      <w:pPr>
        <w:pStyle w:val="Heading2"/>
      </w:pPr>
      <w:r>
        <w:t>Order 10:</w:t>
      </w:r>
    </w:p>
    <w:p w14:paraId="20FFD43B" w14:textId="18E860BC" w:rsidR="00614919" w:rsidRDefault="00614919" w:rsidP="00614919">
      <w:pPr>
        <w:pStyle w:val="Heading3"/>
      </w:pPr>
      <w:r>
        <w:t>No significant group-level differences between joint entropy</w:t>
      </w:r>
      <w:r w:rsidR="00906D12">
        <w:t xml:space="preserve"> (</w:t>
      </w:r>
      <w:r w:rsidR="00462121">
        <w:rPr>
          <w:i/>
          <w:iCs/>
        </w:rPr>
        <w:t>t</w:t>
      </w:r>
      <w:r w:rsidR="00462121">
        <w:t>-test</w:t>
      </w:r>
      <w:r w:rsidR="00906D12">
        <w:t xml:space="preserve"> </w:t>
      </w:r>
      <w:r w:rsidR="00906D12">
        <w:rPr>
          <w:i/>
          <w:iCs/>
        </w:rPr>
        <w:t>p</w:t>
      </w:r>
      <w:r w:rsidR="00906D12">
        <w:t>-value: 0.</w:t>
      </w:r>
      <w:r w:rsidR="00462121">
        <w:t>0923</w:t>
      </w:r>
      <w:r w:rsidR="00906D12">
        <w:t>)</w:t>
      </w:r>
    </w:p>
    <w:p w14:paraId="2BE6B55E" w14:textId="77777777" w:rsidR="00906D12" w:rsidRDefault="00614919" w:rsidP="00906D12">
      <w:pPr>
        <w:pStyle w:val="Heading3"/>
      </w:pPr>
      <w:r>
        <w:t>No significant group-level differences between component entropies</w:t>
      </w:r>
    </w:p>
    <w:p w14:paraId="4CC895F0" w14:textId="1542DBE0" w:rsidR="00906D12" w:rsidRDefault="00906D12" w:rsidP="00906D12">
      <w:pPr>
        <w:pStyle w:val="Heading4"/>
      </w:pPr>
      <w:r>
        <w:t xml:space="preserve">Lowest group </w:t>
      </w:r>
      <w:r w:rsidR="00462121">
        <w:rPr>
          <w:i w:val="0"/>
          <w:iCs w:val="0"/>
        </w:rPr>
        <w:t>t</w:t>
      </w:r>
      <w:r w:rsidR="00462121">
        <w:t>-test</w:t>
      </w:r>
      <w:r>
        <w:t xml:space="preserve"> </w:t>
      </w:r>
      <w:r>
        <w:rPr>
          <w:i w:val="0"/>
          <w:iCs w:val="0"/>
        </w:rPr>
        <w:t>p</w:t>
      </w:r>
      <w:r>
        <w:t>-value: 0.</w:t>
      </w:r>
      <w:r w:rsidR="00462121">
        <w:t>0434</w:t>
      </w:r>
    </w:p>
    <w:p w14:paraId="117DA8D6" w14:textId="766C530C" w:rsidR="00614919" w:rsidRDefault="00906D12" w:rsidP="00906D12">
      <w:pPr>
        <w:pStyle w:val="Heading4"/>
      </w:pPr>
      <w:r>
        <w:t xml:space="preserve">lowest </w:t>
      </w:r>
      <w:r w:rsidR="00462121">
        <w:t>correlation</w:t>
      </w:r>
      <w:r>
        <w:t xml:space="preserve"> p-value: </w:t>
      </w:r>
      <w:r w:rsidR="00462121">
        <w:t>5.06523-7, site</w:t>
      </w:r>
    </w:p>
    <w:p w14:paraId="034FF373" w14:textId="77777777" w:rsidR="00906D12" w:rsidRDefault="00506DFB" w:rsidP="00906D12">
      <w:pPr>
        <w:pStyle w:val="Heading2"/>
      </w:pPr>
      <w:r>
        <w:t>Order 11:</w:t>
      </w:r>
    </w:p>
    <w:p w14:paraId="2D3B3475" w14:textId="42CA604E" w:rsidR="00906D12" w:rsidRDefault="00906D12" w:rsidP="00906D12">
      <w:pPr>
        <w:pStyle w:val="Heading3"/>
      </w:pPr>
      <w:r>
        <w:t>No significant group-level differences between joint entropy (</w:t>
      </w:r>
      <w:r w:rsidR="00C04DC3">
        <w:rPr>
          <w:i/>
          <w:iCs/>
        </w:rPr>
        <w:t>t</w:t>
      </w:r>
      <w:r w:rsidR="00C04DC3">
        <w:t>-test</w:t>
      </w:r>
      <w:r>
        <w:t xml:space="preserve"> </w:t>
      </w:r>
      <w:r>
        <w:rPr>
          <w:i/>
          <w:iCs/>
        </w:rPr>
        <w:t>p</w:t>
      </w:r>
      <w:r>
        <w:t>-value: 0.</w:t>
      </w:r>
      <w:r w:rsidR="00C04DC3">
        <w:t>4099</w:t>
      </w:r>
      <w:r>
        <w:t>)</w:t>
      </w:r>
    </w:p>
    <w:p w14:paraId="53583064" w14:textId="77777777" w:rsidR="00906D12" w:rsidRDefault="00906D12" w:rsidP="00906D12">
      <w:pPr>
        <w:pStyle w:val="Heading3"/>
      </w:pPr>
      <w:r>
        <w:t>No significant group-level differences between component entropies</w:t>
      </w:r>
    </w:p>
    <w:p w14:paraId="79454C88" w14:textId="4746354F" w:rsidR="00906D12" w:rsidRDefault="00906D12" w:rsidP="00906D12">
      <w:pPr>
        <w:pStyle w:val="Heading4"/>
      </w:pPr>
      <w:r>
        <w:t xml:space="preserve">Lowest group </w:t>
      </w:r>
      <w:r w:rsidR="00C04DC3">
        <w:rPr>
          <w:i w:val="0"/>
          <w:iCs w:val="0"/>
        </w:rPr>
        <w:t>t</w:t>
      </w:r>
      <w:r w:rsidR="00C04DC3">
        <w:t>-test</w:t>
      </w:r>
      <w:r>
        <w:t xml:space="preserve"> </w:t>
      </w:r>
      <w:r>
        <w:rPr>
          <w:i w:val="0"/>
          <w:iCs w:val="0"/>
        </w:rPr>
        <w:t>p</w:t>
      </w:r>
      <w:r>
        <w:t>-value: 0.</w:t>
      </w:r>
      <w:r w:rsidR="00C04DC3">
        <w:t>2045</w:t>
      </w:r>
    </w:p>
    <w:p w14:paraId="7296064C" w14:textId="1DC3A031" w:rsidR="00906D12" w:rsidRDefault="00906D12" w:rsidP="00906D12">
      <w:pPr>
        <w:pStyle w:val="Heading4"/>
      </w:pPr>
      <w:r>
        <w:t xml:space="preserve">lowest overall p-value: </w:t>
      </w:r>
      <w:r w:rsidR="00C04DC3">
        <w:t>3.0477e-8</w:t>
      </w:r>
      <w:r>
        <w:t xml:space="preserve">, </w:t>
      </w:r>
      <w:r w:rsidR="00C04DC3">
        <w:t>site</w:t>
      </w:r>
    </w:p>
    <w:p w14:paraId="05AEB0EF" w14:textId="77777777" w:rsidR="00906D12" w:rsidRDefault="00506DFB" w:rsidP="00906D12">
      <w:pPr>
        <w:pStyle w:val="Heading2"/>
      </w:pPr>
      <w:r>
        <w:t>Order 12:</w:t>
      </w:r>
    </w:p>
    <w:p w14:paraId="19C67B6C" w14:textId="293027BC" w:rsidR="00906D12" w:rsidRDefault="00906D12" w:rsidP="00906D12">
      <w:pPr>
        <w:pStyle w:val="Heading3"/>
      </w:pPr>
      <w:r>
        <w:t>No significant group-level differences between joint entropy (</w:t>
      </w:r>
      <w:r w:rsidR="00C04DC3">
        <w:rPr>
          <w:i/>
          <w:iCs/>
        </w:rPr>
        <w:t>t</w:t>
      </w:r>
      <w:r w:rsidR="00C04DC3">
        <w:t>-test</w:t>
      </w:r>
      <w:r>
        <w:t xml:space="preserve"> </w:t>
      </w:r>
      <w:r>
        <w:rPr>
          <w:i/>
          <w:iCs/>
        </w:rPr>
        <w:t>p</w:t>
      </w:r>
      <w:r>
        <w:t>-value: 0.</w:t>
      </w:r>
      <w:r w:rsidR="00C04DC3">
        <w:t>8527</w:t>
      </w:r>
      <w:r>
        <w:t>)</w:t>
      </w:r>
    </w:p>
    <w:p w14:paraId="6E79935B" w14:textId="77777777" w:rsidR="00906D12" w:rsidRDefault="00906D12" w:rsidP="00906D12">
      <w:pPr>
        <w:pStyle w:val="Heading3"/>
      </w:pPr>
      <w:r>
        <w:t>No significant group-level differences between component entropies</w:t>
      </w:r>
    </w:p>
    <w:p w14:paraId="491701F2" w14:textId="47CBC635" w:rsidR="00906D12" w:rsidRDefault="00906D12" w:rsidP="00906D12">
      <w:pPr>
        <w:pStyle w:val="Heading4"/>
      </w:pPr>
      <w:r>
        <w:t xml:space="preserve">Lowest group </w:t>
      </w:r>
      <w:r w:rsidR="00C04DC3">
        <w:rPr>
          <w:i w:val="0"/>
          <w:iCs w:val="0"/>
        </w:rPr>
        <w:t>t</w:t>
      </w:r>
      <w:r w:rsidR="00C04DC3">
        <w:t>-test</w:t>
      </w:r>
      <w:r>
        <w:t xml:space="preserve"> </w:t>
      </w:r>
      <w:r>
        <w:rPr>
          <w:i w:val="0"/>
          <w:iCs w:val="0"/>
        </w:rPr>
        <w:t>p</w:t>
      </w:r>
      <w:r>
        <w:t xml:space="preserve">-value: </w:t>
      </w:r>
      <w:r w:rsidR="00157B6F">
        <w:t>0.</w:t>
      </w:r>
      <w:r w:rsidR="00C04DC3">
        <w:t>4921</w:t>
      </w:r>
    </w:p>
    <w:p w14:paraId="12B26C5F" w14:textId="039900E0" w:rsidR="00906D12" w:rsidRDefault="00906D12" w:rsidP="00906D12">
      <w:pPr>
        <w:pStyle w:val="Heading4"/>
      </w:pPr>
      <w:r>
        <w:t>lowest overall p-value:</w:t>
      </w:r>
      <w:r w:rsidR="00C04DC3">
        <w:t xml:space="preserve"> 0.0265</w:t>
      </w:r>
      <w:r w:rsidR="00157B6F">
        <w:t xml:space="preserve">, </w:t>
      </w:r>
      <w:r w:rsidR="00C04DC3">
        <w:t>processing speed</w:t>
      </w:r>
    </w:p>
    <w:p w14:paraId="63674270" w14:textId="77777777" w:rsidR="00906D12" w:rsidRDefault="00506DFB" w:rsidP="00906D12">
      <w:pPr>
        <w:pStyle w:val="Heading2"/>
      </w:pPr>
      <w:r>
        <w:t>Order 13:</w:t>
      </w:r>
    </w:p>
    <w:p w14:paraId="0B6CA66C" w14:textId="3963DAC3" w:rsidR="00906D12" w:rsidRDefault="00906D12" w:rsidP="00906D12">
      <w:pPr>
        <w:pStyle w:val="Heading3"/>
      </w:pPr>
      <w:r>
        <w:t>No significant group-level differences between joint entropy (</w:t>
      </w:r>
      <w:r w:rsidR="00C04DC3">
        <w:rPr>
          <w:i/>
          <w:iCs/>
        </w:rPr>
        <w:t>t</w:t>
      </w:r>
      <w:r w:rsidR="00C04DC3">
        <w:t>-test</w:t>
      </w:r>
      <w:r>
        <w:t xml:space="preserve"> </w:t>
      </w:r>
      <w:r>
        <w:rPr>
          <w:i/>
          <w:iCs/>
        </w:rPr>
        <w:t>p</w:t>
      </w:r>
      <w:r>
        <w:t xml:space="preserve">-value: </w:t>
      </w:r>
      <w:r w:rsidR="00157B6F">
        <w:t>0.</w:t>
      </w:r>
      <w:r w:rsidR="00C04DC3">
        <w:t>8018</w:t>
      </w:r>
      <w:r>
        <w:t>)</w:t>
      </w:r>
    </w:p>
    <w:p w14:paraId="623927A4" w14:textId="77777777" w:rsidR="00906D12" w:rsidRDefault="00906D12" w:rsidP="00906D12">
      <w:pPr>
        <w:pStyle w:val="Heading3"/>
      </w:pPr>
      <w:r>
        <w:t>No significant group-level differences between component entropies</w:t>
      </w:r>
    </w:p>
    <w:p w14:paraId="45B2B770" w14:textId="1EA98C35" w:rsidR="00906D12" w:rsidRDefault="00906D12" w:rsidP="00906D12">
      <w:pPr>
        <w:pStyle w:val="Heading4"/>
      </w:pPr>
      <w:r>
        <w:t xml:space="preserve">Lowest group </w:t>
      </w:r>
      <w:r w:rsidR="00C04DC3">
        <w:rPr>
          <w:i w:val="0"/>
          <w:iCs w:val="0"/>
        </w:rPr>
        <w:t>t</w:t>
      </w:r>
      <w:r w:rsidR="00C04DC3">
        <w:t>-test</w:t>
      </w:r>
      <w:r>
        <w:t xml:space="preserve"> </w:t>
      </w:r>
      <w:r>
        <w:rPr>
          <w:i w:val="0"/>
          <w:iCs w:val="0"/>
        </w:rPr>
        <w:t>p</w:t>
      </w:r>
      <w:r>
        <w:t xml:space="preserve">-value: </w:t>
      </w:r>
      <w:r w:rsidR="00157B6F">
        <w:t>0.</w:t>
      </w:r>
      <w:r w:rsidR="00C04DC3">
        <w:t>4910</w:t>
      </w:r>
    </w:p>
    <w:p w14:paraId="74341D00" w14:textId="514DD474" w:rsidR="00906D12" w:rsidRDefault="00906D12" w:rsidP="00906D12">
      <w:pPr>
        <w:pStyle w:val="Heading4"/>
      </w:pPr>
      <w:r>
        <w:t xml:space="preserve">lowest overall p-value: </w:t>
      </w:r>
      <w:r w:rsidR="00EC30E8">
        <w:t>0.0907, gender</w:t>
      </w:r>
    </w:p>
    <w:p w14:paraId="032C1651" w14:textId="0E4976A0" w:rsidR="00506DFB" w:rsidRDefault="00506DFB" w:rsidP="00906D12">
      <w:pPr>
        <w:pStyle w:val="Heading2"/>
      </w:pPr>
      <w:r>
        <w:t>Order 14:</w:t>
      </w:r>
    </w:p>
    <w:p w14:paraId="4D60DD25" w14:textId="05257380" w:rsidR="00506DFB" w:rsidRDefault="00506DFB" w:rsidP="00506DFB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>-value: 0.</w:t>
      </w:r>
      <w:r w:rsidR="00EC30E8">
        <w:t>5853</w:t>
      </w:r>
      <w:r>
        <w:t>)</w:t>
      </w:r>
    </w:p>
    <w:p w14:paraId="6B2755B5" w14:textId="77777777" w:rsidR="00E45AE8" w:rsidRDefault="00506DFB" w:rsidP="00506DFB">
      <w:pPr>
        <w:pStyle w:val="Heading3"/>
      </w:pPr>
      <w:r>
        <w:t>No significant group-level differences between component entropies</w:t>
      </w:r>
    </w:p>
    <w:p w14:paraId="2B9AB6AE" w14:textId="69DC00EF" w:rsidR="00E45AE8" w:rsidRDefault="00E45AE8" w:rsidP="00E45AE8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0.</w:t>
      </w:r>
      <w:r w:rsidR="00EC30E8">
        <w:t>2587</w:t>
      </w:r>
    </w:p>
    <w:p w14:paraId="7A099049" w14:textId="32F31631" w:rsidR="00506DFB" w:rsidRDefault="00506DFB" w:rsidP="00E45AE8">
      <w:pPr>
        <w:pStyle w:val="Heading4"/>
      </w:pPr>
      <w:r>
        <w:t xml:space="preserve">lowest </w:t>
      </w:r>
      <w:r w:rsidR="00E45AE8">
        <w:t xml:space="preserve">overall </w:t>
      </w:r>
      <w:r>
        <w:t xml:space="preserve">p-value: </w:t>
      </w:r>
      <w:r w:rsidR="00E45AE8" w:rsidRPr="00E45AE8">
        <w:t>2.</w:t>
      </w:r>
      <w:r w:rsidR="00EC30E8">
        <w:t>7057</w:t>
      </w:r>
      <w:r w:rsidR="00E45AE8" w:rsidRPr="00E45AE8">
        <w:t>e-0</w:t>
      </w:r>
      <w:r w:rsidR="00EC30E8">
        <w:t>7</w:t>
      </w:r>
      <w:r w:rsidR="00E45AE8">
        <w:t>, site</w:t>
      </w:r>
    </w:p>
    <w:p w14:paraId="4AEE6606" w14:textId="77777777" w:rsidR="00157B6F" w:rsidRDefault="00506DFB" w:rsidP="00157B6F">
      <w:pPr>
        <w:pStyle w:val="Heading2"/>
      </w:pPr>
      <w:r>
        <w:t>Order 15:</w:t>
      </w:r>
    </w:p>
    <w:p w14:paraId="36CCD151" w14:textId="4738DF1E" w:rsidR="00157B6F" w:rsidRDefault="00157B6F" w:rsidP="00157B6F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>-value: 0.</w:t>
      </w:r>
      <w:r w:rsidR="00EC30E8">
        <w:t>6271</w:t>
      </w:r>
      <w:r>
        <w:t>)</w:t>
      </w:r>
    </w:p>
    <w:p w14:paraId="6A86E1CC" w14:textId="77777777" w:rsidR="00157B6F" w:rsidRDefault="00157B6F" w:rsidP="00157B6F">
      <w:pPr>
        <w:pStyle w:val="Heading3"/>
      </w:pPr>
      <w:r>
        <w:t>No significant group-level differences between component entropies</w:t>
      </w:r>
    </w:p>
    <w:p w14:paraId="050DA309" w14:textId="71D53350" w:rsidR="00157B6F" w:rsidRDefault="00157B6F" w:rsidP="00157B6F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0.</w:t>
      </w:r>
      <w:r w:rsidR="00EC30E8">
        <w:t>1327</w:t>
      </w:r>
    </w:p>
    <w:p w14:paraId="49FB1302" w14:textId="153580C9" w:rsidR="00506DFB" w:rsidRDefault="00157B6F" w:rsidP="00157B6F">
      <w:pPr>
        <w:pStyle w:val="Heading4"/>
      </w:pPr>
      <w:r>
        <w:t>lowest overall p-value: 0.</w:t>
      </w:r>
      <w:r w:rsidR="00EC30E8">
        <w:t>0311</w:t>
      </w:r>
      <w:r>
        <w:t>, site</w:t>
      </w:r>
    </w:p>
    <w:p w14:paraId="1182D556" w14:textId="77777777" w:rsidR="00D914D0" w:rsidRDefault="00506DFB" w:rsidP="00D914D0">
      <w:pPr>
        <w:pStyle w:val="Heading2"/>
      </w:pPr>
      <w:r>
        <w:lastRenderedPageBreak/>
        <w:t>Order 16:</w:t>
      </w:r>
    </w:p>
    <w:p w14:paraId="633EFE89" w14:textId="55F9D55B" w:rsidR="00D914D0" w:rsidRDefault="00D914D0" w:rsidP="00D914D0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 xml:space="preserve">-value: </w:t>
      </w:r>
      <w:r w:rsidR="00EC30E8">
        <w:t>0.2309</w:t>
      </w:r>
      <w:r>
        <w:t>)</w:t>
      </w:r>
    </w:p>
    <w:p w14:paraId="02B7B3C0" w14:textId="77777777" w:rsidR="00D914D0" w:rsidRDefault="00D914D0" w:rsidP="00D914D0">
      <w:pPr>
        <w:pStyle w:val="Heading3"/>
      </w:pPr>
      <w:r>
        <w:t>No significant group-level differences between component entropies</w:t>
      </w:r>
    </w:p>
    <w:p w14:paraId="5C778864" w14:textId="3CEDAB2F" w:rsidR="00D914D0" w:rsidRDefault="00D914D0" w:rsidP="00D914D0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 xml:space="preserve">-value: </w:t>
      </w:r>
      <w:r w:rsidR="00EC30E8">
        <w:t>0.0597</w:t>
      </w:r>
    </w:p>
    <w:p w14:paraId="1F063301" w14:textId="2DA7D61E" w:rsidR="00506DFB" w:rsidRDefault="00D914D0" w:rsidP="00D914D0">
      <w:pPr>
        <w:pStyle w:val="Heading4"/>
      </w:pPr>
      <w:r>
        <w:t xml:space="preserve">lowest </w:t>
      </w:r>
      <w:r w:rsidR="00F64A69">
        <w:t>correlation</w:t>
      </w:r>
      <w:r>
        <w:t xml:space="preserve"> p-value: </w:t>
      </w:r>
      <w:r w:rsidR="00F64A69">
        <w:t>0.0030, age</w:t>
      </w:r>
    </w:p>
    <w:p w14:paraId="35582566" w14:textId="77777777" w:rsidR="00EE3DCD" w:rsidRDefault="00506DFB" w:rsidP="00EE3DCD">
      <w:pPr>
        <w:pStyle w:val="Heading2"/>
      </w:pPr>
      <w:r>
        <w:t>Order 17:</w:t>
      </w:r>
    </w:p>
    <w:p w14:paraId="119F91F3" w14:textId="2A3F735D" w:rsidR="00EE3DCD" w:rsidRDefault="00EE3DCD" w:rsidP="00EE3DCD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 xml:space="preserve">-value: </w:t>
      </w:r>
      <w:r w:rsidR="00F64A69">
        <w:t>0.9973</w:t>
      </w:r>
      <w:r>
        <w:t>)</w:t>
      </w:r>
    </w:p>
    <w:p w14:paraId="31AECD3A" w14:textId="77777777" w:rsidR="00EE3DCD" w:rsidRDefault="00EE3DCD" w:rsidP="00EE3DCD">
      <w:pPr>
        <w:pStyle w:val="Heading3"/>
      </w:pPr>
      <w:r>
        <w:t>No significant group-level differences between component entropies</w:t>
      </w:r>
    </w:p>
    <w:p w14:paraId="1A03FB85" w14:textId="237530E5" w:rsidR="00EE3DCD" w:rsidRDefault="00EE3DCD" w:rsidP="00EE3DCD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 xml:space="preserve">-value: </w:t>
      </w:r>
      <w:r w:rsidR="00F64A69">
        <w:t>0.5178</w:t>
      </w:r>
    </w:p>
    <w:p w14:paraId="05D086EC" w14:textId="6A8675B6" w:rsidR="00506DFB" w:rsidRDefault="00EE3DCD" w:rsidP="00EE3DCD">
      <w:pPr>
        <w:pStyle w:val="Heading4"/>
      </w:pPr>
      <w:r>
        <w:t xml:space="preserve">lowest </w:t>
      </w:r>
      <w:r w:rsidR="00F64A69">
        <w:t>correlation</w:t>
      </w:r>
      <w:r>
        <w:t xml:space="preserve"> p-value: </w:t>
      </w:r>
      <w:r w:rsidR="00F64A69">
        <w:t>0.0145, site</w:t>
      </w:r>
    </w:p>
    <w:p w14:paraId="7254CB96" w14:textId="77777777" w:rsidR="00EE3DCD" w:rsidRDefault="00506DFB" w:rsidP="00EE3DCD">
      <w:pPr>
        <w:pStyle w:val="Heading2"/>
      </w:pPr>
      <w:r>
        <w:t>Order 18:</w:t>
      </w:r>
    </w:p>
    <w:p w14:paraId="3A1327CA" w14:textId="57BD7C59" w:rsidR="00EE3DCD" w:rsidRDefault="00EE3DCD" w:rsidP="00EE3DCD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>-value:</w:t>
      </w:r>
      <w:r w:rsidR="00F64A69">
        <w:t xml:space="preserve"> 0.5320</w:t>
      </w:r>
      <w:r>
        <w:t>)</w:t>
      </w:r>
    </w:p>
    <w:p w14:paraId="0BEA492D" w14:textId="77777777" w:rsidR="00EE3DCD" w:rsidRDefault="00EE3DCD" w:rsidP="00EE3DCD">
      <w:pPr>
        <w:pStyle w:val="Heading3"/>
      </w:pPr>
      <w:r>
        <w:t>No significant group-level differences between component entropies</w:t>
      </w:r>
    </w:p>
    <w:p w14:paraId="36060031" w14:textId="730BE434" w:rsidR="00EE3DCD" w:rsidRDefault="00EE3DCD" w:rsidP="00EE3DCD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 xml:space="preserve">-value: </w:t>
      </w:r>
      <w:r w:rsidR="00F64A69">
        <w:t>0.2499</w:t>
      </w:r>
    </w:p>
    <w:p w14:paraId="734EAB31" w14:textId="42CE8D8B" w:rsidR="00506DFB" w:rsidRDefault="00EE3DCD" w:rsidP="00EE3DCD">
      <w:pPr>
        <w:pStyle w:val="Heading4"/>
      </w:pPr>
      <w:r>
        <w:t xml:space="preserve">lowest </w:t>
      </w:r>
      <w:r w:rsidR="00AE6BF6">
        <w:t xml:space="preserve">correlation </w:t>
      </w:r>
      <w:r>
        <w:t xml:space="preserve">p-value: </w:t>
      </w:r>
      <w:r w:rsidR="00F64A69" w:rsidRPr="00F64A69">
        <w:t>1.131</w:t>
      </w:r>
      <w:r w:rsidR="00F64A69">
        <w:t>3</w:t>
      </w:r>
      <w:r w:rsidR="00F64A69" w:rsidRPr="00F64A69">
        <w:t>e-08</w:t>
      </w:r>
      <w:r w:rsidR="00F64A69">
        <w:t>, site</w:t>
      </w:r>
    </w:p>
    <w:p w14:paraId="21B23AA6" w14:textId="77777777" w:rsidR="00176ECA" w:rsidRDefault="00506DFB" w:rsidP="00176ECA">
      <w:pPr>
        <w:pStyle w:val="Heading2"/>
      </w:pPr>
      <w:r>
        <w:t>Order 19:</w:t>
      </w:r>
    </w:p>
    <w:p w14:paraId="4D80B1D8" w14:textId="57FA9901" w:rsidR="00176ECA" w:rsidRDefault="00176ECA" w:rsidP="00176ECA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>-value: 0.</w:t>
      </w:r>
      <w:r w:rsidR="00F64A69">
        <w:t>0931</w:t>
      </w:r>
      <w:r>
        <w:t>)</w:t>
      </w:r>
    </w:p>
    <w:p w14:paraId="5D338681" w14:textId="77777777" w:rsidR="00176ECA" w:rsidRDefault="00176ECA" w:rsidP="00176ECA">
      <w:pPr>
        <w:pStyle w:val="Heading3"/>
      </w:pPr>
      <w:r>
        <w:t>No significant group-level differences between component entropies</w:t>
      </w:r>
    </w:p>
    <w:p w14:paraId="1CBBF74E" w14:textId="703051E6" w:rsidR="00176ECA" w:rsidRDefault="00176ECA" w:rsidP="00176ECA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 0.</w:t>
      </w:r>
      <w:r w:rsidR="00F64A69">
        <w:t>0206</w:t>
      </w:r>
    </w:p>
    <w:p w14:paraId="09F32AE2" w14:textId="1C21D7E6" w:rsidR="00EE3DCD" w:rsidRDefault="00176ECA" w:rsidP="00EE3DCD">
      <w:pPr>
        <w:pStyle w:val="Heading4"/>
      </w:pPr>
      <w:r>
        <w:t xml:space="preserve">lowest </w:t>
      </w:r>
      <w:r w:rsidR="00AE6BF6">
        <w:t xml:space="preserve">correlation </w:t>
      </w:r>
      <w:r>
        <w:t>p-value: 0.</w:t>
      </w:r>
      <w:r w:rsidR="00F64A69">
        <w:t>0036</w:t>
      </w:r>
      <w:r>
        <w:t xml:space="preserve">, </w:t>
      </w:r>
      <w:r w:rsidR="00F64A69">
        <w:t>attention &amp; vigilance</w:t>
      </w:r>
    </w:p>
    <w:p w14:paraId="50C0E170" w14:textId="3A63D13B" w:rsidR="00EE3DCD" w:rsidRDefault="00EE3DCD" w:rsidP="00EE3DCD">
      <w:pPr>
        <w:pStyle w:val="Heading2"/>
      </w:pPr>
      <w:r>
        <w:t>Order 20:</w:t>
      </w:r>
    </w:p>
    <w:p w14:paraId="12956E84" w14:textId="4CD44796" w:rsidR="00EE3DCD" w:rsidRDefault="00EE3DCD" w:rsidP="00EE3DCD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 xml:space="preserve">-value: </w:t>
      </w:r>
      <w:r w:rsidR="00AE6BF6">
        <w:t>0.9055</w:t>
      </w:r>
      <w:r>
        <w:t>)</w:t>
      </w:r>
    </w:p>
    <w:p w14:paraId="09BD75DA" w14:textId="77777777" w:rsidR="00EE3DCD" w:rsidRDefault="00EE3DCD" w:rsidP="00EE3DCD">
      <w:pPr>
        <w:pStyle w:val="Heading3"/>
      </w:pPr>
      <w:r>
        <w:t>No significant group-level differences between component entropies</w:t>
      </w:r>
    </w:p>
    <w:p w14:paraId="445EF301" w14:textId="090E8583" w:rsidR="00EE3DCD" w:rsidRDefault="00EE3DCD" w:rsidP="00EE3DCD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>-value:</w:t>
      </w:r>
      <w:r w:rsidR="00AE6BF6">
        <w:t xml:space="preserve"> 0.3457</w:t>
      </w:r>
      <w:r>
        <w:t xml:space="preserve"> </w:t>
      </w:r>
    </w:p>
    <w:p w14:paraId="225E84B9" w14:textId="78C25CD9" w:rsidR="00EE3DCD" w:rsidRDefault="00EE3DCD" w:rsidP="00EE3DCD">
      <w:pPr>
        <w:pStyle w:val="Heading4"/>
      </w:pPr>
      <w:r>
        <w:t xml:space="preserve">lowest </w:t>
      </w:r>
      <w:r w:rsidR="00AE6BF6">
        <w:t xml:space="preserve">correlation </w:t>
      </w:r>
      <w:r>
        <w:t xml:space="preserve">p-value: </w:t>
      </w:r>
      <w:r w:rsidR="00AE6BF6" w:rsidRPr="00AE6BF6">
        <w:t>2.1787e-07</w:t>
      </w:r>
      <w:r w:rsidR="00AE6BF6">
        <w:t>, site</w:t>
      </w:r>
    </w:p>
    <w:p w14:paraId="1F168134" w14:textId="5D2A66B0" w:rsidR="00EE3DCD" w:rsidRDefault="00EE3DCD" w:rsidP="00EE3DCD">
      <w:pPr>
        <w:pStyle w:val="Heading2"/>
      </w:pPr>
      <w:r>
        <w:t>Order 21:</w:t>
      </w:r>
    </w:p>
    <w:p w14:paraId="3D67731E" w14:textId="5A87FF93" w:rsidR="00EE3DCD" w:rsidRDefault="00EE3DCD" w:rsidP="00EE3DCD">
      <w:pPr>
        <w:pStyle w:val="Heading3"/>
      </w:pPr>
      <w:r>
        <w:t>No significant group-level differences between joint entropy (</w:t>
      </w:r>
      <w:r>
        <w:rPr>
          <w:i/>
          <w:iCs/>
        </w:rPr>
        <w:t>p</w:t>
      </w:r>
      <w:r>
        <w:t xml:space="preserve">-value: </w:t>
      </w:r>
      <w:r w:rsidR="00AE6BF6">
        <w:t>0.6175</w:t>
      </w:r>
      <w:r>
        <w:t>)</w:t>
      </w:r>
    </w:p>
    <w:p w14:paraId="44B82DD3" w14:textId="77777777" w:rsidR="00EE3DCD" w:rsidRDefault="00EE3DCD" w:rsidP="00EE3DCD">
      <w:pPr>
        <w:pStyle w:val="Heading3"/>
      </w:pPr>
      <w:r>
        <w:t>No significant group-level differences between component entropies</w:t>
      </w:r>
    </w:p>
    <w:p w14:paraId="68C2CF04" w14:textId="3154369B" w:rsidR="00EE3DCD" w:rsidRDefault="00EE3DCD" w:rsidP="00EE3DCD">
      <w:pPr>
        <w:pStyle w:val="Heading4"/>
      </w:pPr>
      <w:r>
        <w:t xml:space="preserve">Lowest group </w:t>
      </w:r>
      <w:r>
        <w:rPr>
          <w:i w:val="0"/>
          <w:iCs w:val="0"/>
        </w:rPr>
        <w:t>p</w:t>
      </w:r>
      <w:r>
        <w:t xml:space="preserve">-value: </w:t>
      </w:r>
      <w:r w:rsidR="00AE6BF6">
        <w:t>0.3180</w:t>
      </w:r>
    </w:p>
    <w:p w14:paraId="720B2926" w14:textId="76D0E8F6" w:rsidR="00176ECA" w:rsidRDefault="00EE3DCD" w:rsidP="00EE3DCD">
      <w:pPr>
        <w:pStyle w:val="Heading4"/>
      </w:pPr>
      <w:r>
        <w:t xml:space="preserve">lowest </w:t>
      </w:r>
      <w:r w:rsidR="00AE6BF6">
        <w:t xml:space="preserve">correlation </w:t>
      </w:r>
      <w:r>
        <w:t xml:space="preserve">p-value: </w:t>
      </w:r>
      <w:r w:rsidR="00AE6BF6" w:rsidRPr="00AE6BF6">
        <w:t>8.9186e-04</w:t>
      </w:r>
      <w:r w:rsidR="00AE6BF6">
        <w:t>, reasoning &amp; problem solving</w:t>
      </w:r>
    </w:p>
    <w:p w14:paraId="33055D6C" w14:textId="4531CCAF" w:rsidR="00157B6F" w:rsidRDefault="00506DFB" w:rsidP="00176ECA">
      <w:pPr>
        <w:pStyle w:val="Heading2"/>
      </w:pPr>
      <w:r>
        <w:t>Order 2</w:t>
      </w:r>
      <w:r w:rsidR="00EE3DCD">
        <w:t>2</w:t>
      </w:r>
      <w:r>
        <w:t>:</w:t>
      </w:r>
    </w:p>
    <w:p w14:paraId="6FDDB3E0" w14:textId="79815427" w:rsidR="00157B6F" w:rsidRDefault="00157B6F" w:rsidP="00157B6F">
      <w:pPr>
        <w:pStyle w:val="Heading3"/>
      </w:pPr>
      <w:r>
        <w:t>No significant group-level differences between joint entropy (</w:t>
      </w:r>
      <w:r w:rsidR="00A24795">
        <w:rPr>
          <w:i/>
          <w:iCs/>
        </w:rPr>
        <w:t>t</w:t>
      </w:r>
      <w:r w:rsidR="00A24795">
        <w:t>-test</w:t>
      </w:r>
      <w:r>
        <w:t xml:space="preserve"> </w:t>
      </w:r>
      <w:r>
        <w:rPr>
          <w:i/>
          <w:iCs/>
        </w:rPr>
        <w:t>p</w:t>
      </w:r>
      <w:r>
        <w:t>-value:</w:t>
      </w:r>
      <w:r w:rsidR="00176ECA">
        <w:t xml:space="preserve"> </w:t>
      </w:r>
      <w:r w:rsidR="00EE3DCD">
        <w:t>0.</w:t>
      </w:r>
      <w:r w:rsidR="00A24795">
        <w:t>3756</w:t>
      </w:r>
      <w:r>
        <w:t>)</w:t>
      </w:r>
    </w:p>
    <w:p w14:paraId="274A88B2" w14:textId="77777777" w:rsidR="00157B6F" w:rsidRDefault="00157B6F" w:rsidP="00157B6F">
      <w:pPr>
        <w:pStyle w:val="Heading3"/>
      </w:pPr>
      <w:r>
        <w:t>No significant group-level differences between component entropies</w:t>
      </w:r>
    </w:p>
    <w:p w14:paraId="716AD2ED" w14:textId="1A6D9222" w:rsidR="00157B6F" w:rsidRDefault="00157B6F" w:rsidP="00157B6F">
      <w:pPr>
        <w:pStyle w:val="Heading4"/>
      </w:pPr>
      <w:r>
        <w:t xml:space="preserve">Lowest group </w:t>
      </w:r>
      <w:r w:rsidR="003B51F0">
        <w:rPr>
          <w:i w:val="0"/>
          <w:iCs w:val="0"/>
        </w:rPr>
        <w:t>t-</w:t>
      </w:r>
      <w:r w:rsidR="003B51F0">
        <w:t>test</w:t>
      </w:r>
      <w:r>
        <w:t xml:space="preserve"> </w:t>
      </w:r>
      <w:r>
        <w:rPr>
          <w:i w:val="0"/>
          <w:iCs w:val="0"/>
        </w:rPr>
        <w:t>p</w:t>
      </w:r>
      <w:r>
        <w:t>-value:</w:t>
      </w:r>
      <w:r w:rsidR="00176ECA">
        <w:t xml:space="preserve"> </w:t>
      </w:r>
      <w:r w:rsidR="00EE3DCD">
        <w:t>0.</w:t>
      </w:r>
      <w:r w:rsidR="003B51F0">
        <w:t>1727, component 11</w:t>
      </w:r>
    </w:p>
    <w:p w14:paraId="02CD6615" w14:textId="4DA3D62C" w:rsidR="00506DFB" w:rsidRDefault="00157B6F" w:rsidP="00157B6F">
      <w:pPr>
        <w:pStyle w:val="Heading4"/>
      </w:pPr>
      <w:r>
        <w:t xml:space="preserve">lowest </w:t>
      </w:r>
      <w:r w:rsidR="003B51F0">
        <w:t xml:space="preserve">correlation </w:t>
      </w:r>
      <w:r>
        <w:t xml:space="preserve">p-value: </w:t>
      </w:r>
      <w:r w:rsidR="003B51F0">
        <w:t>0.0028</w:t>
      </w:r>
      <w:r w:rsidR="00EE3DCD">
        <w:t xml:space="preserve">, </w:t>
      </w:r>
      <w:r w:rsidR="00AE6BF6">
        <w:t>PANSS (negative)</w:t>
      </w:r>
    </w:p>
    <w:p w14:paraId="04C3EC52" w14:textId="77777777" w:rsidR="0066754C" w:rsidRDefault="0066754C" w:rsidP="0066754C">
      <w:pPr>
        <w:pStyle w:val="Heading1"/>
      </w:pPr>
      <w:r>
        <w:lastRenderedPageBreak/>
        <w:t>Post-ICA Site Effect Removal</w:t>
      </w:r>
    </w:p>
    <w:p w14:paraId="6B4DBCEF" w14:textId="77777777" w:rsidR="0066754C" w:rsidRDefault="0066754C" w:rsidP="0066754C"/>
    <w:p w14:paraId="0C4008B8" w14:textId="428276B1" w:rsidR="0066754C" w:rsidRDefault="0066754C" w:rsidP="0066754C">
      <w:pPr>
        <w:pStyle w:val="Heading2"/>
      </w:pPr>
    </w:p>
    <w:p w14:paraId="232386C0" w14:textId="3BF0497D" w:rsidR="00A53F6D" w:rsidRDefault="00A53F6D" w:rsidP="00A53F6D">
      <w:pPr>
        <w:pStyle w:val="Heading1"/>
      </w:pPr>
      <w:r>
        <w:t>Meeting Results</w:t>
      </w:r>
    </w:p>
    <w:p w14:paraId="24F53C48" w14:textId="77777777" w:rsidR="00A53F6D" w:rsidRDefault="00A53F6D" w:rsidP="00A53F6D"/>
    <w:p w14:paraId="6D917BE4" w14:textId="59A2230E" w:rsidR="00A53F6D" w:rsidRDefault="00A53F6D" w:rsidP="00A53F6D">
      <w:pPr>
        <w:pStyle w:val="Heading2"/>
      </w:pPr>
      <w:r>
        <w:t>Site effects:</w:t>
      </w:r>
    </w:p>
    <w:p w14:paraId="4A9F8548" w14:textId="11CB0EAB" w:rsidR="00A53F6D" w:rsidRDefault="00A53F6D" w:rsidP="00A53F6D">
      <w:pPr>
        <w:pStyle w:val="Heading3"/>
      </w:pPr>
      <w:r>
        <w:t>Site means</w:t>
      </w:r>
      <w:r w:rsidR="00721B8D">
        <w:t xml:space="preserve"> are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</m:oMath>
      <w:r>
        <w:t>: 0.00338, 0.004783, 0.002430, 0.003740, 0.002304, 0.001291, 0.002608</w:t>
      </w:r>
    </w:p>
    <w:p w14:paraId="393282F0" w14:textId="438ECBC0" w:rsidR="00BD0170" w:rsidRDefault="00D914D0" w:rsidP="00BD0170">
      <w:pPr>
        <w:pStyle w:val="Heading3"/>
      </w:pPr>
      <w:r>
        <w:t xml:space="preserve">Mean removal code reduces site means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-17</m:t>
                </m:r>
              </m:sup>
            </m:sSup>
          </m:e>
        </m:d>
      </m:oMath>
      <w:r>
        <w:t xml:space="preserve"> or les</w:t>
      </w:r>
      <w:r w:rsidR="00BD0170">
        <w:t>s</w:t>
      </w:r>
      <w:r w:rsidR="002F5205">
        <w:t xml:space="preserve">.  Note: MATLAB floating-point precision is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-16</m:t>
                </m:r>
              </m:sup>
            </m:sSup>
          </m:e>
        </m:d>
      </m:oMath>
      <w:r w:rsidR="002F5205">
        <w:t>.</w:t>
      </w:r>
    </w:p>
    <w:p w14:paraId="53ED4A4F" w14:textId="54BB86E3" w:rsidR="00BD0170" w:rsidRDefault="00BD0170" w:rsidP="00D914D0">
      <w:pPr>
        <w:pStyle w:val="Heading2"/>
      </w:pPr>
      <w:r>
        <w:t>Remove site FNC from subjects</w:t>
      </w:r>
    </w:p>
    <w:p w14:paraId="658EA53F" w14:textId="5BD6A10D" w:rsidR="00D914D0" w:rsidRDefault="00320563" w:rsidP="00BD0170">
      <w:pPr>
        <w:pStyle w:val="Heading3"/>
      </w:pPr>
      <w:r>
        <w:t xml:space="preserve">Estimate mean FNC </w:t>
      </w:r>
      <w:r w:rsidR="00BD0170">
        <w:t>of each site</w:t>
      </w:r>
    </w:p>
    <w:p w14:paraId="630881F7" w14:textId="487BE98C" w:rsidR="00BD0170" w:rsidRDefault="00BD0170" w:rsidP="00BD0170">
      <w:pPr>
        <w:pStyle w:val="Heading3"/>
      </w:pPr>
      <w:r>
        <w:t>Subtract from subject FNCs</w:t>
      </w:r>
    </w:p>
    <w:p w14:paraId="588ACF73" w14:textId="7EB67130" w:rsidR="0043571C" w:rsidRDefault="0043571C" w:rsidP="00BD0170">
      <w:pPr>
        <w:pStyle w:val="Heading3"/>
      </w:pPr>
      <w:r>
        <w:t>Result:</w:t>
      </w:r>
    </w:p>
    <w:p w14:paraId="6E1C6EF2" w14:textId="2E31132B" w:rsidR="0043571C" w:rsidRDefault="0043571C" w:rsidP="0043571C">
      <w:pPr>
        <w:pStyle w:val="Heading4"/>
      </w:pPr>
      <w:r>
        <w:t>Broad loss of signal across all groups and sites</w:t>
      </w:r>
    </w:p>
    <w:p w14:paraId="5CC9A72E" w14:textId="090F5EEB" w:rsidR="00BD0170" w:rsidRDefault="00BD0170" w:rsidP="00BD0170">
      <w:pPr>
        <w:pStyle w:val="Heading2"/>
      </w:pPr>
      <w:r>
        <w:t>Subtract site mean from each time course</w:t>
      </w:r>
    </w:p>
    <w:p w14:paraId="32B9449F" w14:textId="2E5DA714" w:rsidR="00BD0170" w:rsidRDefault="00BD0170" w:rsidP="00BD0170">
      <w:pPr>
        <w:pStyle w:val="Heading3"/>
      </w:pPr>
      <w:r>
        <w:t>Site mean of each time course</w:t>
      </w:r>
      <w:r w:rsidR="00151514">
        <w:t xml:space="preserve"> (site mean FNC)</w:t>
      </w:r>
    </w:p>
    <w:p w14:paraId="3939BD9B" w14:textId="7BBBC5E6" w:rsidR="00BD0170" w:rsidRDefault="00151514" w:rsidP="005A725A">
      <w:pPr>
        <w:pStyle w:val="Heading2"/>
      </w:pPr>
      <w:r>
        <w:t xml:space="preserve">Confirm that </w:t>
      </w:r>
      <w:proofErr w:type="spellStart"/>
      <w:r w:rsidRPr="00151514">
        <w:rPr>
          <w:i/>
          <w:iCs/>
        </w:rPr>
        <w:t>ts.all</w:t>
      </w:r>
      <w:proofErr w:type="spellEnd"/>
      <w:r>
        <w:t xml:space="preserve">, </w:t>
      </w:r>
      <w:r>
        <w:rPr>
          <w:i/>
          <w:iCs/>
        </w:rPr>
        <w:t>S</w:t>
      </w:r>
      <w:r>
        <w:t xml:space="preserve">, </w:t>
      </w:r>
      <w:r>
        <w:rPr>
          <w:i/>
          <w:iCs/>
        </w:rPr>
        <w:t>I</w:t>
      </w:r>
      <w:r>
        <w:t xml:space="preserve"> </w:t>
      </w:r>
      <w:proofErr w:type="gramStart"/>
      <w:r>
        <w:t>are</w:t>
      </w:r>
      <w:proofErr w:type="gramEnd"/>
      <w:r>
        <w:t xml:space="preserve"> properly reshaped</w:t>
      </w:r>
    </w:p>
    <w:p w14:paraId="4D5E608A" w14:textId="7C32F9A1" w:rsidR="00F66663" w:rsidRDefault="00193E1C">
      <w:pPr>
        <w:pStyle w:val="Heading1"/>
      </w:pPr>
      <w:r>
        <w:t>To-Do</w:t>
      </w:r>
    </w:p>
    <w:p w14:paraId="25C78E94" w14:textId="787824EB" w:rsidR="00176ECA" w:rsidRDefault="00176ECA" w:rsidP="00176ECA"/>
    <w:p w14:paraId="7E54D6C1" w14:textId="52DCB512" w:rsidR="00F66663" w:rsidRPr="00151514" w:rsidRDefault="005D58D6" w:rsidP="00176ECA">
      <w:pPr>
        <w:pStyle w:val="Heading2"/>
        <w:rPr>
          <w:strike/>
        </w:rPr>
      </w:pPr>
      <w:r w:rsidRPr="00151514">
        <w:rPr>
          <w:strike/>
        </w:rPr>
        <w:t>Plot site alongside time courses in component time course</w:t>
      </w:r>
    </w:p>
    <w:p w14:paraId="20990AE0" w14:textId="737FC1B5" w:rsidR="005A725A" w:rsidRPr="00151514" w:rsidRDefault="005A725A" w:rsidP="00176ECA">
      <w:pPr>
        <w:pStyle w:val="Heading2"/>
        <w:rPr>
          <w:strike/>
        </w:rPr>
      </w:pPr>
      <w:r w:rsidRPr="00151514">
        <w:rPr>
          <w:strike/>
        </w:rPr>
        <w:t xml:space="preserve">Visualize effect of removing </w:t>
      </w:r>
      <w:r w:rsidR="00206524" w:rsidRPr="00151514">
        <w:rPr>
          <w:strike/>
        </w:rPr>
        <w:t xml:space="preserve">site effects </w:t>
      </w:r>
      <w:r w:rsidRPr="00151514">
        <w:rPr>
          <w:strike/>
        </w:rPr>
        <w:t>from FNC matrices</w:t>
      </w:r>
    </w:p>
    <w:p w14:paraId="49A4856B" w14:textId="231A2BDA" w:rsidR="009B2A50" w:rsidRPr="003E0C76" w:rsidRDefault="009B2A50" w:rsidP="00206524">
      <w:pPr>
        <w:pStyle w:val="Heading2"/>
        <w:rPr>
          <w:strike/>
        </w:rPr>
      </w:pPr>
      <w:r w:rsidRPr="003E0C76">
        <w:rPr>
          <w:strike/>
        </w:rPr>
        <w:t>Run model order 4</w:t>
      </w:r>
    </w:p>
    <w:p w14:paraId="5B4EED91" w14:textId="04E0A96C" w:rsidR="009B2A50" w:rsidRPr="00BE0243" w:rsidRDefault="009B2A50" w:rsidP="00206524">
      <w:pPr>
        <w:pStyle w:val="Heading2"/>
      </w:pPr>
      <w:r w:rsidRPr="00BE0243">
        <w:t>Remove site means from entropies</w:t>
      </w:r>
    </w:p>
    <w:p w14:paraId="401C0292" w14:textId="2B2F33DD" w:rsidR="00173361" w:rsidRPr="00D22C81" w:rsidRDefault="00BE0243" w:rsidP="00D22C81">
      <w:pPr>
        <w:pStyle w:val="Heading3"/>
        <w:spacing w:before="0"/>
        <w:rPr>
          <w:rFonts w:ascii="Roboto" w:hAnsi="Roboto"/>
          <w:color w:val="212121"/>
          <w:sz w:val="20"/>
          <w:szCs w:val="20"/>
        </w:rPr>
      </w:pPr>
      <w:r>
        <w:t xml:space="preserve">Use </w:t>
      </w:r>
      <w:r>
        <w:rPr>
          <w:i/>
          <w:iCs/>
        </w:rPr>
        <w:t>unique</w:t>
      </w:r>
      <w:r>
        <w:t xml:space="preserve">: </w:t>
      </w:r>
      <w:r w:rsidR="00D22C81">
        <w:t xml:space="preserve">set </w:t>
      </w:r>
      <w:proofErr w:type="spellStart"/>
      <w:r w:rsidR="00D22C81">
        <w:rPr>
          <w:rStyle w:val="HTMLCode"/>
          <w:rFonts w:ascii="Menlo" w:eastAsiaTheme="majorEastAsia" w:hAnsi="Menlo" w:cs="Menlo"/>
          <w:color w:val="212121"/>
        </w:rPr>
        <w:t>setOrder</w:t>
      </w:r>
      <w:proofErr w:type="spellEnd"/>
      <w:r w:rsidR="00D22C81">
        <w:t xml:space="preserve"> to </w:t>
      </w:r>
      <w:r w:rsidR="00D22C81">
        <w:rPr>
          <w:rStyle w:val="HTMLCode"/>
          <w:rFonts w:ascii="Menlo" w:eastAsiaTheme="majorEastAsia" w:hAnsi="Menlo" w:cs="Menlo"/>
          <w:color w:val="212121"/>
        </w:rPr>
        <w:t>stable</w:t>
      </w:r>
      <w:r w:rsidR="00D22C81">
        <w:t xml:space="preserve"> to prevent sorting</w:t>
      </w:r>
    </w:p>
    <w:p w14:paraId="0D9B7F85" w14:textId="77777777" w:rsidR="00173361" w:rsidRDefault="00173361" w:rsidP="00173361">
      <w:pPr>
        <w:pStyle w:val="Heading2"/>
      </w:pPr>
      <w:r>
        <w:t xml:space="preserve">Compare entropy along functional domains: </w:t>
      </w:r>
    </w:p>
    <w:p w14:paraId="502EACEA" w14:textId="56B3929E" w:rsidR="00A5486C" w:rsidRDefault="00A5486C" w:rsidP="00173361">
      <w:pPr>
        <w:pStyle w:val="Heading3"/>
      </w:pPr>
      <w:r>
        <w:t>Stick to model orders 4-6</w:t>
      </w:r>
    </w:p>
    <w:p w14:paraId="77B97C7E" w14:textId="6AA46646" w:rsidR="00A5486C" w:rsidRDefault="00A5486C" w:rsidP="00A5486C">
      <w:pPr>
        <w:pStyle w:val="Heading4"/>
      </w:pPr>
      <w:r>
        <w:t>Show component spatial maps:</w:t>
      </w:r>
    </w:p>
    <w:p w14:paraId="21CECC59" w14:textId="02D4E89D" w:rsidR="00A5486C" w:rsidRDefault="00A5486C" w:rsidP="00A5486C">
      <w:pPr>
        <w:pStyle w:val="Heading5"/>
      </w:pPr>
      <w:r>
        <w:t>Full</w:t>
      </w:r>
    </w:p>
    <w:p w14:paraId="7F290645" w14:textId="5E42BFC9" w:rsidR="00A5486C" w:rsidRDefault="00A5486C" w:rsidP="00A5486C">
      <w:pPr>
        <w:pStyle w:val="Heading5"/>
      </w:pPr>
      <w:r>
        <w:t>Within-domain (diagonal): non-within set to zero</w:t>
      </w:r>
    </w:p>
    <w:p w14:paraId="5319C812" w14:textId="121B121D" w:rsidR="00A5486C" w:rsidRDefault="00A5486C" w:rsidP="00A5486C">
      <w:pPr>
        <w:pStyle w:val="Heading5"/>
      </w:pPr>
      <w:r>
        <w:t>Between-domain (non-diagonal): within set to zero</w:t>
      </w:r>
    </w:p>
    <w:p w14:paraId="28858BD8" w14:textId="2F9B199A" w:rsidR="00A5486C" w:rsidRDefault="00A5486C" w:rsidP="00A5486C">
      <w:pPr>
        <w:pStyle w:val="Heading4"/>
      </w:pPr>
      <w:r>
        <w:t>Entropy comparisons between groups</w:t>
      </w:r>
    </w:p>
    <w:p w14:paraId="4324F5C2" w14:textId="77777777" w:rsidR="00A5486C" w:rsidRDefault="00A5486C" w:rsidP="00A5486C">
      <w:pPr>
        <w:pStyle w:val="Heading5"/>
      </w:pPr>
      <w:r>
        <w:lastRenderedPageBreak/>
        <w:t>Full</w:t>
      </w:r>
    </w:p>
    <w:p w14:paraId="7BF4FC73" w14:textId="1AFD6B8F" w:rsidR="00A5486C" w:rsidRDefault="00A5486C" w:rsidP="00A5486C">
      <w:pPr>
        <w:pStyle w:val="Heading5"/>
      </w:pPr>
      <w:r>
        <w:t>Within-domain</w:t>
      </w:r>
    </w:p>
    <w:p w14:paraId="2FEC1419" w14:textId="56060113" w:rsidR="00A5486C" w:rsidRDefault="00A5486C" w:rsidP="00A5486C">
      <w:pPr>
        <w:pStyle w:val="Heading5"/>
      </w:pPr>
      <w:r>
        <w:t>Between-domain</w:t>
      </w:r>
    </w:p>
    <w:p w14:paraId="76B94F12" w14:textId="77777777" w:rsidR="00A5486C" w:rsidRDefault="00A5486C" w:rsidP="00A5486C">
      <w:pPr>
        <w:pStyle w:val="Heading4"/>
      </w:pPr>
      <w:r>
        <w:t>Joint entropy</w:t>
      </w:r>
    </w:p>
    <w:p w14:paraId="3E1B6AE9" w14:textId="77777777" w:rsidR="00A5486C" w:rsidRDefault="00A5486C" w:rsidP="00A5486C">
      <w:pPr>
        <w:pStyle w:val="Heading5"/>
      </w:pPr>
      <w:r>
        <w:t>Full</w:t>
      </w:r>
    </w:p>
    <w:p w14:paraId="3CE152C6" w14:textId="77777777" w:rsidR="00A5486C" w:rsidRDefault="00A5486C" w:rsidP="00A5486C">
      <w:pPr>
        <w:pStyle w:val="Heading5"/>
      </w:pPr>
      <w:r>
        <w:t>Within-domain</w:t>
      </w:r>
    </w:p>
    <w:p w14:paraId="524ED0F9" w14:textId="1163A6F4" w:rsidR="00A5486C" w:rsidRDefault="00A5486C" w:rsidP="00A5486C">
      <w:pPr>
        <w:pStyle w:val="Heading5"/>
      </w:pPr>
      <w:r>
        <w:t>Between-domain</w:t>
      </w:r>
    </w:p>
    <w:p w14:paraId="2177DB0C" w14:textId="0EE3B1F5" w:rsidR="00173361" w:rsidRDefault="00173361" w:rsidP="00173361">
      <w:pPr>
        <w:pStyle w:val="Heading3"/>
      </w:pPr>
      <w:r>
        <w:t>Groups: within-domain FNC, cross-domain FNC</w:t>
      </w:r>
    </w:p>
    <w:p w14:paraId="0E1B2B03" w14:textId="77777777" w:rsidR="00173361" w:rsidRDefault="00173361" w:rsidP="00173361">
      <w:pPr>
        <w:pStyle w:val="Heading4"/>
      </w:pPr>
      <w:r>
        <w:t>Separate correlation coefficients according to functional domain</w:t>
      </w:r>
    </w:p>
    <w:p w14:paraId="434DC8CA" w14:textId="77777777" w:rsidR="00173361" w:rsidRDefault="00173361" w:rsidP="00173361">
      <w:pPr>
        <w:pStyle w:val="Heading4"/>
      </w:pPr>
      <w:r>
        <w:t>Concatenate non-diagonal (cross-domain) coefficients</w:t>
      </w:r>
    </w:p>
    <w:p w14:paraId="1A1CB7CA" w14:textId="77777777" w:rsidR="00173361" w:rsidRDefault="00173361" w:rsidP="00173361">
      <w:pPr>
        <w:pStyle w:val="Heading4"/>
      </w:pPr>
      <w:r>
        <w:t>Run ICA on both blocks</w:t>
      </w:r>
    </w:p>
    <w:p w14:paraId="5AC38205" w14:textId="77777777" w:rsidR="00173361" w:rsidRDefault="00173361" w:rsidP="00173361">
      <w:pPr>
        <w:pStyle w:val="Heading4"/>
      </w:pPr>
      <w:r>
        <w:t>Compare entropy distributions</w:t>
      </w:r>
    </w:p>
    <w:p w14:paraId="7525A446" w14:textId="288D71AB" w:rsidR="00173361" w:rsidRDefault="00173361" w:rsidP="00173361">
      <w:pPr>
        <w:pStyle w:val="Heading3"/>
      </w:pPr>
      <w:r>
        <w:t>How to separate functional domains from FNC matrices?</w:t>
      </w:r>
    </w:p>
    <w:p w14:paraId="5A8950DE" w14:textId="70B34471" w:rsidR="001D1DF7" w:rsidRPr="00660D0C" w:rsidRDefault="001D1DF7" w:rsidP="00206524">
      <w:pPr>
        <w:pStyle w:val="Heading2"/>
        <w:rPr>
          <w:strike/>
        </w:rPr>
      </w:pPr>
      <w:r w:rsidRPr="00660D0C">
        <w:rPr>
          <w:strike/>
        </w:rPr>
        <w:t>Remove site means from post-ICA time courses</w:t>
      </w:r>
      <w:r w:rsidR="009B2A50" w:rsidRPr="00660D0C">
        <w:rPr>
          <w:strike/>
        </w:rPr>
        <w:t xml:space="preserve"> (currently at</w:t>
      </w:r>
      <w:r w:rsidR="00173361" w:rsidRPr="00660D0C">
        <w:rPr>
          <w:strike/>
        </w:rPr>
        <w:t xml:space="preserve"> </w:t>
      </w:r>
      <w:proofErr w:type="spellStart"/>
      <w:r w:rsidR="00173361" w:rsidRPr="00660D0C">
        <w:rPr>
          <w:i/>
          <w:iCs/>
          <w:strike/>
        </w:rPr>
        <w:t>newindex</w:t>
      </w:r>
      <w:proofErr w:type="spellEnd"/>
      <w:r w:rsidR="00173361" w:rsidRPr="00660D0C">
        <w:rPr>
          <w:strike/>
        </w:rPr>
        <w:t>,</w:t>
      </w:r>
      <w:r w:rsidR="009B2A50" w:rsidRPr="00660D0C">
        <w:rPr>
          <w:strike/>
        </w:rPr>
        <w:t xml:space="preserve"> line 373)</w:t>
      </w:r>
    </w:p>
    <w:p w14:paraId="45E99ACF" w14:textId="044961A1" w:rsidR="00BD4274" w:rsidRPr="00660D0C" w:rsidRDefault="000F0291" w:rsidP="00BD4274">
      <w:pPr>
        <w:pStyle w:val="Heading3"/>
        <w:rPr>
          <w:strike/>
        </w:rPr>
      </w:pPr>
      <w:r w:rsidRPr="00660D0C">
        <w:rPr>
          <w:strike/>
        </w:rPr>
        <w:t>Will require proper indexing of subject, site, time point before and after ICA</w:t>
      </w:r>
    </w:p>
    <w:p w14:paraId="752A135F" w14:textId="2C33B130" w:rsidR="000F0291" w:rsidRDefault="000F0291" w:rsidP="00173361">
      <w:pPr>
        <w:pStyle w:val="Heading3"/>
      </w:pPr>
      <w:r w:rsidRPr="00660D0C">
        <w:rPr>
          <w:strike/>
        </w:rPr>
        <w:t>Can serve as reshaping sanity check?</w:t>
      </w:r>
    </w:p>
    <w:p w14:paraId="1B8A0043" w14:textId="5BABCFE0" w:rsidR="00EC0C2C" w:rsidRDefault="00EC0C2C" w:rsidP="00EC0C2C">
      <w:pPr>
        <w:pStyle w:val="Heading2"/>
      </w:pPr>
      <w:r>
        <w:t xml:space="preserve">Confirm that </w:t>
      </w:r>
      <w:proofErr w:type="spellStart"/>
      <w:r w:rsidRPr="00151514">
        <w:rPr>
          <w:i/>
          <w:iCs/>
        </w:rPr>
        <w:t>ts.all</w:t>
      </w:r>
      <w:proofErr w:type="spellEnd"/>
      <w:r>
        <w:t xml:space="preserve">, </w:t>
      </w:r>
      <w:r>
        <w:rPr>
          <w:i/>
          <w:iCs/>
        </w:rPr>
        <w:t>S</w:t>
      </w:r>
      <w:r>
        <w:t xml:space="preserve">, </w:t>
      </w:r>
      <w:r>
        <w:rPr>
          <w:i/>
          <w:iCs/>
        </w:rPr>
        <w:t>I</w:t>
      </w:r>
      <w:r>
        <w:t xml:space="preserve"> </w:t>
      </w:r>
      <w:proofErr w:type="gramStart"/>
      <w:r>
        <w:t>are</w:t>
      </w:r>
      <w:proofErr w:type="gramEnd"/>
      <w:r>
        <w:t xml:space="preserve"> properly reshaped</w:t>
      </w:r>
    </w:p>
    <w:p w14:paraId="0070EC8B" w14:textId="77777777" w:rsidR="00EC0C2C" w:rsidRDefault="00EC0C2C" w:rsidP="00EC0C2C">
      <w:pPr>
        <w:pStyle w:val="Heading3"/>
      </w:pPr>
      <w:r>
        <w:t>Implement some sanity check</w:t>
      </w:r>
    </w:p>
    <w:p w14:paraId="22ADEA65" w14:textId="3A6BEF15" w:rsidR="00EC0C2C" w:rsidRDefault="00EC0C2C" w:rsidP="00EC0C2C">
      <w:pPr>
        <w:pStyle w:val="Heading3"/>
      </w:pPr>
      <w:r>
        <w:t>Prepare test for all future reshaping</w:t>
      </w:r>
    </w:p>
    <w:p w14:paraId="2F649378" w14:textId="5CAF681E" w:rsidR="004861A4" w:rsidRPr="00FE4969" w:rsidRDefault="004861A4" w:rsidP="004861A4">
      <w:pPr>
        <w:pStyle w:val="Heading2"/>
        <w:rPr>
          <w:strike/>
        </w:rPr>
      </w:pPr>
      <w:r w:rsidRPr="00FE4969">
        <w:rPr>
          <w:strike/>
        </w:rPr>
        <w:t xml:space="preserve">Implement component-level </w:t>
      </w:r>
      <w:r w:rsidRPr="00FE4969">
        <w:rPr>
          <w:i/>
          <w:iCs/>
          <w:strike/>
        </w:rPr>
        <w:t>t</w:t>
      </w:r>
      <w:r w:rsidRPr="00FE4969">
        <w:rPr>
          <w:strike/>
        </w:rPr>
        <w:t>-tests</w:t>
      </w:r>
    </w:p>
    <w:p w14:paraId="6B230A7A" w14:textId="01F77278" w:rsidR="00FE4969" w:rsidRDefault="00FE4969" w:rsidP="00FE4969">
      <w:pPr>
        <w:pStyle w:val="Heading3"/>
      </w:pPr>
      <w:r>
        <w:t xml:space="preserve">Note: must confirm that multiple-comparison correction properly maps </w:t>
      </w:r>
      <w:r>
        <w:rPr>
          <w:i/>
          <w:iCs/>
        </w:rPr>
        <w:t>t</w:t>
      </w:r>
      <w:r>
        <w:t>-values in cases where only some ICs are valid</w:t>
      </w:r>
    </w:p>
    <w:p w14:paraId="536290A7" w14:textId="77777777" w:rsidR="002C7C0F" w:rsidRDefault="002C7C0F" w:rsidP="002C7C0F">
      <w:pPr>
        <w:pStyle w:val="Heading1"/>
        <w:numPr>
          <w:ilvl w:val="0"/>
          <w:numId w:val="0"/>
        </w:numPr>
        <w:ind w:left="360" w:hanging="360"/>
      </w:pPr>
    </w:p>
    <w:p w14:paraId="1845EE90" w14:textId="4DDDD1A5" w:rsidR="002C7C0F" w:rsidRDefault="002C7C0F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14:paraId="63E72A22" w14:textId="7FE40DFA" w:rsidR="002C7C0F" w:rsidRDefault="002C7C0F" w:rsidP="002C7C0F">
      <w:pPr>
        <w:pStyle w:val="Date"/>
      </w:pPr>
      <w:r>
        <w:lastRenderedPageBreak/>
        <w:t>February 2, 2024</w:t>
      </w:r>
    </w:p>
    <w:p w14:paraId="6B1B99E7" w14:textId="5E81A7CF" w:rsidR="002C7C0F" w:rsidRDefault="00C86F44" w:rsidP="002C7C0F">
      <w:pPr>
        <w:pStyle w:val="Title"/>
      </w:pPr>
      <w:r>
        <w:t>Working NOtes</w:t>
      </w:r>
    </w:p>
    <w:p w14:paraId="1CEC159A" w14:textId="1F63DC3F" w:rsidR="002C7C0F" w:rsidRDefault="002B4236" w:rsidP="002C7C0F">
      <w:pPr>
        <w:pStyle w:val="Heading1"/>
      </w:pPr>
      <w:r>
        <w:t>To-Do</w:t>
      </w:r>
    </w:p>
    <w:p w14:paraId="6871EC04" w14:textId="32C85C03" w:rsidR="002C7C0F" w:rsidRDefault="002C7C0F" w:rsidP="002C7C0F"/>
    <w:p w14:paraId="51C07DC8" w14:textId="3D15A391" w:rsidR="002C7C0F" w:rsidRDefault="002B4236" w:rsidP="002C7C0F">
      <w:pPr>
        <w:pStyle w:val="Heading2"/>
      </w:pPr>
      <w:r>
        <w:t>Debug within-, between-domain analysis script</w:t>
      </w:r>
    </w:p>
    <w:sectPr w:rsidR="002C7C0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8FCA" w14:textId="77777777" w:rsidR="00F96115" w:rsidRDefault="00F96115">
      <w:pPr>
        <w:spacing w:after="0" w:line="240" w:lineRule="auto"/>
      </w:pPr>
      <w:r>
        <w:separator/>
      </w:r>
    </w:p>
    <w:p w14:paraId="5965E736" w14:textId="77777777" w:rsidR="00F96115" w:rsidRDefault="00F96115"/>
  </w:endnote>
  <w:endnote w:type="continuationSeparator" w:id="0">
    <w:p w14:paraId="56128363" w14:textId="77777777" w:rsidR="00F96115" w:rsidRDefault="00F96115">
      <w:pPr>
        <w:spacing w:after="0" w:line="240" w:lineRule="auto"/>
      </w:pPr>
      <w:r>
        <w:continuationSeparator/>
      </w:r>
    </w:p>
    <w:p w14:paraId="1F474A54" w14:textId="77777777" w:rsidR="00F96115" w:rsidRDefault="00F96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0E7C" w14:textId="77777777" w:rsidR="00F66663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BF4B" w14:textId="77777777" w:rsidR="00F96115" w:rsidRDefault="00F96115">
      <w:pPr>
        <w:spacing w:after="0" w:line="240" w:lineRule="auto"/>
      </w:pPr>
      <w:r>
        <w:separator/>
      </w:r>
    </w:p>
    <w:p w14:paraId="19BF6422" w14:textId="77777777" w:rsidR="00F96115" w:rsidRDefault="00F96115"/>
  </w:footnote>
  <w:footnote w:type="continuationSeparator" w:id="0">
    <w:p w14:paraId="3820742F" w14:textId="77777777" w:rsidR="00F96115" w:rsidRDefault="00F96115">
      <w:pPr>
        <w:spacing w:after="0" w:line="240" w:lineRule="auto"/>
      </w:pPr>
      <w:r>
        <w:continuationSeparator/>
      </w:r>
    </w:p>
    <w:p w14:paraId="5016029E" w14:textId="77777777" w:rsidR="00F96115" w:rsidRDefault="00F961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82393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47"/>
    <w:rsid w:val="000F0291"/>
    <w:rsid w:val="00121E31"/>
    <w:rsid w:val="00151514"/>
    <w:rsid w:val="00156E2B"/>
    <w:rsid w:val="00157B6F"/>
    <w:rsid w:val="00173361"/>
    <w:rsid w:val="00176ECA"/>
    <w:rsid w:val="00193E1C"/>
    <w:rsid w:val="001D1DF7"/>
    <w:rsid w:val="00206524"/>
    <w:rsid w:val="002B4236"/>
    <w:rsid w:val="002C37A6"/>
    <w:rsid w:val="002C7C0F"/>
    <w:rsid w:val="002D68C7"/>
    <w:rsid w:val="002E3566"/>
    <w:rsid w:val="002F5205"/>
    <w:rsid w:val="00320563"/>
    <w:rsid w:val="003829B6"/>
    <w:rsid w:val="003B51F0"/>
    <w:rsid w:val="003E0C76"/>
    <w:rsid w:val="0043571C"/>
    <w:rsid w:val="00462121"/>
    <w:rsid w:val="004861A4"/>
    <w:rsid w:val="004E3F04"/>
    <w:rsid w:val="004E581A"/>
    <w:rsid w:val="00506DFB"/>
    <w:rsid w:val="005A725A"/>
    <w:rsid w:val="005D58D6"/>
    <w:rsid w:val="00614919"/>
    <w:rsid w:val="00660D0C"/>
    <w:rsid w:val="0066754C"/>
    <w:rsid w:val="00671E51"/>
    <w:rsid w:val="00721B8D"/>
    <w:rsid w:val="007425A2"/>
    <w:rsid w:val="00906D12"/>
    <w:rsid w:val="009B2A50"/>
    <w:rsid w:val="00A24795"/>
    <w:rsid w:val="00A53F6D"/>
    <w:rsid w:val="00A5486C"/>
    <w:rsid w:val="00A67B0C"/>
    <w:rsid w:val="00AE6BF6"/>
    <w:rsid w:val="00BD0170"/>
    <w:rsid w:val="00BD4274"/>
    <w:rsid w:val="00BE0243"/>
    <w:rsid w:val="00C04DC3"/>
    <w:rsid w:val="00C86F44"/>
    <w:rsid w:val="00CB1264"/>
    <w:rsid w:val="00D22C81"/>
    <w:rsid w:val="00D30886"/>
    <w:rsid w:val="00D914D0"/>
    <w:rsid w:val="00E45AE8"/>
    <w:rsid w:val="00E728C2"/>
    <w:rsid w:val="00EC0C2C"/>
    <w:rsid w:val="00EC30E8"/>
    <w:rsid w:val="00EE3DCD"/>
    <w:rsid w:val="00F64A69"/>
    <w:rsid w:val="00F66663"/>
    <w:rsid w:val="00F80047"/>
    <w:rsid w:val="00F96115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85B9"/>
  <w15:chartTrackingRefBased/>
  <w15:docId w15:val="{536EC244-9E9E-6746-B925-55C1BAD5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22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US%7bB4F75617-DE57-7048-B8ED-A2EC3EDDF3A1%7d/%7bD3F0B772-D033-874D-A7EB-14C113DB67A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{D3F0B772-D033-874D-A7EB-14C113DB67AD}tf10002082.dotx</Template>
  <TotalTime>178</TotalTime>
  <Pages>6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Sutherland Blair</cp:lastModifiedBy>
  <cp:revision>12</cp:revision>
  <dcterms:created xsi:type="dcterms:W3CDTF">2024-01-30T15:56:00Z</dcterms:created>
  <dcterms:modified xsi:type="dcterms:W3CDTF">2024-02-02T21:25:00Z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