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3CD68E" w14:textId="1FB4FDC0" w:rsidR="004A2CC6" w:rsidRDefault="006B7641">
      <w:pPr>
        <w:pStyle w:val="Date"/>
      </w:pPr>
      <w:r>
        <w:t>26 October 2023</w:t>
      </w:r>
    </w:p>
    <w:sdt>
      <w:sdtPr>
        <w:id w:val="-892429226"/>
        <w:placeholder>
          <w:docPart w:val="5AB60CFC0CDD2541A905C93038754646"/>
        </w:placeholder>
        <w:temporary/>
        <w:showingPlcHdr/>
        <w15:appearance w15:val="hidden"/>
      </w:sdtPr>
      <w:sdtContent>
        <w:p w14:paraId="13FFB924" w14:textId="77777777" w:rsidR="004A2CC6" w:rsidRDefault="00000000">
          <w:pPr>
            <w:pStyle w:val="Title"/>
          </w:pPr>
          <w:r>
            <w:t>Title</w:t>
          </w:r>
        </w:p>
      </w:sdtContent>
    </w:sdt>
    <w:p w14:paraId="0F43DCB0" w14:textId="77777777" w:rsidR="00B37A53" w:rsidRDefault="00B37A53" w:rsidP="00B37A53">
      <w:pPr>
        <w:pStyle w:val="Heading1"/>
      </w:pPr>
      <w:r>
        <w:t>Goals</w:t>
      </w:r>
    </w:p>
    <w:p w14:paraId="661C0D1F" w14:textId="54F53D5D" w:rsidR="00B37A53" w:rsidRDefault="00B37A53" w:rsidP="00980AC0">
      <w:r>
        <w:t xml:space="preserve">This article’s primary goal is to report the results of the LEICA pipeline on a schizophrenia dataset and compare these results to other articles published by the </w:t>
      </w:r>
      <w:proofErr w:type="spellStart"/>
      <w:r>
        <w:t>TReNDS</w:t>
      </w:r>
      <w:proofErr w:type="spellEnd"/>
      <w:r>
        <w:t xml:space="preserve"> group.  This will serve to reveal the new hire’s skills and deficiencies, which will serve to inform both his future education and </w:t>
      </w:r>
      <w:r w:rsidR="00980AC0">
        <w:t xml:space="preserve">the viable work he may perform while in the </w:t>
      </w:r>
      <w:proofErr w:type="spellStart"/>
      <w:r w:rsidR="00980AC0">
        <w:t>TReNDS</w:t>
      </w:r>
      <w:proofErr w:type="spellEnd"/>
      <w:r w:rsidR="00980AC0">
        <w:t xml:space="preserve"> center.</w:t>
      </w:r>
      <w:r w:rsidR="00742BE3">
        <w:t xml:space="preserve">  The stages of this report will thus take the following:</w:t>
      </w:r>
    </w:p>
    <w:p w14:paraId="638F9563" w14:textId="0DB7B575" w:rsidR="00980AC0" w:rsidRDefault="00742BE3" w:rsidP="00980AC0">
      <w:pPr>
        <w:pStyle w:val="Heading2"/>
      </w:pPr>
      <w:r>
        <w:t>Description of the LEICA pipeline</w:t>
      </w:r>
    </w:p>
    <w:p w14:paraId="5AABC4E6" w14:textId="06B086B5" w:rsidR="00742BE3" w:rsidRDefault="00742BE3" w:rsidP="00742BE3">
      <w:pPr>
        <w:pStyle w:val="Heading3"/>
      </w:pPr>
      <w:r>
        <w:t>Purpose</w:t>
      </w:r>
    </w:p>
    <w:p w14:paraId="64E4A2CD" w14:textId="603E8CC8" w:rsidR="00742BE3" w:rsidRDefault="00742BE3" w:rsidP="00742BE3">
      <w:pPr>
        <w:pStyle w:val="Heading3"/>
      </w:pPr>
      <w:r>
        <w:t>Reasoning</w:t>
      </w:r>
    </w:p>
    <w:p w14:paraId="46E26214" w14:textId="13B34A85" w:rsidR="00742BE3" w:rsidRDefault="00742BE3" w:rsidP="00742BE3">
      <w:pPr>
        <w:pStyle w:val="Heading3"/>
      </w:pPr>
      <w:r>
        <w:t>Implementation</w:t>
      </w:r>
    </w:p>
    <w:p w14:paraId="6E471309" w14:textId="46F030F7" w:rsidR="00742BE3" w:rsidRDefault="00742BE3" w:rsidP="00742BE3">
      <w:pPr>
        <w:pStyle w:val="Heading2"/>
      </w:pPr>
      <w:r>
        <w:t>Description of results</w:t>
      </w:r>
    </w:p>
    <w:p w14:paraId="3675E9D8" w14:textId="77777777" w:rsidR="00742BE3" w:rsidRDefault="00742BE3" w:rsidP="00742BE3">
      <w:pPr>
        <w:pStyle w:val="Heading3"/>
      </w:pPr>
    </w:p>
    <w:p w14:paraId="546E57DB" w14:textId="39F0CE03" w:rsidR="004A2CC6" w:rsidRDefault="006B7641">
      <w:pPr>
        <w:pStyle w:val="Heading1"/>
      </w:pPr>
      <w:r>
        <w:t>ABSTRACT</w:t>
      </w:r>
    </w:p>
    <w:p w14:paraId="282D507A" w14:textId="5D80FA08" w:rsidR="004A2CC6" w:rsidRDefault="004A2CC6"/>
    <w:p w14:paraId="6D75275E" w14:textId="3EFCEA05" w:rsidR="004A2CC6" w:rsidRDefault="004A2CC6">
      <w:pPr>
        <w:pStyle w:val="Heading2"/>
      </w:pPr>
    </w:p>
    <w:p w14:paraId="7EDCA3CE" w14:textId="33BB8DA6" w:rsidR="004A2CC6" w:rsidRDefault="004A2CC6" w:rsidP="006B7641">
      <w:pPr>
        <w:pStyle w:val="Heading3"/>
      </w:pPr>
    </w:p>
    <w:p w14:paraId="273FFFFF" w14:textId="77777777" w:rsidR="006B7641" w:rsidRDefault="006B7641" w:rsidP="006B7641">
      <w:pPr>
        <w:pStyle w:val="Heading1"/>
      </w:pPr>
      <w:r>
        <w:t>introduction</w:t>
      </w:r>
    </w:p>
    <w:p w14:paraId="5D4CB3ED" w14:textId="12114935" w:rsidR="006B7641" w:rsidRDefault="006B7641" w:rsidP="006B7641"/>
    <w:p w14:paraId="2CF22D04" w14:textId="0859BE8E" w:rsidR="00A84D2C" w:rsidRDefault="00A84D2C" w:rsidP="006B7641">
      <w:pPr>
        <w:pStyle w:val="Heading2"/>
      </w:pPr>
      <w:r>
        <w:t xml:space="preserve">Brief overview of </w:t>
      </w:r>
      <w:proofErr w:type="spellStart"/>
      <w:r>
        <w:t>dFC</w:t>
      </w:r>
      <w:proofErr w:type="spellEnd"/>
      <w:r>
        <w:t xml:space="preserve"> / </w:t>
      </w:r>
      <w:proofErr w:type="spellStart"/>
      <w:r>
        <w:t>dFNC</w:t>
      </w:r>
      <w:proofErr w:type="spellEnd"/>
      <w:r>
        <w:t xml:space="preserve"> history</w:t>
      </w:r>
    </w:p>
    <w:p w14:paraId="3DE6E86E" w14:textId="56169320" w:rsidR="00EC6D1B" w:rsidRDefault="00EC6D1B" w:rsidP="00EC6D1B">
      <w:pPr>
        <w:pStyle w:val="Heading3"/>
      </w:pPr>
      <w:r>
        <w:t>Biswal: resting state FC</w:t>
      </w:r>
    </w:p>
    <w:p w14:paraId="37C5B14C" w14:textId="77777777" w:rsidR="00802E53" w:rsidRDefault="00EC6D1B" w:rsidP="00802E53">
      <w:pPr>
        <w:pStyle w:val="Heading3"/>
      </w:pPr>
      <w:r>
        <w:t xml:space="preserve">Calhoun: </w:t>
      </w:r>
      <w:proofErr w:type="spellStart"/>
      <w:r>
        <w:t>dFC</w:t>
      </w:r>
      <w:proofErr w:type="spellEnd"/>
      <w:r>
        <w:t xml:space="preserve">, </w:t>
      </w:r>
      <w:proofErr w:type="spellStart"/>
      <w:r>
        <w:t>dFNC</w:t>
      </w:r>
      <w:proofErr w:type="spellEnd"/>
    </w:p>
    <w:p w14:paraId="2B89BEC1" w14:textId="6DE3374E" w:rsidR="007C1CB2" w:rsidRDefault="007C1CB2" w:rsidP="00802E53">
      <w:pPr>
        <w:pStyle w:val="Heading4"/>
      </w:pPr>
      <w:r>
        <w:t xml:space="preserve">Discovery of fluctuations in functional connectivity: </w:t>
      </w:r>
    </w:p>
    <w:p w14:paraId="0831290C" w14:textId="77777777" w:rsidR="00906E55" w:rsidRDefault="00906E55" w:rsidP="00B14417">
      <w:pPr>
        <w:pStyle w:val="Heading4"/>
      </w:pPr>
      <w:r>
        <w:t>F</w:t>
      </w:r>
      <w:r w:rsidR="007C1CB2">
        <w:t>unctional connectivity networks (FCNs):</w:t>
      </w:r>
    </w:p>
    <w:p w14:paraId="2AAB3C5E" w14:textId="10E342F1" w:rsidR="007C1CB2" w:rsidRDefault="00906E55" w:rsidP="00906E55">
      <w:pPr>
        <w:pStyle w:val="Heading5"/>
      </w:pPr>
      <w:r>
        <w:t xml:space="preserve">Development: </w:t>
      </w:r>
      <w:r w:rsidR="00B14417" w:rsidRPr="00B14417">
        <w:t>Abou-</w:t>
      </w:r>
      <w:proofErr w:type="spellStart"/>
      <w:r w:rsidR="00B14417" w:rsidRPr="00B14417">
        <w:t>Elseoud</w:t>
      </w:r>
      <w:proofErr w:type="spellEnd"/>
      <w:r w:rsidR="00B14417" w:rsidRPr="00B14417">
        <w:t xml:space="preserve"> et al., 2010; </w:t>
      </w:r>
      <w:proofErr w:type="spellStart"/>
      <w:r w:rsidR="00B14417" w:rsidRPr="00B14417">
        <w:t>Kiviniemi</w:t>
      </w:r>
      <w:proofErr w:type="spellEnd"/>
      <w:r w:rsidR="00B14417" w:rsidRPr="00B14417">
        <w:t xml:space="preserve"> et al., 2009; Yu et al., 2011a </w:t>
      </w:r>
      <w:r w:rsidR="00B14417">
        <w:t xml:space="preserve">(see introduction of </w:t>
      </w:r>
      <w:sdt>
        <w:sdtPr>
          <w:rPr>
            <w:i w:val="0"/>
            <w:color w:val="000000"/>
          </w:rPr>
          <w:tag w:val="MENDELEY_CITATION_v3_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"/>
          <w:id w:val="-933592604"/>
          <w:placeholder>
            <w:docPart w:val="29F2440CCE664F4D9827020D0638AF11"/>
          </w:placeholder>
        </w:sdtPr>
        <w:sdtContent>
          <w:r w:rsidR="00DA4361" w:rsidRPr="00DA4361">
            <w:rPr>
              <w:i w:val="0"/>
              <w:color w:val="000000"/>
            </w:rPr>
            <w:t>(Yu et al. 2015)</w:t>
          </w:r>
        </w:sdtContent>
      </w:sdt>
      <w:r w:rsidR="00B14417">
        <w:t>)</w:t>
      </w:r>
    </w:p>
    <w:p w14:paraId="25A1D2F2" w14:textId="23E87B83" w:rsidR="00906E55" w:rsidRDefault="00906E55" w:rsidP="00906E55">
      <w:pPr>
        <w:pStyle w:val="Heading5"/>
      </w:pPr>
      <w:r>
        <w:t xml:space="preserve">Implementation: </w:t>
      </w:r>
      <w:r>
        <w:rPr>
          <w:rFonts w:ascii="Calibri" w:hAnsi="Calibri" w:cs="Calibri"/>
        </w:rPr>
        <w:t>﻿</w:t>
      </w:r>
      <w:r>
        <w:t xml:space="preserve">Calhoun and </w:t>
      </w:r>
      <w:proofErr w:type="spellStart"/>
      <w:r>
        <w:t>Adali</w:t>
      </w:r>
      <w:proofErr w:type="spellEnd"/>
      <w:r>
        <w:t xml:space="preserve">, 2012; Calhoun et al., 2001, 2009b; Du and Fan, 2013 (see methods of </w:t>
      </w:r>
      <w:sdt>
        <w:sdtPr>
          <w:rPr>
            <w:i w:val="0"/>
            <w:color w:val="000000"/>
          </w:rPr>
          <w:tag w:val="MENDELEY_CITATION_v3_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"/>
          <w:id w:val="-1904290150"/>
          <w:placeholder>
            <w:docPart w:val="07E9E868CDD0AF41B46C98FA1BE5A2DE"/>
          </w:placeholder>
        </w:sdtPr>
        <w:sdtContent>
          <w:r w:rsidR="00DA4361" w:rsidRPr="00DA4361">
            <w:rPr>
              <w:i w:val="0"/>
              <w:color w:val="000000"/>
            </w:rPr>
            <w:t>(Yu et al. 2015)</w:t>
          </w:r>
        </w:sdtContent>
      </w:sdt>
      <w:r>
        <w:t>)</w:t>
      </w:r>
    </w:p>
    <w:p w14:paraId="38F9112B" w14:textId="22287CB1" w:rsidR="00906E55" w:rsidRDefault="00906E55" w:rsidP="00906E55">
      <w:pPr>
        <w:pStyle w:val="Heading5"/>
      </w:pPr>
      <w:r>
        <w:lastRenderedPageBreak/>
        <w:t xml:space="preserve">Model order: </w:t>
      </w:r>
      <w:r w:rsidRPr="00906E55">
        <w:rPr>
          <w:rFonts w:ascii="Calibri" w:hAnsi="Calibri" w:cs="Calibri"/>
        </w:rPr>
        <w:t>﻿</w:t>
      </w:r>
      <w:r w:rsidRPr="00906E55">
        <w:t>Abou-</w:t>
      </w:r>
      <w:proofErr w:type="spellStart"/>
      <w:r w:rsidRPr="00906E55">
        <w:t>Elseoud</w:t>
      </w:r>
      <w:proofErr w:type="spellEnd"/>
      <w:r w:rsidRPr="00906E55">
        <w:t xml:space="preserve"> et al., 2010; Allen et al., 2011</w:t>
      </w:r>
      <w:r w:rsidR="00CF59F1">
        <w:t>, 2014</w:t>
      </w:r>
      <w:r w:rsidRPr="00906E55">
        <w:t xml:space="preserve">; </w:t>
      </w:r>
      <w:proofErr w:type="spellStart"/>
      <w:r w:rsidRPr="00906E55">
        <w:t>Kiviniemi</w:t>
      </w:r>
      <w:proofErr w:type="spellEnd"/>
      <w:r w:rsidRPr="00906E55">
        <w:t xml:space="preserve"> et al., 2009; Smith et al., 2009; Yu et al., 2011a</w:t>
      </w:r>
      <w:r>
        <w:t xml:space="preserve"> (see methods of </w:t>
      </w:r>
      <w:sdt>
        <w:sdtPr>
          <w:rPr>
            <w:i w:val="0"/>
            <w:color w:val="000000"/>
          </w:rPr>
          <w:tag w:val="MENDELEY_CITATION_v3_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"/>
          <w:id w:val="-1787417126"/>
          <w:placeholder>
            <w:docPart w:val="3789B49F2C407E48B0D1A5F01EE151F7"/>
          </w:placeholder>
        </w:sdtPr>
        <w:sdtContent>
          <w:r w:rsidR="00DA4361" w:rsidRPr="00DA4361">
            <w:rPr>
              <w:i w:val="0"/>
              <w:color w:val="000000"/>
            </w:rPr>
            <w:t>(Yu et al. 2015)</w:t>
          </w:r>
        </w:sdtContent>
      </w:sdt>
      <w:r>
        <w:t>)</w:t>
      </w:r>
    </w:p>
    <w:p w14:paraId="7FFDD847" w14:textId="723AEA9F" w:rsidR="001D6FC2" w:rsidRPr="00573B8A" w:rsidRDefault="001D6FC2" w:rsidP="00906E55">
      <w:pPr>
        <w:pStyle w:val="Heading5"/>
      </w:pPr>
      <w:r>
        <w:t xml:space="preserve">Argument for FNC over atlas-based connectivity: discussion of </w:t>
      </w:r>
      <w:sdt>
        <w:sdtPr>
          <w:rPr>
            <w:i w:val="0"/>
            <w:color w:val="000000"/>
          </w:rPr>
          <w:tag w:val="MENDELEY_CITATION_v3_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"/>
          <w:id w:val="-382102794"/>
          <w:placeholder>
            <w:docPart w:val="91B00CD361B84647A3F0E67FF170010E"/>
          </w:placeholder>
        </w:sdtPr>
        <w:sdtContent>
          <w:r w:rsidR="00DA4361" w:rsidRPr="00DA4361">
            <w:rPr>
              <w:i w:val="0"/>
              <w:color w:val="000000"/>
            </w:rPr>
            <w:t>(Yu et al. 2015)</w:t>
          </w:r>
        </w:sdtContent>
      </w:sdt>
    </w:p>
    <w:p w14:paraId="39FEA2E3" w14:textId="5B2D6083" w:rsidR="00573B8A" w:rsidRDefault="00573B8A" w:rsidP="00573B8A">
      <w:pPr>
        <w:pStyle w:val="Heading5"/>
      </w:pPr>
      <w:r>
        <w:t xml:space="preserve">Evidence that spatial ICs evolve with time: </w:t>
      </w:r>
      <w:r w:rsidRPr="00573B8A">
        <w:rPr>
          <w:rFonts w:ascii="Calibri" w:hAnsi="Calibri" w:cs="Calibri"/>
        </w:rPr>
        <w:t>﻿</w:t>
      </w:r>
      <w:r w:rsidRPr="00573B8A">
        <w:t>(</w:t>
      </w:r>
      <w:proofErr w:type="spellStart"/>
      <w:r w:rsidRPr="00573B8A">
        <w:t>Kiviniemi</w:t>
      </w:r>
      <w:proofErr w:type="spellEnd"/>
      <w:r w:rsidRPr="00573B8A">
        <w:t xml:space="preserve"> et al., 2011)</w:t>
      </w:r>
      <w:r>
        <w:t xml:space="preserve">, </w:t>
      </w:r>
      <w:r w:rsidRPr="00573B8A">
        <w:rPr>
          <w:rFonts w:ascii="Calibri" w:hAnsi="Calibri" w:cs="Calibri"/>
        </w:rPr>
        <w:t>﻿</w:t>
      </w:r>
      <w:r w:rsidRPr="00573B8A">
        <w:t>(Ma et al., 2014)</w:t>
      </w:r>
      <w:r>
        <w:t xml:space="preserve"> (discussion of </w:t>
      </w:r>
      <w:sdt>
        <w:sdtPr>
          <w:rPr>
            <w:i w:val="0"/>
            <w:color w:val="000000"/>
          </w:rPr>
          <w:tag w:val="MENDELEY_CITATION_v3_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"/>
          <w:id w:val="-674490930"/>
          <w:placeholder>
            <w:docPart w:val="E83976934D095A4A95C282E4C90CB8FA"/>
          </w:placeholder>
        </w:sdtPr>
        <w:sdtContent>
          <w:r w:rsidR="00DA4361" w:rsidRPr="00DA4361">
            <w:rPr>
              <w:i w:val="0"/>
              <w:color w:val="000000"/>
            </w:rPr>
            <w:t>(Yu et al. 2015)</w:t>
          </w:r>
        </w:sdtContent>
      </w:sdt>
      <w:r>
        <w:t>)</w:t>
      </w:r>
    </w:p>
    <w:p w14:paraId="7DB56FB3" w14:textId="34D6EA74" w:rsidR="00802E53" w:rsidRPr="00802E53" w:rsidRDefault="007C1CB2" w:rsidP="00802E53">
      <w:pPr>
        <w:pStyle w:val="Heading4"/>
      </w:pPr>
      <w:r>
        <w:t>Proof of b</w:t>
      </w:r>
      <w:r w:rsidR="0075235F">
        <w:t xml:space="preserve">rain networks evolve in time: </w:t>
      </w:r>
      <w:sdt>
        <w:sdtPr>
          <w:rPr>
            <w:i w:val="0"/>
            <w:color w:val="000000"/>
          </w:rPr>
          <w:tag w:val="MENDELEY_CITATION_v3_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"/>
          <w:id w:val="-2056541263"/>
          <w:placeholder>
            <w:docPart w:val="48B7C88F2D695447B75FA29DA0E5CE75"/>
          </w:placeholder>
        </w:sdtPr>
        <w:sdtContent>
          <w:r w:rsidR="00DA4361" w:rsidRPr="00DA4361">
            <w:rPr>
              <w:i w:val="0"/>
              <w:color w:val="000000"/>
            </w:rPr>
            <w:t>(Allen et al. 2014)</w:t>
          </w:r>
        </w:sdtContent>
      </w:sdt>
    </w:p>
    <w:p w14:paraId="53B5D341" w14:textId="64967F36" w:rsidR="0075235F" w:rsidRDefault="007C1CB2" w:rsidP="0075235F">
      <w:pPr>
        <w:pStyle w:val="Heading4"/>
      </w:pPr>
      <w:r>
        <w:t xml:space="preserve">Quantification of dynamic graph properties: see </w:t>
      </w:r>
      <w:sdt>
        <w:sdtPr>
          <w:rPr>
            <w:i w:val="0"/>
            <w:color w:val="000000"/>
          </w:rPr>
          <w:tag w:val="MENDELEY_CITATION_v3_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"/>
          <w:id w:val="498392158"/>
          <w:placeholder>
            <w:docPart w:val="83D146F9FF908C40AD4ECC20BD66B676"/>
          </w:placeholder>
        </w:sdtPr>
        <w:sdtContent>
          <w:r w:rsidR="00DA4361" w:rsidRPr="00DA4361">
            <w:rPr>
              <w:i w:val="0"/>
              <w:color w:val="000000"/>
            </w:rPr>
            <w:t>(Yu et al. 2015)</w:t>
          </w:r>
        </w:sdtContent>
      </w:sdt>
      <w:r>
        <w:t xml:space="preserve">, especially </w:t>
      </w:r>
      <w:proofErr w:type="gramStart"/>
      <w:r>
        <w:t>introduction</w:t>
      </w:r>
      <w:proofErr w:type="gramEnd"/>
    </w:p>
    <w:p w14:paraId="77F1F606" w14:textId="3AEA8889" w:rsidR="00CF59F1" w:rsidRDefault="00CF59F1" w:rsidP="00CF59F1">
      <w:pPr>
        <w:pStyle w:val="Heading5"/>
      </w:pPr>
      <w:r>
        <w:t xml:space="preserve">Parallels with cognitive </w:t>
      </w:r>
      <w:r w:rsidRPr="00CF59F1">
        <w:rPr>
          <w:rFonts w:ascii="Calibri" w:hAnsi="Calibri" w:cs="Calibri"/>
        </w:rPr>
        <w:t>﻿</w:t>
      </w:r>
      <w:r w:rsidRPr="00CF59F1">
        <w:t xml:space="preserve"> networks identified by meta-analyses (</w:t>
      </w:r>
      <w:proofErr w:type="spellStart"/>
      <w:r w:rsidRPr="00CF59F1">
        <w:t>Amft</w:t>
      </w:r>
      <w:proofErr w:type="spellEnd"/>
      <w:r w:rsidRPr="00CF59F1">
        <w:t xml:space="preserve"> et al., in press; </w:t>
      </w:r>
      <w:proofErr w:type="spellStart"/>
      <w:r w:rsidRPr="00CF59F1">
        <w:t>Balsters</w:t>
      </w:r>
      <w:proofErr w:type="spellEnd"/>
      <w:r w:rsidRPr="00CF59F1">
        <w:t xml:space="preserve"> et al., 2014; Kohn et al., 2014; </w:t>
      </w:r>
      <w:proofErr w:type="spellStart"/>
      <w:r w:rsidRPr="00CF59F1">
        <w:t>Rottschy</w:t>
      </w:r>
      <w:proofErr w:type="spellEnd"/>
      <w:r w:rsidRPr="00CF59F1">
        <w:t xml:space="preserve"> et al., 2012)</w:t>
      </w:r>
      <w:r>
        <w:t xml:space="preserve"> (see results of </w:t>
      </w:r>
      <w:sdt>
        <w:sdtPr>
          <w:rPr>
            <w:i w:val="0"/>
            <w:color w:val="000000"/>
          </w:rPr>
          <w:tag w:val="MENDELEY_CITATION_v3_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"/>
          <w:id w:val="-1311626716"/>
          <w:placeholder>
            <w:docPart w:val="C0BCA03C8FD11E44AB0F644C417A8CA5"/>
          </w:placeholder>
        </w:sdtPr>
        <w:sdtContent>
          <w:r w:rsidR="00DA4361" w:rsidRPr="00DA4361">
            <w:rPr>
              <w:i w:val="0"/>
              <w:color w:val="000000"/>
            </w:rPr>
            <w:t>(Yu et al. 2015)</w:t>
          </w:r>
        </w:sdtContent>
      </w:sdt>
      <w:r>
        <w:t>)</w:t>
      </w:r>
    </w:p>
    <w:p w14:paraId="7024F2B1" w14:textId="18782BE2" w:rsidR="00802E53" w:rsidRDefault="00802E53" w:rsidP="0075235F">
      <w:pPr>
        <w:pStyle w:val="Heading4"/>
      </w:pPr>
    </w:p>
    <w:p w14:paraId="1650F2DD" w14:textId="5B244AD7" w:rsidR="00A84D2C" w:rsidRDefault="00A84D2C" w:rsidP="006B7641">
      <w:pPr>
        <w:pStyle w:val="Heading2"/>
      </w:pPr>
      <w:r>
        <w:t xml:space="preserve">Conception of state or latent space for </w:t>
      </w:r>
      <w:proofErr w:type="spellStart"/>
      <w:r>
        <w:t>dFNC</w:t>
      </w:r>
      <w:proofErr w:type="spellEnd"/>
    </w:p>
    <w:p w14:paraId="202034D0" w14:textId="7155441A" w:rsidR="00A84D2C" w:rsidRDefault="00A84D2C" w:rsidP="00A84D2C">
      <w:pPr>
        <w:pStyle w:val="Heading3"/>
      </w:pPr>
      <w:r>
        <w:t xml:space="preserve">Recurrent patterns in </w:t>
      </w:r>
      <w:proofErr w:type="spellStart"/>
      <w:r>
        <w:t>dFC</w:t>
      </w:r>
      <w:proofErr w:type="spellEnd"/>
    </w:p>
    <w:p w14:paraId="38BA4B03" w14:textId="35C30C3D" w:rsidR="00436FD1" w:rsidRDefault="00436FD1" w:rsidP="00436FD1">
      <w:pPr>
        <w:pStyle w:val="Heading4"/>
      </w:pPr>
      <w:r>
        <w:t>Discovery:</w:t>
      </w:r>
    </w:p>
    <w:p w14:paraId="5F1D8AEA" w14:textId="03BF249E" w:rsidR="00E05E14" w:rsidRPr="00802E53" w:rsidRDefault="00802E53" w:rsidP="00E05E14">
      <w:pPr>
        <w:pStyle w:val="Heading5"/>
      </w:pPr>
      <w:r>
        <w:t xml:space="preserve">k-means: </w:t>
      </w:r>
      <w:sdt>
        <w:sdtPr>
          <w:rPr>
            <w:i w:val="0"/>
            <w:color w:val="000000"/>
          </w:rPr>
          <w:tag w:val="MENDELEY_CITATION_v3_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"/>
          <w:id w:val="377052204"/>
          <w:placeholder>
            <w:docPart w:val="DefaultPlaceholder_-1854013440"/>
          </w:placeholder>
        </w:sdtPr>
        <w:sdtContent>
          <w:r w:rsidR="00DA4361" w:rsidRPr="00DA4361">
            <w:rPr>
              <w:i w:val="0"/>
              <w:color w:val="000000"/>
            </w:rPr>
            <w:t>(Allen et al. 2014)</w:t>
          </w:r>
        </w:sdtContent>
      </w:sdt>
    </w:p>
    <w:p w14:paraId="632A5698" w14:textId="2DFD4865" w:rsidR="00802E53" w:rsidRPr="005A1946" w:rsidRDefault="00802E53" w:rsidP="00E05E14">
      <w:pPr>
        <w:pStyle w:val="Heading5"/>
      </w:pPr>
      <w:proofErr w:type="spellStart"/>
      <w:r>
        <w:t>eigenconnectivity</w:t>
      </w:r>
      <w:proofErr w:type="spellEnd"/>
      <w:r>
        <w:t xml:space="preserve">: </w:t>
      </w:r>
      <w:sdt>
        <w:sdtPr>
          <w:rPr>
            <w:i w:val="0"/>
            <w:color w:val="000000"/>
          </w:rPr>
          <w:tag w:val="MENDELEY_CITATION_v3_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"/>
          <w:id w:val="1707054606"/>
          <w:placeholder>
            <w:docPart w:val="DefaultPlaceholder_-1854013440"/>
          </w:placeholder>
        </w:sdtPr>
        <w:sdtContent>
          <w:r w:rsidR="00DA4361" w:rsidRPr="00DA4361">
            <w:rPr>
              <w:i w:val="0"/>
              <w:color w:val="000000"/>
            </w:rPr>
            <w:t>(Leonardi et al. 2013)</w:t>
          </w:r>
        </w:sdtContent>
      </w:sdt>
    </w:p>
    <w:p w14:paraId="4C6BFC6C" w14:textId="2928D754" w:rsidR="005A1946" w:rsidRDefault="005A1946" w:rsidP="005A1946">
      <w:pPr>
        <w:pStyle w:val="Heading5"/>
      </w:pPr>
      <w:r>
        <w:t xml:space="preserve">hierarchical clustering </w:t>
      </w:r>
      <w:r w:rsidRPr="005A1946">
        <w:rPr>
          <w:rFonts w:ascii="Calibri" w:hAnsi="Calibri" w:cs="Calibri"/>
        </w:rPr>
        <w:t>﻿</w:t>
      </w:r>
      <w:r w:rsidRPr="005A1946">
        <w:t>(Yang et al., 2014)</w:t>
      </w:r>
    </w:p>
    <w:p w14:paraId="4F849DA8" w14:textId="2F5D88AE" w:rsidR="00436FD1" w:rsidRDefault="00436FD1" w:rsidP="00436FD1">
      <w:pPr>
        <w:pStyle w:val="Heading4"/>
      </w:pPr>
      <w:r>
        <w:t>Quantification:</w:t>
      </w:r>
      <w:r w:rsidR="006B1885">
        <w:t xml:space="preserve"> </w:t>
      </w:r>
      <w:r w:rsidR="006B1885" w:rsidRPr="006B1885">
        <w:t xml:space="preserve">Allen et al., 2014; </w:t>
      </w:r>
      <w:proofErr w:type="spellStart"/>
      <w:r w:rsidR="006B1885" w:rsidRPr="006B1885">
        <w:t>Cribben</w:t>
      </w:r>
      <w:proofErr w:type="spellEnd"/>
      <w:r w:rsidR="006B1885" w:rsidRPr="006B1885">
        <w:t xml:space="preserve"> et al., 2012; Yang et al., 2014</w:t>
      </w:r>
      <w:r w:rsidR="006B1885" w:rsidRPr="00B14417">
        <w:t xml:space="preserve"> </w:t>
      </w:r>
      <w:r w:rsidR="006B1885">
        <w:t xml:space="preserve">(see introduction of </w:t>
      </w:r>
      <w:sdt>
        <w:sdtPr>
          <w:rPr>
            <w:i w:val="0"/>
            <w:color w:val="000000"/>
          </w:rPr>
          <w:tag w:val="MENDELEY_CITATION_v3_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"/>
          <w:id w:val="-1567022037"/>
          <w:placeholder>
            <w:docPart w:val="A3E9A552079667488A978A87A134CF53"/>
          </w:placeholder>
        </w:sdtPr>
        <w:sdtContent>
          <w:r w:rsidR="00DA4361" w:rsidRPr="00DA4361">
            <w:rPr>
              <w:i w:val="0"/>
              <w:color w:val="000000"/>
            </w:rPr>
            <w:t>(Yu et al. 2015)</w:t>
          </w:r>
        </w:sdtContent>
      </w:sdt>
      <w:r w:rsidR="006B1885">
        <w:t>)</w:t>
      </w:r>
    </w:p>
    <w:p w14:paraId="1D256A36" w14:textId="5C921DAC" w:rsidR="00A84D2C" w:rsidRDefault="00A84D2C" w:rsidP="00A84D2C">
      <w:pPr>
        <w:pStyle w:val="Heading3"/>
      </w:pPr>
      <w:r>
        <w:t xml:space="preserve">Possible to define state or latent space using these </w:t>
      </w:r>
      <w:proofErr w:type="gramStart"/>
      <w:r>
        <w:t>patterns</w:t>
      </w:r>
      <w:proofErr w:type="gramEnd"/>
    </w:p>
    <w:p w14:paraId="0C8660F6" w14:textId="076A15E2" w:rsidR="00436FD1" w:rsidRDefault="00436FD1" w:rsidP="00436FD1">
      <w:pPr>
        <w:pStyle w:val="Heading4"/>
      </w:pPr>
      <w:r>
        <w:t>Suggestion</w:t>
      </w:r>
      <w:r w:rsidR="00957DF1">
        <w:t>:</w:t>
      </w:r>
    </w:p>
    <w:p w14:paraId="1623D1E3" w14:textId="77777777" w:rsidR="00855CDE" w:rsidRDefault="00855CDE" w:rsidP="00855CDE">
      <w:pPr>
        <w:pStyle w:val="Heading5"/>
      </w:pPr>
      <w:r>
        <w:t xml:space="preserve">Instantaneous connectivity made up of linear combination of basis </w:t>
      </w:r>
      <w:proofErr w:type="gramStart"/>
      <w:r>
        <w:t>vectors</w:t>
      </w:r>
      <w:proofErr w:type="gramEnd"/>
    </w:p>
    <w:p w14:paraId="349A3BF3" w14:textId="77777777" w:rsidR="00855CDE" w:rsidRDefault="00855CDE" w:rsidP="00855CDE">
      <w:pPr>
        <w:pStyle w:val="Heading5"/>
      </w:pPr>
      <w:r>
        <w:t>Unclear what to use as basis vectors:</w:t>
      </w:r>
    </w:p>
    <w:p w14:paraId="5F01B62C" w14:textId="08ACFE1E" w:rsidR="00855CDE" w:rsidRDefault="00855CDE" w:rsidP="00855CDE">
      <w:pPr>
        <w:pStyle w:val="Heading6"/>
      </w:pPr>
      <w:r>
        <w:t>Recurrent patterns?</w:t>
      </w:r>
    </w:p>
    <w:p w14:paraId="20454387" w14:textId="601BA2DD" w:rsidR="00855CDE" w:rsidRDefault="00855CDE" w:rsidP="00855CDE">
      <w:pPr>
        <w:pStyle w:val="Heading6"/>
      </w:pPr>
      <w:r>
        <w:t>Harmonic spectra?</w:t>
      </w:r>
    </w:p>
    <w:p w14:paraId="093394A0" w14:textId="116144C5" w:rsidR="00855CDE" w:rsidRDefault="00855CDE" w:rsidP="00855CDE">
      <w:pPr>
        <w:pStyle w:val="Heading6"/>
      </w:pPr>
      <w:r>
        <w:t>Independent components?</w:t>
      </w:r>
    </w:p>
    <w:p w14:paraId="6F2B4821" w14:textId="06745FEF" w:rsidR="00855CDE" w:rsidRDefault="00855CDE" w:rsidP="00855CDE">
      <w:pPr>
        <w:pStyle w:val="Heading6"/>
      </w:pPr>
      <w:r>
        <w:t>Machine learning latent space(s)</w:t>
      </w:r>
    </w:p>
    <w:p w14:paraId="6C43B321" w14:textId="597F80AC" w:rsidR="00436FD1" w:rsidRDefault="00436FD1" w:rsidP="00436FD1">
      <w:pPr>
        <w:pStyle w:val="Heading4"/>
      </w:pPr>
      <w:r>
        <w:t>Implementation:</w:t>
      </w:r>
    </w:p>
    <w:p w14:paraId="629F6037" w14:textId="0A02EAB1" w:rsidR="006B7641" w:rsidRDefault="00E4034C" w:rsidP="006B7641">
      <w:pPr>
        <w:pStyle w:val="Heading2"/>
      </w:pPr>
      <w:r>
        <w:t xml:space="preserve">Use of state / latent spaces in analyzing </w:t>
      </w:r>
      <w:proofErr w:type="spellStart"/>
      <w:r>
        <w:t>dFC</w:t>
      </w:r>
      <w:proofErr w:type="spellEnd"/>
      <w:r>
        <w:t xml:space="preserve"> / </w:t>
      </w:r>
      <w:proofErr w:type="spellStart"/>
      <w:r>
        <w:t>dFNC</w:t>
      </w:r>
      <w:proofErr w:type="spellEnd"/>
    </w:p>
    <w:p w14:paraId="65CE7CC2" w14:textId="77777777" w:rsidR="0055508B" w:rsidRDefault="0055508B" w:rsidP="00DC0276">
      <w:pPr>
        <w:pStyle w:val="Heading3"/>
      </w:pPr>
      <w:r>
        <w:t>Purpose</w:t>
      </w:r>
    </w:p>
    <w:p w14:paraId="74509E4B" w14:textId="6DAE9707" w:rsidR="00DC0276" w:rsidRDefault="0055508B" w:rsidP="00436FD1">
      <w:pPr>
        <w:pStyle w:val="Heading4"/>
      </w:pPr>
      <w:r>
        <w:t>Pattern recognition</w:t>
      </w:r>
      <w:r w:rsidR="00436FD1">
        <w:t xml:space="preserve"> &amp; g</w:t>
      </w:r>
      <w:r>
        <w:t>roup separation:</w:t>
      </w:r>
    </w:p>
    <w:p w14:paraId="7F0580DF" w14:textId="2B3265CE" w:rsidR="0055508B" w:rsidRDefault="0055508B" w:rsidP="0055508B">
      <w:pPr>
        <w:pStyle w:val="Heading5"/>
      </w:pPr>
      <w:r>
        <w:t>Supervised</w:t>
      </w:r>
    </w:p>
    <w:p w14:paraId="36ACFB7B" w14:textId="2F3C5AC5" w:rsidR="000E3D54" w:rsidRDefault="0055508B" w:rsidP="000E3D54">
      <w:pPr>
        <w:pStyle w:val="Heading5"/>
      </w:pPr>
      <w:r>
        <w:t>Unsupervised</w:t>
      </w:r>
    </w:p>
    <w:p w14:paraId="67B82909" w14:textId="77777777" w:rsidR="000E3D54" w:rsidRDefault="000E3D54" w:rsidP="000E3D54">
      <w:pPr>
        <w:pStyle w:val="Heading4"/>
      </w:pPr>
      <w:r>
        <w:t>Trajectory quantification</w:t>
      </w:r>
    </w:p>
    <w:p w14:paraId="61A8AADC" w14:textId="0686BD8D" w:rsidR="0055508B" w:rsidRDefault="0055508B" w:rsidP="000E3D54">
      <w:pPr>
        <w:pStyle w:val="Heading4"/>
      </w:pPr>
      <w:r>
        <w:lastRenderedPageBreak/>
        <w:t xml:space="preserve">Reducing dimensionality simplifies all </w:t>
      </w:r>
      <w:r w:rsidR="00436FD1">
        <w:t>both</w:t>
      </w:r>
      <w:r>
        <w:t xml:space="preserve"> goals:</w:t>
      </w:r>
    </w:p>
    <w:p w14:paraId="6BADCF91" w14:textId="0ACC21C7" w:rsidR="0055508B" w:rsidRDefault="0055508B" w:rsidP="0055508B">
      <w:pPr>
        <w:pStyle w:val="Heading5"/>
      </w:pPr>
      <w:r>
        <w:t>Curse of dimensionality</w:t>
      </w:r>
    </w:p>
    <w:p w14:paraId="0A7CCB0B" w14:textId="0F3DC6CF" w:rsidR="00DC0276" w:rsidRDefault="009B3907" w:rsidP="009B3907">
      <w:pPr>
        <w:pStyle w:val="Heading5"/>
      </w:pPr>
      <w:r>
        <w:t xml:space="preserve">Requires determining most informative </w:t>
      </w:r>
      <w:proofErr w:type="gramStart"/>
      <w:r>
        <w:t>axes</w:t>
      </w:r>
      <w:proofErr w:type="gramEnd"/>
    </w:p>
    <w:p w14:paraId="16DE5D7B" w14:textId="2E582679" w:rsidR="00436FD1" w:rsidRDefault="00436FD1" w:rsidP="009B3907">
      <w:pPr>
        <w:pStyle w:val="Heading5"/>
      </w:pPr>
      <w:r>
        <w:t>Allows definition of independent axes</w:t>
      </w:r>
    </w:p>
    <w:p w14:paraId="32625F1E" w14:textId="53A61BFB" w:rsidR="00DF528B" w:rsidRDefault="009B3907" w:rsidP="00DC0276">
      <w:pPr>
        <w:pStyle w:val="Heading3"/>
      </w:pPr>
      <w:r>
        <w:t xml:space="preserve">Allows deployment of novel metrics, </w:t>
      </w:r>
      <w:proofErr w:type="gramStart"/>
      <w:r>
        <w:t>e.g.</w:t>
      </w:r>
      <w:proofErr w:type="gramEnd"/>
      <w:r>
        <w:t xml:space="preserve"> c</w:t>
      </w:r>
      <w:r w:rsidR="00DF528B">
        <w:t>omplexity</w:t>
      </w:r>
      <w:r>
        <w:t xml:space="preserve"> (Shannon entropy rate)</w:t>
      </w:r>
    </w:p>
    <w:p w14:paraId="708F0D05" w14:textId="08F18696" w:rsidR="009B3907" w:rsidRDefault="00056CA2" w:rsidP="00056CA2">
      <w:pPr>
        <w:pStyle w:val="Heading4"/>
      </w:pPr>
      <w:r>
        <w:t>Explanation of Shannon entropy &amp; Shannon entropy rate</w:t>
      </w:r>
    </w:p>
    <w:p w14:paraId="436EB820" w14:textId="7E5F053C" w:rsidR="00A40727" w:rsidRDefault="00056CA2" w:rsidP="009003E4">
      <w:pPr>
        <w:pStyle w:val="Heading4"/>
      </w:pPr>
      <w:r>
        <w:t>Explanation of need for lower-dimensional orthogonal spac</w:t>
      </w:r>
      <w:r w:rsidR="007D63E4">
        <w:t>e</w:t>
      </w:r>
    </w:p>
    <w:p w14:paraId="2E2F4B05" w14:textId="30310AC9" w:rsidR="00DF528B" w:rsidRDefault="00DF528B" w:rsidP="00DF528B">
      <w:pPr>
        <w:pStyle w:val="Heading2"/>
      </w:pPr>
      <w:r>
        <w:t>Schizophrenia</w:t>
      </w:r>
    </w:p>
    <w:p w14:paraId="61465FF2" w14:textId="7D983482" w:rsidR="009E4E35" w:rsidRDefault="009E4E35" w:rsidP="009E4E35">
      <w:pPr>
        <w:pStyle w:val="Heading3"/>
      </w:pPr>
      <w:r>
        <w:t>Phenomenology</w:t>
      </w:r>
    </w:p>
    <w:p w14:paraId="12E54CE6" w14:textId="77777777" w:rsidR="00013715" w:rsidRDefault="00013715" w:rsidP="00013715">
      <w:pPr>
        <w:pStyle w:val="Heading4"/>
      </w:pPr>
    </w:p>
    <w:p w14:paraId="0BF77468" w14:textId="02FD68B7" w:rsidR="009E4E35" w:rsidRDefault="009E4E35" w:rsidP="009E4E35">
      <w:pPr>
        <w:pStyle w:val="Heading3"/>
      </w:pPr>
      <w:r>
        <w:t>Societal cost</w:t>
      </w:r>
    </w:p>
    <w:p w14:paraId="73C177D0" w14:textId="237C3461" w:rsidR="009E4E35" w:rsidRDefault="009E4E35" w:rsidP="009E4E35">
      <w:pPr>
        <w:pStyle w:val="Heading3"/>
      </w:pPr>
      <w:r>
        <w:t xml:space="preserve">Current findings in </w:t>
      </w:r>
      <w:proofErr w:type="spellStart"/>
      <w:r>
        <w:t>dFC</w:t>
      </w:r>
      <w:proofErr w:type="spellEnd"/>
    </w:p>
    <w:p w14:paraId="0EFED935" w14:textId="6D72F149" w:rsidR="0075235F" w:rsidRDefault="0075235F" w:rsidP="00BA6260">
      <w:pPr>
        <w:pStyle w:val="Heading4"/>
      </w:pPr>
      <w:r>
        <w:t xml:space="preserve">Dysconnectivity </w:t>
      </w:r>
      <w:sdt>
        <w:sdtPr>
          <w:rPr>
            <w:i w:val="0"/>
            <w:color w:val="000000"/>
          </w:rPr>
          <w:tag w:val="MENDELEY_CITATION_v3_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"/>
          <w:id w:val="1208145214"/>
          <w:placeholder>
            <w:docPart w:val="DefaultPlaceholder_-1854013440"/>
          </w:placeholder>
        </w:sdtPr>
        <w:sdtContent>
          <w:r w:rsidR="00DA4361" w:rsidRPr="00DA4361">
            <w:rPr>
              <w:i w:val="0"/>
              <w:color w:val="000000"/>
            </w:rPr>
            <w:t>(</w:t>
          </w:r>
          <w:proofErr w:type="spellStart"/>
          <w:r w:rsidR="00DA4361" w:rsidRPr="00DA4361">
            <w:rPr>
              <w:i w:val="0"/>
              <w:color w:val="000000"/>
            </w:rPr>
            <w:t>Damaraju</w:t>
          </w:r>
          <w:proofErr w:type="spellEnd"/>
          <w:r w:rsidR="00DA4361" w:rsidRPr="00DA4361">
            <w:rPr>
              <w:i w:val="0"/>
              <w:color w:val="000000"/>
            </w:rPr>
            <w:t xml:space="preserve"> et al. 2014)</w:t>
          </w:r>
        </w:sdtContent>
      </w:sdt>
      <w:r w:rsidR="005A1946">
        <w:rPr>
          <w:i w:val="0"/>
          <w:color w:val="000000"/>
        </w:rPr>
        <w:t xml:space="preserve">; </w:t>
      </w:r>
      <w:r w:rsidR="005A1946" w:rsidRPr="005A1946">
        <w:rPr>
          <w:rFonts w:ascii="Calibri" w:hAnsi="Calibri" w:cs="Calibri"/>
          <w:i w:val="0"/>
          <w:color w:val="000000"/>
        </w:rPr>
        <w:t>﻿</w:t>
      </w:r>
      <w:r w:rsidR="005A1946" w:rsidRPr="005A1946">
        <w:rPr>
          <w:i w:val="0"/>
          <w:color w:val="000000"/>
        </w:rPr>
        <w:t>(Friston and Frith, 1995; Stephan et al., 2006; Volkow et al., 1988; Weinberger et al., 1992)</w:t>
      </w:r>
    </w:p>
    <w:p w14:paraId="030CDA0A" w14:textId="145D06EC" w:rsidR="000A384B" w:rsidRDefault="000A384B" w:rsidP="00BA6260">
      <w:pPr>
        <w:pStyle w:val="Heading4"/>
      </w:pPr>
      <w:r>
        <w:t xml:space="preserve">Dynamic properties: </w:t>
      </w:r>
      <w:r w:rsidR="00011608" w:rsidRPr="00011608">
        <w:rPr>
          <w:rFonts w:ascii="Calibri" w:hAnsi="Calibri" w:cs="Calibri"/>
        </w:rPr>
        <w:t>﻿</w:t>
      </w:r>
      <w:r w:rsidR="00011608" w:rsidRPr="00011608">
        <w:t xml:space="preserve">(Jones et al., 2012; </w:t>
      </w:r>
      <w:proofErr w:type="spellStart"/>
      <w:r w:rsidR="00011608" w:rsidRPr="00011608">
        <w:t>Rottschy</w:t>
      </w:r>
      <w:proofErr w:type="spellEnd"/>
      <w:r w:rsidR="00011608" w:rsidRPr="00011608">
        <w:t xml:space="preserve"> et al., 2012; </w:t>
      </w:r>
      <w:proofErr w:type="spellStart"/>
      <w:r w:rsidR="00011608" w:rsidRPr="00011608">
        <w:t>Sakoglu</w:t>
      </w:r>
      <w:proofErr w:type="spellEnd"/>
      <w:r w:rsidR="00011608" w:rsidRPr="00011608">
        <w:t xml:space="preserve"> et al., 2010; Wee et al., 2013)</w:t>
      </w:r>
      <w:r w:rsidR="00011608">
        <w:t xml:space="preserve"> (see introduction of </w:t>
      </w:r>
      <w:sdt>
        <w:sdtPr>
          <w:rPr>
            <w:i w:val="0"/>
            <w:color w:val="000000"/>
          </w:rPr>
          <w:tag w:val="MENDELEY_CITATION_v3_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"/>
          <w:id w:val="684262576"/>
          <w:placeholder>
            <w:docPart w:val="5A4D9A229735E148A2F8BF54EF8BF0DD"/>
          </w:placeholder>
        </w:sdtPr>
        <w:sdtContent>
          <w:r w:rsidR="00DA4361" w:rsidRPr="00DA4361">
            <w:rPr>
              <w:i w:val="0"/>
              <w:color w:val="000000"/>
            </w:rPr>
            <w:t>(Yu et al. 2015)</w:t>
          </w:r>
        </w:sdtContent>
      </w:sdt>
      <w:r w:rsidR="00011608">
        <w:t>)</w:t>
      </w:r>
    </w:p>
    <w:p w14:paraId="4F5F2E71" w14:textId="57F23CA1" w:rsidR="00BA6260" w:rsidRDefault="009E4E35" w:rsidP="00BA6260">
      <w:pPr>
        <w:pStyle w:val="Heading4"/>
      </w:pPr>
      <w:r>
        <w:t>Latent space</w:t>
      </w:r>
      <w:r w:rsidR="00BA6260">
        <w:t xml:space="preserve"> analysis</w:t>
      </w:r>
    </w:p>
    <w:p w14:paraId="2BEE6E17" w14:textId="78AB584F" w:rsidR="00013715" w:rsidRDefault="00AD3B90" w:rsidP="00013715">
      <w:pPr>
        <w:pStyle w:val="Heading5"/>
      </w:pPr>
      <w:r>
        <w:t xml:space="preserve">Early work: Miller </w:t>
      </w:r>
      <w:r>
        <w:rPr>
          <w:i w:val="0"/>
          <w:iCs/>
        </w:rPr>
        <w:t>et</w:t>
      </w:r>
      <w:r>
        <w:t xml:space="preserve">. </w:t>
      </w:r>
      <w:r>
        <w:rPr>
          <w:i w:val="0"/>
          <w:iCs/>
        </w:rPr>
        <w:t>al</w:t>
      </w:r>
      <w:r>
        <w:t>. 2016</w:t>
      </w:r>
    </w:p>
    <w:p w14:paraId="0A4B1C27" w14:textId="60BB31CC" w:rsidR="00AD3B90" w:rsidRDefault="00AD3B90" w:rsidP="00AD3B90">
      <w:pPr>
        <w:pStyle w:val="Heading6"/>
      </w:pPr>
      <w:r>
        <w:t xml:space="preserve">Suggests reduced dynamism in schizophrenia </w:t>
      </w:r>
      <w:proofErr w:type="gramStart"/>
      <w:r>
        <w:t>patients</w:t>
      </w:r>
      <w:proofErr w:type="gramEnd"/>
    </w:p>
    <w:p w14:paraId="25386353" w14:textId="77777777" w:rsidR="00AD3B90" w:rsidRDefault="00AD3B90" w:rsidP="00AD3B90">
      <w:pPr>
        <w:pStyle w:val="Heading6"/>
      </w:pPr>
    </w:p>
    <w:p w14:paraId="1E58C20A" w14:textId="77777777" w:rsidR="009003E4" w:rsidRDefault="00BA6260" w:rsidP="009003E4">
      <w:pPr>
        <w:pStyle w:val="Heading4"/>
      </w:pPr>
      <w:r>
        <w:t>Dominant hypotheses</w:t>
      </w:r>
    </w:p>
    <w:p w14:paraId="5AA3D0B4" w14:textId="77777777" w:rsidR="00013715" w:rsidRDefault="00013715" w:rsidP="00013715">
      <w:pPr>
        <w:pStyle w:val="Heading5"/>
      </w:pPr>
    </w:p>
    <w:p w14:paraId="756A44F4" w14:textId="77777777" w:rsidR="009003E4" w:rsidRDefault="009003E4" w:rsidP="009003E4">
      <w:pPr>
        <w:pStyle w:val="Heading2"/>
      </w:pPr>
      <w:r>
        <w:t>Role of current study</w:t>
      </w:r>
    </w:p>
    <w:p w14:paraId="2B66624B" w14:textId="77777777" w:rsidR="00234F09" w:rsidRDefault="00234F09" w:rsidP="009003E4">
      <w:pPr>
        <w:pStyle w:val="Heading3"/>
      </w:pPr>
    </w:p>
    <w:p w14:paraId="4E18BB0B" w14:textId="13FCDAC1" w:rsidR="009003E4" w:rsidRDefault="00234F09" w:rsidP="009003E4">
      <w:pPr>
        <w:pStyle w:val="Heading3"/>
      </w:pPr>
      <w:r>
        <w:t>How will</w:t>
      </w:r>
      <w:r w:rsidR="009003E4">
        <w:t xml:space="preserve"> LEICA method</w:t>
      </w:r>
      <w:r>
        <w:t xml:space="preserve"> aid in this goal?</w:t>
      </w:r>
    </w:p>
    <w:p w14:paraId="25CC84CB" w14:textId="77777777" w:rsidR="009003E4" w:rsidRDefault="009003E4" w:rsidP="009003E4">
      <w:pPr>
        <w:pStyle w:val="Heading4"/>
      </w:pPr>
      <w:r>
        <w:t xml:space="preserve">summarize; already have description in initial </w:t>
      </w:r>
      <w:proofErr w:type="gramStart"/>
      <w:r>
        <w:t>article</w:t>
      </w:r>
      <w:proofErr w:type="gramEnd"/>
    </w:p>
    <w:p w14:paraId="2CD61434" w14:textId="3B968AA0" w:rsidR="009003E4" w:rsidRDefault="009003E4" w:rsidP="00234F09">
      <w:pPr>
        <w:pStyle w:val="Heading4"/>
      </w:pPr>
      <w:r>
        <w:t>model on description(s) from Figueroa, Lord articles</w:t>
      </w:r>
    </w:p>
    <w:p w14:paraId="2B23B336" w14:textId="77777777" w:rsidR="000B650D" w:rsidRDefault="000B650D" w:rsidP="000B650D">
      <w:pPr>
        <w:pStyle w:val="Heading1"/>
      </w:pPr>
      <w:r>
        <w:t>Hypotheses</w:t>
      </w:r>
    </w:p>
    <w:p w14:paraId="139EFB75" w14:textId="015F2F45" w:rsidR="000B650D" w:rsidRDefault="000B650D" w:rsidP="000B650D"/>
    <w:p w14:paraId="36F41C31" w14:textId="77777777" w:rsidR="00283494" w:rsidRDefault="00283494" w:rsidP="000B650D">
      <w:pPr>
        <w:pStyle w:val="Heading2"/>
      </w:pPr>
    </w:p>
    <w:p w14:paraId="2A564D9D" w14:textId="4827B914" w:rsidR="000B650D" w:rsidRDefault="00283494" w:rsidP="000B650D">
      <w:pPr>
        <w:pStyle w:val="Heading2"/>
      </w:pPr>
      <w:r>
        <w:t xml:space="preserve">All relevant information contained in dominant connectivity </w:t>
      </w:r>
      <w:proofErr w:type="gramStart"/>
      <w:r>
        <w:t>pattern</w:t>
      </w:r>
      <w:proofErr w:type="gramEnd"/>
    </w:p>
    <w:p w14:paraId="19981A4F" w14:textId="4D5AAAC6" w:rsidR="006B7641" w:rsidRDefault="006B7641" w:rsidP="006B7641">
      <w:pPr>
        <w:pStyle w:val="Heading1"/>
      </w:pPr>
      <w:r>
        <w:t>Methods</w:t>
      </w:r>
    </w:p>
    <w:p w14:paraId="7B360D2E" w14:textId="2A80F8DE" w:rsidR="006B7641" w:rsidRDefault="006B7641" w:rsidP="006B7641"/>
    <w:p w14:paraId="63A49EA9" w14:textId="381638D4" w:rsidR="006B7641" w:rsidRDefault="00345324" w:rsidP="006B7641">
      <w:pPr>
        <w:pStyle w:val="Heading2"/>
      </w:pPr>
      <w:r>
        <w:lastRenderedPageBreak/>
        <w:t>Data collection</w:t>
      </w:r>
    </w:p>
    <w:p w14:paraId="53B4F4D0" w14:textId="47E0E8B4" w:rsidR="00345324" w:rsidRDefault="00345324" w:rsidP="006B7641">
      <w:pPr>
        <w:pStyle w:val="Heading2"/>
      </w:pPr>
      <w:r>
        <w:t>Data preprocessing</w:t>
      </w:r>
    </w:p>
    <w:p w14:paraId="7879B7A0" w14:textId="0AD481C3" w:rsidR="00345324" w:rsidRDefault="00345324" w:rsidP="006B7641">
      <w:pPr>
        <w:pStyle w:val="Heading2"/>
      </w:pPr>
      <w:r>
        <w:t>Spatial network extraction</w:t>
      </w:r>
    </w:p>
    <w:p w14:paraId="4A0B695B" w14:textId="77777777" w:rsidR="00345324" w:rsidRDefault="00345324" w:rsidP="00345324">
      <w:pPr>
        <w:pStyle w:val="Heading2"/>
      </w:pPr>
      <w:r>
        <w:t>Static functional network connectivity</w:t>
      </w:r>
    </w:p>
    <w:p w14:paraId="7605295C" w14:textId="5F54B089" w:rsidR="00345324" w:rsidRDefault="00345324" w:rsidP="00345324">
      <w:pPr>
        <w:pStyle w:val="Heading2"/>
      </w:pPr>
      <w:r>
        <w:t>Dynamic functional network connectivity (sliding window method)</w:t>
      </w:r>
    </w:p>
    <w:p w14:paraId="4D7B7843" w14:textId="77777777" w:rsidR="00957DF1" w:rsidRDefault="00345324" w:rsidP="00957DF1">
      <w:pPr>
        <w:pStyle w:val="Heading2"/>
      </w:pPr>
      <w:proofErr w:type="spellStart"/>
      <w:r>
        <w:t>Eigendecomposition</w:t>
      </w:r>
      <w:proofErr w:type="spellEnd"/>
      <w:r>
        <w:t>: motivation and use</w:t>
      </w:r>
    </w:p>
    <w:p w14:paraId="3FCB0318" w14:textId="258A5E93" w:rsidR="00CA6E2C" w:rsidRDefault="00957DF1" w:rsidP="00CA6E2C">
      <w:pPr>
        <w:pStyle w:val="Heading3"/>
      </w:pPr>
      <w:r>
        <w:t>Motivation:</w:t>
      </w:r>
    </w:p>
    <w:p w14:paraId="6BB029F6" w14:textId="4D1BA395" w:rsidR="00CA6E2C" w:rsidRDefault="00CA6E2C" w:rsidP="00CA6E2C">
      <w:pPr>
        <w:pStyle w:val="Heading4"/>
      </w:pPr>
      <w:r>
        <w:t>Shrinkage of feature (latent) space</w:t>
      </w:r>
    </w:p>
    <w:p w14:paraId="19C1401E" w14:textId="16522425" w:rsidR="00283494" w:rsidRDefault="00283494" w:rsidP="00CA6E2C">
      <w:pPr>
        <w:pStyle w:val="Heading4"/>
      </w:pPr>
      <w:r>
        <w:t>Isolation of dominant connection pattern</w:t>
      </w:r>
    </w:p>
    <w:p w14:paraId="00C98BDF" w14:textId="01D64289" w:rsidR="00345324" w:rsidRDefault="00957DF1" w:rsidP="00957DF1">
      <w:pPr>
        <w:pStyle w:val="Heading3"/>
      </w:pPr>
      <w:r>
        <w:t>Implementation:</w:t>
      </w:r>
    </w:p>
    <w:p w14:paraId="60ED9CAD" w14:textId="77777777" w:rsidR="00957DF1" w:rsidRDefault="00345324" w:rsidP="00957DF1">
      <w:pPr>
        <w:pStyle w:val="Heading2"/>
      </w:pPr>
      <w:proofErr w:type="spellStart"/>
      <w:r>
        <w:t>Marcênko</w:t>
      </w:r>
      <w:proofErr w:type="spellEnd"/>
      <w:r>
        <w:t>-Pasteur distribution: motivation and use</w:t>
      </w:r>
    </w:p>
    <w:p w14:paraId="16A09502" w14:textId="77777777" w:rsidR="00957DF1" w:rsidRDefault="00957DF1" w:rsidP="00957DF1">
      <w:pPr>
        <w:pStyle w:val="Heading3"/>
      </w:pPr>
      <w:r>
        <w:t>Motivation:</w:t>
      </w:r>
    </w:p>
    <w:p w14:paraId="417CE8FE" w14:textId="4E8075E7" w:rsidR="00345324" w:rsidRDefault="00957DF1" w:rsidP="00957DF1">
      <w:pPr>
        <w:pStyle w:val="Heading3"/>
      </w:pPr>
      <w:r>
        <w:t>Implementation:</w:t>
      </w:r>
    </w:p>
    <w:p w14:paraId="288132D4" w14:textId="578684D9" w:rsidR="00345324" w:rsidRDefault="00C96D0D" w:rsidP="00345324">
      <w:pPr>
        <w:pStyle w:val="Heading2"/>
      </w:pPr>
      <w:r>
        <w:t>Temporal independent component analysis: motivation and use</w:t>
      </w:r>
    </w:p>
    <w:p w14:paraId="12C8AC83" w14:textId="19B7344D" w:rsidR="00957DF1" w:rsidRDefault="00957DF1" w:rsidP="00957DF1">
      <w:pPr>
        <w:pStyle w:val="Heading3"/>
      </w:pPr>
      <w:r>
        <w:t>Motivation</w:t>
      </w:r>
    </w:p>
    <w:p w14:paraId="322FFBDB" w14:textId="713B5225" w:rsidR="00957DF1" w:rsidRDefault="00957DF1" w:rsidP="00957DF1">
      <w:pPr>
        <w:pStyle w:val="Heading4"/>
      </w:pPr>
      <w:r>
        <w:t>Optimal separation (Lopes-dos-Santos)</w:t>
      </w:r>
    </w:p>
    <w:p w14:paraId="1228B21F" w14:textId="46BE6658" w:rsidR="00957DF1" w:rsidRDefault="00957DF1" w:rsidP="00957DF1">
      <w:pPr>
        <w:pStyle w:val="Heading4"/>
      </w:pPr>
      <w:r>
        <w:t>Temporal independence (Calhoun 2013, Calhoun 2015)</w:t>
      </w:r>
    </w:p>
    <w:p w14:paraId="4BF67646" w14:textId="548A9A1A" w:rsidR="00957DF1" w:rsidRDefault="00957DF1" w:rsidP="00957DF1">
      <w:pPr>
        <w:pStyle w:val="Heading3"/>
      </w:pPr>
      <w:r>
        <w:t>Implementation (</w:t>
      </w:r>
      <w:proofErr w:type="spellStart"/>
      <w:r>
        <w:t>Oja</w:t>
      </w:r>
      <w:proofErr w:type="spellEnd"/>
      <w:r>
        <w:t xml:space="preserve"> &amp; </w:t>
      </w:r>
      <w:proofErr w:type="spellStart"/>
      <w:r>
        <w:t>Hyvärinen</w:t>
      </w:r>
      <w:proofErr w:type="spellEnd"/>
      <w:r>
        <w:t xml:space="preserve"> 2000)</w:t>
      </w:r>
    </w:p>
    <w:p w14:paraId="3AA1A26A" w14:textId="1B922E72" w:rsidR="00C96D0D" w:rsidRDefault="00C96D0D" w:rsidP="00345324">
      <w:pPr>
        <w:pStyle w:val="Heading2"/>
      </w:pPr>
      <w:r>
        <w:t>Entropy rate: motivation and use</w:t>
      </w:r>
    </w:p>
    <w:p w14:paraId="3533B45C" w14:textId="32F2326D" w:rsidR="00957DF1" w:rsidRDefault="00957DF1" w:rsidP="00957DF1">
      <w:pPr>
        <w:pStyle w:val="Heading3"/>
      </w:pPr>
      <w:r>
        <w:t>Motivation:</w:t>
      </w:r>
    </w:p>
    <w:p w14:paraId="65FBB869" w14:textId="7D30CAF9" w:rsidR="00957DF1" w:rsidRDefault="00957DF1" w:rsidP="00957DF1">
      <w:pPr>
        <w:pStyle w:val="Heading3"/>
      </w:pPr>
      <w:r>
        <w:t>Implementation:</w:t>
      </w:r>
    </w:p>
    <w:p w14:paraId="15C98415" w14:textId="6B924C65" w:rsidR="00957DF1" w:rsidRDefault="00C96D0D" w:rsidP="00957DF1">
      <w:pPr>
        <w:pStyle w:val="Heading2"/>
      </w:pPr>
      <w:r>
        <w:t>Joint entropy: motivation and u</w:t>
      </w:r>
      <w:r w:rsidR="00957DF1">
        <w:t>se</w:t>
      </w:r>
    </w:p>
    <w:p w14:paraId="6EDCDB30" w14:textId="77777777" w:rsidR="00957DF1" w:rsidRDefault="00957DF1" w:rsidP="00957DF1">
      <w:pPr>
        <w:pStyle w:val="Heading3"/>
      </w:pPr>
      <w:r>
        <w:t>Motivation:</w:t>
      </w:r>
    </w:p>
    <w:p w14:paraId="475B00BF" w14:textId="0535791A" w:rsidR="00C96D0D" w:rsidRDefault="00957DF1" w:rsidP="00957DF1">
      <w:pPr>
        <w:pStyle w:val="Heading3"/>
      </w:pPr>
      <w:r>
        <w:t>Implementation:</w:t>
      </w:r>
    </w:p>
    <w:p w14:paraId="2C9D83E3" w14:textId="77777777" w:rsidR="00957DF1" w:rsidRDefault="00C96D0D" w:rsidP="00957DF1">
      <w:pPr>
        <w:pStyle w:val="Heading2"/>
      </w:pPr>
      <w:r>
        <w:t>Regression of entropy vs. clinical scores:</w:t>
      </w:r>
    </w:p>
    <w:p w14:paraId="31D954F0" w14:textId="77777777" w:rsidR="00957DF1" w:rsidRDefault="00957DF1" w:rsidP="00957DF1">
      <w:pPr>
        <w:pStyle w:val="Heading3"/>
      </w:pPr>
      <w:r>
        <w:t>Motivation:</w:t>
      </w:r>
    </w:p>
    <w:p w14:paraId="1DB81F8D" w14:textId="1FBBD472" w:rsidR="00C96D0D" w:rsidRDefault="00957DF1" w:rsidP="00957DF1">
      <w:pPr>
        <w:pStyle w:val="Heading3"/>
      </w:pPr>
      <w:r>
        <w:t>Implementation:</w:t>
      </w:r>
    </w:p>
    <w:p w14:paraId="776EA2EF" w14:textId="305A01EA" w:rsidR="00C96D0D" w:rsidRDefault="00850CB5" w:rsidP="00957DF1">
      <w:pPr>
        <w:pStyle w:val="Heading4"/>
      </w:pPr>
      <w:r>
        <w:t>Joint</w:t>
      </w:r>
    </w:p>
    <w:p w14:paraId="3FD32BDA" w14:textId="78083636" w:rsidR="00850CB5" w:rsidRDefault="00850CB5" w:rsidP="00957DF1">
      <w:pPr>
        <w:pStyle w:val="Heading4"/>
      </w:pPr>
      <w:r>
        <w:t>Component</w:t>
      </w:r>
    </w:p>
    <w:p w14:paraId="5D2211AE" w14:textId="77777777" w:rsidR="006B7641" w:rsidRDefault="006B7641" w:rsidP="006B7641">
      <w:pPr>
        <w:pStyle w:val="Heading1"/>
      </w:pPr>
      <w:r>
        <w:t>Results</w:t>
      </w:r>
    </w:p>
    <w:p w14:paraId="7F0D33D2" w14:textId="0C0C14A1" w:rsidR="006B7641" w:rsidRDefault="006B7641" w:rsidP="006B7641"/>
    <w:p w14:paraId="388A09E8" w14:textId="3627C3E6" w:rsidR="006B7641" w:rsidRDefault="00FD5CCC" w:rsidP="006B7641">
      <w:pPr>
        <w:pStyle w:val="Heading2"/>
      </w:pPr>
      <w:r>
        <w:t>Static functional network connectivity (</w:t>
      </w:r>
      <w:proofErr w:type="spellStart"/>
      <w:r>
        <w:t>sFNC</w:t>
      </w:r>
      <w:proofErr w:type="spellEnd"/>
      <w:r>
        <w:t>)</w:t>
      </w:r>
    </w:p>
    <w:p w14:paraId="5E78DCC0" w14:textId="7A4067E6" w:rsidR="00FD5CCC" w:rsidRDefault="00FD5CCC" w:rsidP="00FD5CCC">
      <w:pPr>
        <w:pStyle w:val="Heading2"/>
      </w:pPr>
      <w:r>
        <w:t>Dynamic functional network connectivity (</w:t>
      </w:r>
      <w:proofErr w:type="spellStart"/>
      <w:r>
        <w:t>dFNC</w:t>
      </w:r>
      <w:proofErr w:type="spellEnd"/>
      <w:r>
        <w:t>)</w:t>
      </w:r>
    </w:p>
    <w:p w14:paraId="5BFE827A" w14:textId="1962F2E6" w:rsidR="00FD5CCC" w:rsidRDefault="00FD5CCC" w:rsidP="006B7641">
      <w:pPr>
        <w:pStyle w:val="Heading2"/>
      </w:pPr>
      <w:r>
        <w:lastRenderedPageBreak/>
        <w:t>Joint entropy rate</w:t>
      </w:r>
    </w:p>
    <w:p w14:paraId="096D51B9" w14:textId="308DFE29" w:rsidR="00FD5CCC" w:rsidRDefault="00FD5CCC" w:rsidP="006B7641">
      <w:pPr>
        <w:pStyle w:val="Heading2"/>
      </w:pPr>
      <w:r>
        <w:t>Component-level entropy rate</w:t>
      </w:r>
    </w:p>
    <w:p w14:paraId="392D2D50" w14:textId="40A96C40" w:rsidR="00FD5CCC" w:rsidRDefault="00FD5CCC" w:rsidP="006B7641">
      <w:pPr>
        <w:pStyle w:val="Heading2"/>
      </w:pPr>
      <w:r>
        <w:t xml:space="preserve">Entropy </w:t>
      </w:r>
      <w:r w:rsidR="00345324">
        <w:t>rate and clinical scores</w:t>
      </w:r>
    </w:p>
    <w:p w14:paraId="3E3EF0AE" w14:textId="46CB4CA2" w:rsidR="00D72DA8" w:rsidRDefault="00D72DA8" w:rsidP="00D72DA8">
      <w:pPr>
        <w:pStyle w:val="Heading3"/>
      </w:pPr>
      <w:r>
        <w:t>Joint</w:t>
      </w:r>
    </w:p>
    <w:p w14:paraId="5D355761" w14:textId="4D926F38" w:rsidR="00D72DA8" w:rsidRDefault="00D72DA8" w:rsidP="00D72DA8">
      <w:pPr>
        <w:pStyle w:val="Heading3"/>
      </w:pPr>
      <w:r>
        <w:t>Component-level</w:t>
      </w:r>
    </w:p>
    <w:p w14:paraId="4B7333B6" w14:textId="77777777" w:rsidR="006B7641" w:rsidRDefault="006B7641" w:rsidP="006B7641">
      <w:pPr>
        <w:pStyle w:val="Heading1"/>
      </w:pPr>
      <w:r>
        <w:t>Discussion</w:t>
      </w:r>
    </w:p>
    <w:p w14:paraId="1D93AB9B" w14:textId="5FCD944C" w:rsidR="006B7641" w:rsidRDefault="006B7641" w:rsidP="006B7641"/>
    <w:p w14:paraId="452B0EA8" w14:textId="5216F691" w:rsidR="006B7641" w:rsidRDefault="00657CC9" w:rsidP="006B7641">
      <w:pPr>
        <w:pStyle w:val="Heading2"/>
      </w:pPr>
      <w:r>
        <w:t>Previous findings</w:t>
      </w:r>
    </w:p>
    <w:p w14:paraId="423AE6DD" w14:textId="318E43D1" w:rsidR="00BD30DC" w:rsidRDefault="003B6892" w:rsidP="00347E26">
      <w:pPr>
        <w:pStyle w:val="Heading3"/>
      </w:pPr>
      <w:r>
        <w:t xml:space="preserve">Reduced static </w:t>
      </w:r>
      <w:r w:rsidR="007F4CD0">
        <w:t>connectivity</w:t>
      </w:r>
      <w:r>
        <w:t xml:space="preserve"> in patients </w:t>
      </w:r>
      <w:r w:rsidRPr="003B6892">
        <w:rPr>
          <w:rFonts w:ascii="Calibri" w:hAnsi="Calibri" w:cs="Calibri"/>
        </w:rPr>
        <w:t>﻿</w:t>
      </w:r>
      <w:r w:rsidRPr="003B6892">
        <w:t xml:space="preserve">(Liu et al., 2008; </w:t>
      </w:r>
      <w:proofErr w:type="spellStart"/>
      <w:r w:rsidRPr="003B6892">
        <w:t>Lynall</w:t>
      </w:r>
      <w:proofErr w:type="spellEnd"/>
      <w:r w:rsidRPr="003B6892">
        <w:t xml:space="preserve"> et al., 2010; Yu et al., 2011a, 2013b)</w:t>
      </w:r>
      <w:r>
        <w:t>.</w:t>
      </w:r>
    </w:p>
    <w:p w14:paraId="5F93B536" w14:textId="784B6EBC" w:rsidR="00347E26" w:rsidRPr="003B6892" w:rsidRDefault="00347E26" w:rsidP="00347E26">
      <w:pPr>
        <w:pStyle w:val="Heading3"/>
      </w:pPr>
      <w:r>
        <w:t xml:space="preserve">Reduced dynamical activity in patients </w:t>
      </w:r>
      <w:sdt>
        <w:sdtPr>
          <w:rPr>
            <w:color w:val="000000"/>
          </w:rPr>
          <w:tag w:val="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"/>
          <w:id w:val="-910700159"/>
          <w:placeholder>
            <w:docPart w:val="DefaultPlaceholder_-1854013440"/>
          </w:placeholder>
        </w:sdtPr>
        <w:sdtContent>
          <w:r w:rsidR="00DA4361" w:rsidRPr="00DA4361">
            <w:rPr>
              <w:color w:val="000000"/>
            </w:rPr>
            <w:t>(Miller et al. 2016; Yu et al. 2015)</w:t>
          </w:r>
        </w:sdtContent>
      </w:sdt>
    </w:p>
    <w:p w14:paraId="6F853D1E" w14:textId="0E94C481" w:rsidR="003B6892" w:rsidRPr="003B6892" w:rsidRDefault="003B6892" w:rsidP="003B6892">
      <w:pPr>
        <w:pStyle w:val="Heading4"/>
      </w:pPr>
      <w:r>
        <w:t xml:space="preserve">Reduced </w:t>
      </w:r>
      <w:r w:rsidR="000B27B3">
        <w:t xml:space="preserve">variance of graph metrics </w:t>
      </w:r>
      <w:sdt>
        <w:sdtPr>
          <w:rPr>
            <w:i w:val="0"/>
            <w:color w:val="000000"/>
          </w:rPr>
          <w:tag w:val="MENDELEY_CITATION_v3_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"/>
          <w:id w:val="-1374769954"/>
          <w:placeholder>
            <w:docPart w:val="6E68085657BBD14BA2E5A757134289D4"/>
          </w:placeholder>
        </w:sdtPr>
        <w:sdtContent>
          <w:r w:rsidR="00DA4361" w:rsidRPr="00DA4361">
            <w:rPr>
              <w:i w:val="0"/>
              <w:color w:val="000000"/>
            </w:rPr>
            <w:t>(Yu et al. 2015)</w:t>
          </w:r>
        </w:sdtContent>
      </w:sdt>
    </w:p>
    <w:p w14:paraId="6BAF2D13" w14:textId="7840FA0F" w:rsidR="000B27B3" w:rsidRPr="003B6892" w:rsidRDefault="002C72F3" w:rsidP="000B27B3">
      <w:pPr>
        <w:pStyle w:val="Heading4"/>
      </w:pPr>
      <w:r>
        <w:t xml:space="preserve">Reduced </w:t>
      </w:r>
      <w:r w:rsidR="000B27B3">
        <w:t xml:space="preserve">magnitude of graph metrics </w:t>
      </w:r>
      <w:sdt>
        <w:sdtPr>
          <w:rPr>
            <w:i w:val="0"/>
            <w:color w:val="000000"/>
          </w:rPr>
          <w:tag w:val="MENDELEY_CITATION_v3_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"/>
          <w:id w:val="-1738315424"/>
          <w:placeholder>
            <w:docPart w:val="8E10B4AFDC151B4AB4A4796E0EFC4AD5"/>
          </w:placeholder>
        </w:sdtPr>
        <w:sdtContent>
          <w:r w:rsidR="00DA4361" w:rsidRPr="00DA4361">
            <w:rPr>
              <w:i w:val="0"/>
              <w:color w:val="000000"/>
            </w:rPr>
            <w:t>(Yu et al. 2015)</w:t>
          </w:r>
        </w:sdtContent>
      </w:sdt>
      <w:r w:rsidR="00897DB3">
        <w:rPr>
          <w:i w:val="0"/>
          <w:color w:val="000000"/>
        </w:rPr>
        <w:t xml:space="preserve">; </w:t>
      </w:r>
      <w:r w:rsidR="00897DB3" w:rsidRPr="00897DB3">
        <w:rPr>
          <w:rFonts w:ascii="Calibri" w:hAnsi="Calibri" w:cs="Calibri"/>
          <w:i w:val="0"/>
          <w:color w:val="000000"/>
        </w:rPr>
        <w:t>﻿</w:t>
      </w:r>
      <w:r w:rsidR="00897DB3" w:rsidRPr="00897DB3">
        <w:rPr>
          <w:i w:val="0"/>
          <w:color w:val="000000"/>
        </w:rPr>
        <w:t xml:space="preserve">(Bassett et al., 2012; Liu et al., 2008; </w:t>
      </w:r>
      <w:proofErr w:type="spellStart"/>
      <w:r w:rsidR="00897DB3" w:rsidRPr="00897DB3">
        <w:rPr>
          <w:i w:val="0"/>
          <w:color w:val="000000"/>
        </w:rPr>
        <w:t>Lynall</w:t>
      </w:r>
      <w:proofErr w:type="spellEnd"/>
      <w:r w:rsidR="00897DB3" w:rsidRPr="00897DB3">
        <w:rPr>
          <w:i w:val="0"/>
          <w:color w:val="000000"/>
        </w:rPr>
        <w:t xml:space="preserve"> et al., 2010)</w:t>
      </w:r>
    </w:p>
    <w:p w14:paraId="6D626860" w14:textId="066E8504" w:rsidR="003B6892" w:rsidRPr="00657CC9" w:rsidRDefault="007F4CD0" w:rsidP="003B6892">
      <w:pPr>
        <w:pStyle w:val="Heading4"/>
      </w:pPr>
      <w:r>
        <w:t xml:space="preserve">Temporal rigidity in patients </w:t>
      </w:r>
      <w:r w:rsidRPr="007F4CD0">
        <w:rPr>
          <w:rFonts w:ascii="Calibri" w:hAnsi="Calibri" w:cs="Calibri"/>
        </w:rPr>
        <w:t>﻿</w:t>
      </w:r>
      <w:r w:rsidRPr="007F4CD0">
        <w:t>(</w:t>
      </w:r>
      <w:proofErr w:type="spellStart"/>
      <w:r w:rsidRPr="007F4CD0">
        <w:t>Rottschy</w:t>
      </w:r>
      <w:proofErr w:type="spellEnd"/>
      <w:r w:rsidRPr="007F4CD0">
        <w:t xml:space="preserve"> et al., 2012)</w:t>
      </w:r>
      <w:r>
        <w:t xml:space="preserve">; seems to contradict LEICA findings (see discussion of Yu </w:t>
      </w:r>
      <w:r>
        <w:rPr>
          <w:i w:val="0"/>
          <w:iCs w:val="0"/>
        </w:rPr>
        <w:t>et</w:t>
      </w:r>
      <w:r>
        <w:t xml:space="preserve">. </w:t>
      </w:r>
      <w:r>
        <w:rPr>
          <w:i w:val="0"/>
          <w:iCs w:val="0"/>
        </w:rPr>
        <w:t>al</w:t>
      </w:r>
      <w:r>
        <w:t>. 2015)</w:t>
      </w:r>
    </w:p>
    <w:p w14:paraId="1E342B9D" w14:textId="48C9969F" w:rsidR="00657CC9" w:rsidRDefault="00657CC9" w:rsidP="00347E26">
      <w:pPr>
        <w:pStyle w:val="Heading3"/>
      </w:pPr>
      <w:r>
        <w:t>Reduced s</w:t>
      </w:r>
      <w:r w:rsidR="00FB1673">
        <w:t xml:space="preserve">pectral </w:t>
      </w:r>
      <w:proofErr w:type="gramStart"/>
      <w:r w:rsidR="00FB1673">
        <w:t>coupling</w:t>
      </w:r>
      <w:proofErr w:type="gramEnd"/>
      <w:r w:rsidR="00FB1673">
        <w:t xml:space="preserve"> </w:t>
      </w:r>
    </w:p>
    <w:p w14:paraId="19B3F9A5" w14:textId="77777777" w:rsidR="006B7641" w:rsidRDefault="006B7641" w:rsidP="006B7641">
      <w:pPr>
        <w:pStyle w:val="Heading1"/>
      </w:pPr>
      <w:r>
        <w:t>Conclusions</w:t>
      </w:r>
    </w:p>
    <w:p w14:paraId="287CDBAD" w14:textId="01487947" w:rsidR="006B7641" w:rsidRDefault="006B7641" w:rsidP="006B7641"/>
    <w:p w14:paraId="3EAAB9E7" w14:textId="77777777" w:rsidR="00345324" w:rsidRDefault="00345324" w:rsidP="00345324">
      <w:pPr>
        <w:pStyle w:val="Heading2"/>
      </w:pPr>
    </w:p>
    <w:p w14:paraId="36AAA6EA" w14:textId="48CD6153" w:rsidR="00345324" w:rsidRDefault="00345324" w:rsidP="00345324">
      <w:pPr>
        <w:pStyle w:val="Heading1"/>
      </w:pPr>
      <w:r>
        <w:t>Future Steps</w:t>
      </w:r>
    </w:p>
    <w:p w14:paraId="4BD22A3C" w14:textId="77777777" w:rsidR="00345324" w:rsidRDefault="00345324" w:rsidP="00345324"/>
    <w:p w14:paraId="0B09DE83" w14:textId="3C0CBFEE" w:rsidR="004A2CC6" w:rsidRDefault="00345324" w:rsidP="00345324">
      <w:pPr>
        <w:pStyle w:val="Heading2"/>
      </w:pPr>
      <w:r>
        <w:t>Run a dynamical model comparison?</w:t>
      </w:r>
    </w:p>
    <w:p w14:paraId="5D630D94" w14:textId="213EF7D4" w:rsidR="00345324" w:rsidRDefault="00345324" w:rsidP="00345324">
      <w:pPr>
        <w:pStyle w:val="Heading2"/>
      </w:pPr>
      <w:r>
        <w:t>Compare LEICA components to known RSNs?</w:t>
      </w:r>
    </w:p>
    <w:p w14:paraId="68B9226D" w14:textId="2E3A43AF" w:rsidR="003B6892" w:rsidRDefault="003B6892" w:rsidP="00345324">
      <w:pPr>
        <w:pStyle w:val="Heading2"/>
      </w:pPr>
      <w:r>
        <w:t>Determine whether groups (subjects?) contain same number of components?</w:t>
      </w:r>
    </w:p>
    <w:p w14:paraId="0C684EF5" w14:textId="0486C26C" w:rsidR="003B6892" w:rsidRDefault="003B6892" w:rsidP="00345324">
      <w:pPr>
        <w:pStyle w:val="Heading2"/>
      </w:pPr>
      <w:r>
        <w:t>Determine which components are common across subjects?</w:t>
      </w:r>
    </w:p>
    <w:sectPr w:rsidR="003B6892">
      <w:footerReference w:type="default" r:id="rId8"/>
      <w:pgSz w:w="12240" w:h="15840"/>
      <w:pgMar w:top="1440" w:right="1800" w:bottom="108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7BA210" w14:textId="77777777" w:rsidR="007605DC" w:rsidRDefault="007605DC">
      <w:pPr>
        <w:spacing w:after="0" w:line="240" w:lineRule="auto"/>
      </w:pPr>
      <w:r>
        <w:separator/>
      </w:r>
    </w:p>
    <w:p w14:paraId="270525F1" w14:textId="77777777" w:rsidR="007605DC" w:rsidRDefault="007605DC"/>
  </w:endnote>
  <w:endnote w:type="continuationSeparator" w:id="0">
    <w:p w14:paraId="487AD210" w14:textId="77777777" w:rsidR="007605DC" w:rsidRDefault="007605DC">
      <w:pPr>
        <w:spacing w:after="0" w:line="240" w:lineRule="auto"/>
      </w:pPr>
      <w:r>
        <w:continuationSeparator/>
      </w:r>
    </w:p>
    <w:p w14:paraId="2AD9951E" w14:textId="77777777" w:rsidR="007605DC" w:rsidRDefault="007605D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46772" w14:textId="77777777" w:rsidR="004A2CC6" w:rsidRDefault="00000000">
    <w:pPr>
      <w:pStyle w:val="Footer"/>
    </w:pPr>
    <w:r>
      <w:fldChar w:fldCharType="begin"/>
    </w:r>
    <w:r>
      <w:instrText xml:space="preserve"> PAGE   \* MERGEFORMAT </w:instrText>
    </w:r>
    <w:r>
      <w:fldChar w:fldCharType="separate"/>
    </w:r>
    <w:r>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680757" w14:textId="77777777" w:rsidR="007605DC" w:rsidRDefault="007605DC">
      <w:pPr>
        <w:spacing w:after="0" w:line="240" w:lineRule="auto"/>
      </w:pPr>
      <w:r>
        <w:separator/>
      </w:r>
    </w:p>
    <w:p w14:paraId="6CEE7C9B" w14:textId="77777777" w:rsidR="007605DC" w:rsidRDefault="007605DC"/>
  </w:footnote>
  <w:footnote w:type="continuationSeparator" w:id="0">
    <w:p w14:paraId="6F9D9BCA" w14:textId="77777777" w:rsidR="007605DC" w:rsidRDefault="007605DC">
      <w:pPr>
        <w:spacing w:after="0" w:line="240" w:lineRule="auto"/>
      </w:pPr>
      <w:r>
        <w:continuationSeparator/>
      </w:r>
    </w:p>
    <w:p w14:paraId="0C6E8A06" w14:textId="77777777" w:rsidR="007605DC" w:rsidRDefault="007605D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FB0E3A"/>
    <w:multiLevelType w:val="multilevel"/>
    <w:tmpl w:val="D6E81BDE"/>
    <w:lvl w:ilvl="0">
      <w:start w:val="1"/>
      <w:numFmt w:val="decimal"/>
      <w:pStyle w:val="Heading1"/>
      <w:lvlText w:val="%1."/>
      <w:lvlJc w:val="left"/>
      <w:pPr>
        <w:ind w:left="360" w:hanging="360"/>
      </w:pPr>
      <w:rPr>
        <w:rFonts w:hint="default"/>
      </w:rPr>
    </w:lvl>
    <w:lvl w:ilvl="1">
      <w:start w:val="1"/>
      <w:numFmt w:val="upperLetter"/>
      <w:pStyle w:val="Heading2"/>
      <w:lvlText w:val="%2."/>
      <w:lvlJc w:val="left"/>
      <w:pPr>
        <w:ind w:left="720" w:hanging="360"/>
      </w:pPr>
      <w:rPr>
        <w:rFonts w:hint="default"/>
      </w:rPr>
    </w:lvl>
    <w:lvl w:ilvl="2">
      <w:start w:val="1"/>
      <w:numFmt w:val="lowerRoman"/>
      <w:pStyle w:val="Heading3"/>
      <w:lvlText w:val="%3."/>
      <w:lvlJc w:val="right"/>
      <w:pPr>
        <w:ind w:left="1080" w:hanging="360"/>
      </w:pPr>
      <w:rPr>
        <w:rFonts w:hint="default"/>
      </w:rPr>
    </w:lvl>
    <w:lvl w:ilvl="3">
      <w:start w:val="1"/>
      <w:numFmt w:val="decimal"/>
      <w:pStyle w:val="Heading4"/>
      <w:lvlText w:val="%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pStyle w:val="Heading6"/>
      <w:lvlText w:val="%6."/>
      <w:lvlJc w:val="righ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right"/>
      <w:pPr>
        <w:ind w:left="3240" w:hanging="360"/>
      </w:pPr>
      <w:rPr>
        <w:rFonts w:hint="default"/>
      </w:rPr>
    </w:lvl>
  </w:abstractNum>
  <w:num w:numId="1" w16cid:durableId="14374069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641"/>
    <w:rsid w:val="00011608"/>
    <w:rsid w:val="00013715"/>
    <w:rsid w:val="0005032F"/>
    <w:rsid w:val="00056CA2"/>
    <w:rsid w:val="000A384B"/>
    <w:rsid w:val="000B27B3"/>
    <w:rsid w:val="000B650D"/>
    <w:rsid w:val="000E3D54"/>
    <w:rsid w:val="00105C8E"/>
    <w:rsid w:val="001D6FC2"/>
    <w:rsid w:val="00234F09"/>
    <w:rsid w:val="00283494"/>
    <w:rsid w:val="002C0CC8"/>
    <w:rsid w:val="002C72F3"/>
    <w:rsid w:val="00345324"/>
    <w:rsid w:val="00347E26"/>
    <w:rsid w:val="003B6892"/>
    <w:rsid w:val="003E2C34"/>
    <w:rsid w:val="00422602"/>
    <w:rsid w:val="00426497"/>
    <w:rsid w:val="00436FD1"/>
    <w:rsid w:val="004A2CC6"/>
    <w:rsid w:val="005138AE"/>
    <w:rsid w:val="0055508B"/>
    <w:rsid w:val="00567F8B"/>
    <w:rsid w:val="00573B8A"/>
    <w:rsid w:val="00591368"/>
    <w:rsid w:val="005A1946"/>
    <w:rsid w:val="00657CC9"/>
    <w:rsid w:val="006B1885"/>
    <w:rsid w:val="006B7641"/>
    <w:rsid w:val="00742BE3"/>
    <w:rsid w:val="0075235F"/>
    <w:rsid w:val="007605DC"/>
    <w:rsid w:val="007C1CB2"/>
    <w:rsid w:val="007D63E4"/>
    <w:rsid w:val="007E3124"/>
    <w:rsid w:val="007F4CD0"/>
    <w:rsid w:val="00802E53"/>
    <w:rsid w:val="00850CB5"/>
    <w:rsid w:val="00855CDE"/>
    <w:rsid w:val="00897DB3"/>
    <w:rsid w:val="009003E4"/>
    <w:rsid w:val="00906E55"/>
    <w:rsid w:val="00946DB3"/>
    <w:rsid w:val="00957DF1"/>
    <w:rsid w:val="00980AC0"/>
    <w:rsid w:val="009B3907"/>
    <w:rsid w:val="009E4E35"/>
    <w:rsid w:val="00A40727"/>
    <w:rsid w:val="00A84D2C"/>
    <w:rsid w:val="00AD3B90"/>
    <w:rsid w:val="00B14417"/>
    <w:rsid w:val="00B37A53"/>
    <w:rsid w:val="00BA6260"/>
    <w:rsid w:val="00BD30DC"/>
    <w:rsid w:val="00BE7AD1"/>
    <w:rsid w:val="00C242EF"/>
    <w:rsid w:val="00C35395"/>
    <w:rsid w:val="00C96D0D"/>
    <w:rsid w:val="00CA6E2C"/>
    <w:rsid w:val="00CE0571"/>
    <w:rsid w:val="00CF59F1"/>
    <w:rsid w:val="00D72DA8"/>
    <w:rsid w:val="00DA4361"/>
    <w:rsid w:val="00DC0276"/>
    <w:rsid w:val="00DF528B"/>
    <w:rsid w:val="00E05E14"/>
    <w:rsid w:val="00E365BC"/>
    <w:rsid w:val="00E4034C"/>
    <w:rsid w:val="00E941F4"/>
    <w:rsid w:val="00EC6D1B"/>
    <w:rsid w:val="00F9694D"/>
    <w:rsid w:val="00FB1673"/>
    <w:rsid w:val="00FC293C"/>
    <w:rsid w:val="00FD5CCC"/>
    <w:rsid w:val="00FE52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62246"/>
  <w15:chartTrackingRefBased/>
  <w15:docId w15:val="{4206C226-E837-5142-9923-53F33FB4B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pPr>
      <w:numPr>
        <w:numId w:val="1"/>
      </w:numPr>
      <w:spacing w:before="600" w:after="60"/>
      <w:outlineLvl w:val="0"/>
    </w:pPr>
    <w:rPr>
      <w:rFonts w:asciiTheme="majorHAnsi" w:hAnsiTheme="majorHAnsi"/>
      <w:caps/>
      <w:color w:val="2E2E2E" w:themeColor="accent2"/>
      <w:spacing w:val="14"/>
      <w:sz w:val="26"/>
      <w:szCs w:val="26"/>
    </w:rPr>
  </w:style>
  <w:style w:type="paragraph" w:styleId="Heading2">
    <w:name w:val="heading 2"/>
    <w:basedOn w:val="Normal"/>
    <w:link w:val="Heading2Char"/>
    <w:uiPriority w:val="9"/>
    <w:unhideWhenUsed/>
    <w:qFormat/>
    <w:pPr>
      <w:numPr>
        <w:ilvl w:val="1"/>
        <w:numId w:val="1"/>
      </w:numPr>
      <w:spacing w:before="40"/>
      <w:outlineLvl w:val="1"/>
    </w:pPr>
    <w:rPr>
      <w:rFonts w:asciiTheme="majorHAnsi" w:eastAsiaTheme="majorEastAsia" w:hAnsiTheme="majorHAnsi" w:cstheme="majorBidi"/>
      <w:color w:val="2E2E2E" w:themeColor="accent2"/>
      <w:szCs w:val="26"/>
    </w:rPr>
  </w:style>
  <w:style w:type="paragraph" w:styleId="Heading3">
    <w:name w:val="heading 3"/>
    <w:basedOn w:val="Normal"/>
    <w:link w:val="Heading3Char"/>
    <w:uiPriority w:val="9"/>
    <w:unhideWhenUsed/>
    <w:qFormat/>
    <w:pPr>
      <w:numPr>
        <w:ilvl w:val="2"/>
        <w:numId w:val="1"/>
      </w:numPr>
      <w:spacing w:before="40" w:after="0"/>
      <w:outlineLvl w:val="2"/>
    </w:pPr>
    <w:rPr>
      <w:rFonts w:asciiTheme="majorHAnsi" w:eastAsiaTheme="majorEastAsia" w:hAnsiTheme="majorHAnsi" w:cstheme="majorBidi"/>
      <w:szCs w:val="24"/>
    </w:rPr>
  </w:style>
  <w:style w:type="paragraph" w:styleId="Heading4">
    <w:name w:val="heading 4"/>
    <w:basedOn w:val="Normal"/>
    <w:link w:val="Heading4Char"/>
    <w:uiPriority w:val="9"/>
    <w:unhideWhenUsed/>
    <w:qFormat/>
    <w:pPr>
      <w:numPr>
        <w:ilvl w:val="3"/>
        <w:numId w:val="1"/>
      </w:numPr>
      <w:spacing w:before="40" w:after="0"/>
      <w:outlineLvl w:val="3"/>
    </w:pPr>
    <w:rPr>
      <w:rFonts w:asciiTheme="majorHAnsi" w:eastAsiaTheme="majorEastAsia" w:hAnsiTheme="majorHAnsi" w:cstheme="majorBidi"/>
      <w:i/>
      <w:iCs/>
      <w:spacing w:val="6"/>
    </w:rPr>
  </w:style>
  <w:style w:type="paragraph" w:styleId="Heading5">
    <w:name w:val="heading 5"/>
    <w:basedOn w:val="Normal"/>
    <w:link w:val="Heading5Char"/>
    <w:uiPriority w:val="9"/>
    <w:unhideWhenUsed/>
    <w:qFormat/>
    <w:pPr>
      <w:numPr>
        <w:ilvl w:val="4"/>
        <w:numId w:val="1"/>
      </w:numPr>
      <w:spacing w:before="40" w:after="0"/>
      <w:outlineLvl w:val="4"/>
    </w:pPr>
    <w:rPr>
      <w:rFonts w:asciiTheme="majorHAnsi" w:eastAsiaTheme="majorEastAsia" w:hAnsiTheme="majorHAnsi" w:cstheme="majorBidi"/>
      <w:i/>
      <w:color w:val="2E2E2E" w:themeColor="accent2"/>
      <w:spacing w:val="6"/>
    </w:rPr>
  </w:style>
  <w:style w:type="paragraph" w:styleId="Heading6">
    <w:name w:val="heading 6"/>
    <w:basedOn w:val="Normal"/>
    <w:link w:val="Heading6Char"/>
    <w:uiPriority w:val="9"/>
    <w:unhideWhenUsed/>
    <w:qFormat/>
    <w:pPr>
      <w:numPr>
        <w:ilvl w:val="5"/>
        <w:numId w:val="1"/>
      </w:numPr>
      <w:spacing w:before="40" w:after="0"/>
      <w:outlineLvl w:val="5"/>
    </w:pPr>
    <w:rPr>
      <w:rFonts w:asciiTheme="majorHAnsi" w:eastAsiaTheme="majorEastAsia" w:hAnsiTheme="majorHAnsi" w:cstheme="majorBidi"/>
      <w:color w:val="2E2E2E" w:themeColor="accent2"/>
      <w:spacing w:val="12"/>
    </w:rPr>
  </w:style>
  <w:style w:type="paragraph" w:styleId="Heading7">
    <w:name w:val="heading 7"/>
    <w:basedOn w:val="Normal"/>
    <w:link w:val="Heading7Char"/>
    <w:uiPriority w:val="9"/>
    <w:semiHidden/>
    <w:unhideWhenUsed/>
    <w:qFormat/>
    <w:pPr>
      <w:numPr>
        <w:ilvl w:val="6"/>
        <w:numId w:val="1"/>
      </w:numPr>
      <w:spacing w:before="40" w:after="0"/>
      <w:outlineLvl w:val="6"/>
    </w:pPr>
    <w:rPr>
      <w:rFonts w:asciiTheme="majorHAnsi" w:eastAsiaTheme="majorEastAsia" w:hAnsiTheme="majorHAnsi" w:cstheme="majorBidi"/>
      <w:iCs/>
      <w:color w:val="2E2E2E" w:themeColor="accent2"/>
    </w:rPr>
  </w:style>
  <w:style w:type="paragraph" w:styleId="Heading8">
    <w:name w:val="heading 8"/>
    <w:basedOn w:val="Normal"/>
    <w:link w:val="Heading8Char"/>
    <w:uiPriority w:val="9"/>
    <w:semiHidden/>
    <w:unhideWhenUsed/>
    <w:qFormat/>
    <w:pPr>
      <w:numPr>
        <w:ilvl w:val="7"/>
        <w:numId w:val="1"/>
      </w:numPr>
      <w:spacing w:before="40" w:after="0"/>
      <w:outlineLvl w:val="7"/>
    </w:pPr>
    <w:rPr>
      <w:rFonts w:asciiTheme="majorHAnsi" w:eastAsiaTheme="majorEastAsia" w:hAnsiTheme="majorHAnsi" w:cstheme="majorBidi"/>
      <w:i/>
      <w:color w:val="626262" w:themeColor="accent2" w:themeTint="BF"/>
      <w:szCs w:val="21"/>
    </w:rPr>
  </w:style>
  <w:style w:type="paragraph" w:styleId="Heading9">
    <w:name w:val="heading 9"/>
    <w:basedOn w:val="Normal"/>
    <w:link w:val="Heading9Char"/>
    <w:uiPriority w:val="9"/>
    <w:semiHidden/>
    <w:unhideWhenUsed/>
    <w:qFormat/>
    <w:pPr>
      <w:numPr>
        <w:ilvl w:val="8"/>
        <w:numId w:val="1"/>
      </w:numPr>
      <w:spacing w:before="40" w:after="0"/>
      <w:outlineLvl w:val="8"/>
    </w:pPr>
    <w:rPr>
      <w:rFonts w:asciiTheme="majorHAnsi" w:eastAsiaTheme="majorEastAsia" w:hAnsiTheme="majorHAnsi" w:cstheme="majorBidi"/>
      <w:iCs/>
      <w:color w:val="626262" w:themeColor="accent2" w:themeTint="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aps/>
      <w:color w:val="2E2E2E" w:themeColor="accent2"/>
      <w:spacing w:val="14"/>
      <w:sz w:val="26"/>
      <w:szCs w:val="26"/>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2E2E" w:themeColor="accent2"/>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spacing w:val="6"/>
    </w:rPr>
  </w:style>
  <w:style w:type="character" w:customStyle="1" w:styleId="Heading5Char">
    <w:name w:val="Heading 5 Char"/>
    <w:basedOn w:val="DefaultParagraphFont"/>
    <w:link w:val="Heading5"/>
    <w:uiPriority w:val="9"/>
    <w:rPr>
      <w:rFonts w:asciiTheme="majorHAnsi" w:eastAsiaTheme="majorEastAsia" w:hAnsiTheme="majorHAnsi" w:cstheme="majorBidi"/>
      <w:i/>
      <w:color w:val="2E2E2E" w:themeColor="accent2"/>
      <w:spacing w:val="6"/>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2E2E2E" w:themeColor="accent2"/>
      <w:spacing w:val="1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2E2E2E" w:themeColor="accen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626262" w:themeColor="accent2" w:themeTint="BF"/>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626262" w:themeColor="accent2" w:themeTint="BF"/>
      <w:szCs w:val="21"/>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itle">
    <w:name w:val="Title"/>
    <w:basedOn w:val="Normal"/>
    <w:link w:val="TitleChar"/>
    <w:uiPriority w:val="2"/>
    <w:unhideWhenUsed/>
    <w:qFormat/>
    <w:pPr>
      <w:pBdr>
        <w:left w:val="single" w:sz="48" w:space="10" w:color="000000" w:themeColor="text1"/>
      </w:pBdr>
      <w:spacing w:before="240" w:after="0"/>
      <w:ind w:left="0"/>
      <w:contextualSpacing/>
    </w:pPr>
    <w:rPr>
      <w:rFonts w:asciiTheme="majorHAnsi" w:eastAsiaTheme="majorEastAsia" w:hAnsiTheme="majorHAnsi" w:cstheme="majorBidi"/>
      <w:caps/>
      <w:color w:val="2E2E2E" w:themeColor="accent2"/>
      <w:spacing w:val="6"/>
      <w:sz w:val="54"/>
      <w:szCs w:val="56"/>
    </w:rPr>
  </w:style>
  <w:style w:type="character" w:customStyle="1" w:styleId="TitleChar">
    <w:name w:val="Title Char"/>
    <w:basedOn w:val="DefaultParagraphFont"/>
    <w:link w:val="Title"/>
    <w:uiPriority w:val="2"/>
    <w:rPr>
      <w:rFonts w:asciiTheme="majorHAnsi" w:eastAsiaTheme="majorEastAsia" w:hAnsiTheme="majorHAnsi" w:cstheme="majorBidi"/>
      <w:caps/>
      <w:color w:val="2E2E2E" w:themeColor="accent2"/>
      <w:spacing w:val="6"/>
      <w:sz w:val="54"/>
      <w:szCs w:val="56"/>
    </w:rPr>
  </w:style>
  <w:style w:type="paragraph" w:styleId="Subtitle">
    <w:name w:val="Subtitle"/>
    <w:basedOn w:val="Normal"/>
    <w:next w:val="Normal"/>
    <w:link w:val="SubtitleChar"/>
    <w:uiPriority w:val="11"/>
    <w:semiHidden/>
    <w:unhideWhenUsed/>
    <w:qFormat/>
    <w:pPr>
      <w:numPr>
        <w:ilvl w:val="1"/>
      </w:numPr>
      <w:spacing w:after="160"/>
      <w:ind w:left="360"/>
      <w:contextualSpacing/>
    </w:pPr>
    <w:rPr>
      <w:rFonts w:eastAsiaTheme="minorEastAsia"/>
      <w:i/>
      <w:spacing w:val="15"/>
      <w:sz w:val="32"/>
    </w:rPr>
  </w:style>
  <w:style w:type="paragraph" w:styleId="Date">
    <w:name w:val="Date"/>
    <w:basedOn w:val="Normal"/>
    <w:next w:val="Title"/>
    <w:link w:val="DateChar"/>
    <w:uiPriority w:val="2"/>
    <w:qFormat/>
    <w:pPr>
      <w:spacing w:after="360"/>
      <w:ind w:left="0"/>
    </w:pPr>
    <w:rPr>
      <w:sz w:val="28"/>
    </w:rPr>
  </w:style>
  <w:style w:type="character" w:customStyle="1" w:styleId="DateChar">
    <w:name w:val="Date Char"/>
    <w:basedOn w:val="DefaultParagraphFont"/>
    <w:link w:val="Date"/>
    <w:uiPriority w:val="2"/>
    <w:rPr>
      <w:sz w:val="28"/>
    </w:rPr>
  </w:style>
  <w:style w:type="character" w:styleId="IntenseEmphasis">
    <w:name w:val="Intense Emphasis"/>
    <w:basedOn w:val="DefaultParagraphFont"/>
    <w:uiPriority w:val="21"/>
    <w:semiHidden/>
    <w:unhideWhenUsed/>
    <w:qFormat/>
    <w:rPr>
      <w:b/>
      <w:iCs/>
      <w:color w:val="2E2E2E" w:themeColor="accent2"/>
    </w:rPr>
  </w:style>
  <w:style w:type="paragraph" w:styleId="IntenseQuote">
    <w:name w:val="Intense Quote"/>
    <w:basedOn w:val="Normal"/>
    <w:next w:val="Normal"/>
    <w:link w:val="IntenseQuoteChar"/>
    <w:uiPriority w:val="30"/>
    <w:semiHidden/>
    <w:unhideWhenUsed/>
    <w:qFormat/>
    <w:pPr>
      <w:spacing w:before="240"/>
    </w:pPr>
    <w:rPr>
      <w:b/>
      <w:i/>
      <w:iCs/>
      <w:color w:val="2E2E2E" w:themeColor="accent2"/>
    </w:rPr>
  </w:style>
  <w:style w:type="character" w:customStyle="1" w:styleId="IntenseQuoteChar">
    <w:name w:val="Intense Quote Char"/>
    <w:basedOn w:val="DefaultParagraphFont"/>
    <w:link w:val="IntenseQuote"/>
    <w:uiPriority w:val="30"/>
    <w:semiHidden/>
    <w:rPr>
      <w:b/>
      <w:i/>
      <w:iCs/>
      <w:color w:val="2E2E2E" w:themeColor="accent2"/>
    </w:rPr>
  </w:style>
  <w:style w:type="character" w:styleId="IntenseReference">
    <w:name w:val="Intense Reference"/>
    <w:basedOn w:val="DefaultParagraphFont"/>
    <w:uiPriority w:val="32"/>
    <w:semiHidden/>
    <w:unhideWhenUsed/>
    <w:qFormat/>
    <w:rPr>
      <w:b/>
      <w:bCs/>
      <w:caps/>
      <w:smallCaps w:val="0"/>
      <w:color w:val="707070" w:themeColor="accent1"/>
      <w:spacing w:val="0"/>
    </w:rPr>
  </w:style>
  <w:style w:type="paragraph" w:styleId="Quote">
    <w:name w:val="Quote"/>
    <w:basedOn w:val="Normal"/>
    <w:next w:val="Normal"/>
    <w:link w:val="QuoteChar"/>
    <w:uiPriority w:val="29"/>
    <w:semiHidden/>
    <w:unhideWhenUsed/>
    <w:qFormat/>
    <w:pPr>
      <w:spacing w:before="240"/>
    </w:pPr>
    <w:rPr>
      <w:i/>
      <w:iCs/>
    </w:rPr>
  </w:style>
  <w:style w:type="character" w:customStyle="1" w:styleId="QuoteChar">
    <w:name w:val="Quote Char"/>
    <w:basedOn w:val="DefaultParagraphFont"/>
    <w:link w:val="Quote"/>
    <w:uiPriority w:val="29"/>
    <w:semiHidden/>
    <w:rPr>
      <w:i/>
      <w:iCs/>
    </w:rPr>
  </w:style>
  <w:style w:type="character" w:styleId="Strong">
    <w:name w:val="Strong"/>
    <w:basedOn w:val="DefaultParagraphFont"/>
    <w:uiPriority w:val="22"/>
    <w:semiHidden/>
    <w:unhideWhenUsed/>
    <w:qFormat/>
    <w:rPr>
      <w:b/>
      <w:bCs/>
    </w:rPr>
  </w:style>
  <w:style w:type="character" w:styleId="SubtleEmphasis">
    <w:name w:val="Subtle Emphasis"/>
    <w:basedOn w:val="DefaultParagraphFont"/>
    <w:uiPriority w:val="19"/>
    <w:semiHidden/>
    <w:unhideWhenUsed/>
    <w:qFormat/>
    <w:rPr>
      <w:i/>
      <w:iCs/>
      <w:color w:val="707070" w:themeColor="accent1"/>
    </w:rPr>
  </w:style>
  <w:style w:type="character" w:styleId="SubtleReference">
    <w:name w:val="Subtle Reference"/>
    <w:basedOn w:val="DefaultParagraphFont"/>
    <w:uiPriority w:val="31"/>
    <w:semiHidden/>
    <w:unhideWhenUsed/>
    <w:qFormat/>
    <w:rPr>
      <w:caps/>
      <w:smallCaps w:val="0"/>
      <w:color w:val="707070" w:themeColor="accent1"/>
    </w:rPr>
  </w:style>
  <w:style w:type="paragraph" w:styleId="TOCHeading">
    <w:name w:val="TOC Heading"/>
    <w:basedOn w:val="Heading1"/>
    <w:next w:val="Normal"/>
    <w:uiPriority w:val="39"/>
    <w:semiHidden/>
    <w:unhideWhenUsed/>
    <w:qFormat/>
    <w:pPr>
      <w:numPr>
        <w:numId w:val="0"/>
      </w:numPr>
      <w:outlineLvl w:val="9"/>
    </w:pPr>
  </w:style>
  <w:style w:type="character" w:customStyle="1" w:styleId="SubtitleChar">
    <w:name w:val="Subtitle Char"/>
    <w:basedOn w:val="DefaultParagraphFont"/>
    <w:link w:val="Subtitle"/>
    <w:uiPriority w:val="11"/>
    <w:semiHidden/>
    <w:rPr>
      <w:rFonts w:eastAsiaTheme="minorEastAsia"/>
      <w:i/>
      <w:spacing w:val="15"/>
      <w:sz w:val="32"/>
    </w:rPr>
  </w:style>
  <w:style w:type="character" w:styleId="PlaceholderText">
    <w:name w:val="Placeholder Text"/>
    <w:basedOn w:val="DefaultParagraphFont"/>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avid/Library/Containers/com.microsoft.Word/Data/Library/Application%20Support/Microsoft/Office/16.0/DTS/en-US%7bB4F75617-DE57-7048-B8ED-A2EC3EDDF3A1%7d/%7bD3F0B772-D033-874D-A7EB-14C113DB67AD%7dtf10002082.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AB60CFC0CDD2541A905C93038754646"/>
        <w:category>
          <w:name w:val="General"/>
          <w:gallery w:val="placeholder"/>
        </w:category>
        <w:types>
          <w:type w:val="bbPlcHdr"/>
        </w:types>
        <w:behaviors>
          <w:behavior w:val="content"/>
        </w:behaviors>
        <w:guid w:val="{EBD914A8-774C-5943-A05E-3025A232D7FD}"/>
      </w:docPartPr>
      <w:docPartBody>
        <w:p w:rsidR="00B84FF5" w:rsidRDefault="00000000">
          <w:pPr>
            <w:pStyle w:val="5AB60CFC0CDD2541A905C93038754646"/>
          </w:pPr>
          <w:r>
            <w:t>Title</w:t>
          </w:r>
        </w:p>
      </w:docPartBody>
    </w:docPart>
    <w:docPart>
      <w:docPartPr>
        <w:name w:val="DefaultPlaceholder_-1854013440"/>
        <w:category>
          <w:name w:val="General"/>
          <w:gallery w:val="placeholder"/>
        </w:category>
        <w:types>
          <w:type w:val="bbPlcHdr"/>
        </w:types>
        <w:behaviors>
          <w:behavior w:val="content"/>
        </w:behaviors>
        <w:guid w:val="{FA3CE025-8C79-B646-8418-5AC2244F4727}"/>
      </w:docPartPr>
      <w:docPartBody>
        <w:p w:rsidR="002A4746" w:rsidRDefault="00C85C73">
          <w:r w:rsidRPr="00EF3C37">
            <w:rPr>
              <w:rStyle w:val="PlaceholderText"/>
            </w:rPr>
            <w:t>Click or tap here to enter text.</w:t>
          </w:r>
        </w:p>
      </w:docPartBody>
    </w:docPart>
    <w:docPart>
      <w:docPartPr>
        <w:name w:val="48B7C88F2D695447B75FA29DA0E5CE75"/>
        <w:category>
          <w:name w:val="General"/>
          <w:gallery w:val="placeholder"/>
        </w:category>
        <w:types>
          <w:type w:val="bbPlcHdr"/>
        </w:types>
        <w:behaviors>
          <w:behavior w:val="content"/>
        </w:behaviors>
        <w:guid w:val="{D14A4F68-0A33-D047-9B24-222F8254961D}"/>
      </w:docPartPr>
      <w:docPartBody>
        <w:p w:rsidR="00181B31" w:rsidRDefault="002A4746" w:rsidP="002A4746">
          <w:pPr>
            <w:pStyle w:val="48B7C88F2D695447B75FA29DA0E5CE75"/>
          </w:pPr>
          <w:r w:rsidRPr="00EF3C37">
            <w:rPr>
              <w:rStyle w:val="PlaceholderText"/>
            </w:rPr>
            <w:t>Click or tap here to enter text.</w:t>
          </w:r>
        </w:p>
      </w:docPartBody>
    </w:docPart>
    <w:docPart>
      <w:docPartPr>
        <w:name w:val="83D146F9FF908C40AD4ECC20BD66B676"/>
        <w:category>
          <w:name w:val="General"/>
          <w:gallery w:val="placeholder"/>
        </w:category>
        <w:types>
          <w:type w:val="bbPlcHdr"/>
        </w:types>
        <w:behaviors>
          <w:behavior w:val="content"/>
        </w:behaviors>
        <w:guid w:val="{00167DA8-F6D7-3C48-A008-80A066531DDC}"/>
      </w:docPartPr>
      <w:docPartBody>
        <w:p w:rsidR="00181B31" w:rsidRDefault="002A4746" w:rsidP="002A4746">
          <w:pPr>
            <w:pStyle w:val="83D146F9FF908C40AD4ECC20BD66B676"/>
          </w:pPr>
          <w:r w:rsidRPr="00EF3C37">
            <w:rPr>
              <w:rStyle w:val="PlaceholderText"/>
            </w:rPr>
            <w:t>Click or tap here to enter text.</w:t>
          </w:r>
        </w:p>
      </w:docPartBody>
    </w:docPart>
    <w:docPart>
      <w:docPartPr>
        <w:name w:val="29F2440CCE664F4D9827020D0638AF11"/>
        <w:category>
          <w:name w:val="General"/>
          <w:gallery w:val="placeholder"/>
        </w:category>
        <w:types>
          <w:type w:val="bbPlcHdr"/>
        </w:types>
        <w:behaviors>
          <w:behavior w:val="content"/>
        </w:behaviors>
        <w:guid w:val="{74FE1B15-C897-C14E-BCDA-AC6069D4C33A}"/>
      </w:docPartPr>
      <w:docPartBody>
        <w:p w:rsidR="00181B31" w:rsidRDefault="002A4746" w:rsidP="002A4746">
          <w:pPr>
            <w:pStyle w:val="29F2440CCE664F4D9827020D0638AF11"/>
          </w:pPr>
          <w:r w:rsidRPr="00EF3C37">
            <w:rPr>
              <w:rStyle w:val="PlaceholderText"/>
            </w:rPr>
            <w:t>Click or tap here to enter text.</w:t>
          </w:r>
        </w:p>
      </w:docPartBody>
    </w:docPart>
    <w:docPart>
      <w:docPartPr>
        <w:name w:val="5A4D9A229735E148A2F8BF54EF8BF0DD"/>
        <w:category>
          <w:name w:val="General"/>
          <w:gallery w:val="placeholder"/>
        </w:category>
        <w:types>
          <w:type w:val="bbPlcHdr"/>
        </w:types>
        <w:behaviors>
          <w:behavior w:val="content"/>
        </w:behaviors>
        <w:guid w:val="{98AA4746-4ACE-E84A-B842-19D2CE45CA52}"/>
      </w:docPartPr>
      <w:docPartBody>
        <w:p w:rsidR="00181B31" w:rsidRDefault="002A4746" w:rsidP="002A4746">
          <w:pPr>
            <w:pStyle w:val="5A4D9A229735E148A2F8BF54EF8BF0DD"/>
          </w:pPr>
          <w:r w:rsidRPr="00EF3C37">
            <w:rPr>
              <w:rStyle w:val="PlaceholderText"/>
            </w:rPr>
            <w:t>Click or tap here to enter text.</w:t>
          </w:r>
        </w:p>
      </w:docPartBody>
    </w:docPart>
    <w:docPart>
      <w:docPartPr>
        <w:name w:val="07E9E868CDD0AF41B46C98FA1BE5A2DE"/>
        <w:category>
          <w:name w:val="General"/>
          <w:gallery w:val="placeholder"/>
        </w:category>
        <w:types>
          <w:type w:val="bbPlcHdr"/>
        </w:types>
        <w:behaviors>
          <w:behavior w:val="content"/>
        </w:behaviors>
        <w:guid w:val="{D71F60DB-D44B-F94D-9BB4-71C9A5374D9E}"/>
      </w:docPartPr>
      <w:docPartBody>
        <w:p w:rsidR="00181B31" w:rsidRDefault="002A4746" w:rsidP="002A4746">
          <w:pPr>
            <w:pStyle w:val="07E9E868CDD0AF41B46C98FA1BE5A2DE"/>
          </w:pPr>
          <w:r w:rsidRPr="00EF3C37">
            <w:rPr>
              <w:rStyle w:val="PlaceholderText"/>
            </w:rPr>
            <w:t>Click or tap here to enter text.</w:t>
          </w:r>
        </w:p>
      </w:docPartBody>
    </w:docPart>
    <w:docPart>
      <w:docPartPr>
        <w:name w:val="3789B49F2C407E48B0D1A5F01EE151F7"/>
        <w:category>
          <w:name w:val="General"/>
          <w:gallery w:val="placeholder"/>
        </w:category>
        <w:types>
          <w:type w:val="bbPlcHdr"/>
        </w:types>
        <w:behaviors>
          <w:behavior w:val="content"/>
        </w:behaviors>
        <w:guid w:val="{ECB1AD58-728A-E54A-8A4D-20D02CDFDB67}"/>
      </w:docPartPr>
      <w:docPartBody>
        <w:p w:rsidR="00181B31" w:rsidRDefault="002A4746" w:rsidP="002A4746">
          <w:pPr>
            <w:pStyle w:val="3789B49F2C407E48B0D1A5F01EE151F7"/>
          </w:pPr>
          <w:r w:rsidRPr="00EF3C37">
            <w:rPr>
              <w:rStyle w:val="PlaceholderText"/>
            </w:rPr>
            <w:t>Click or tap here to enter text.</w:t>
          </w:r>
        </w:p>
      </w:docPartBody>
    </w:docPart>
    <w:docPart>
      <w:docPartPr>
        <w:name w:val="A3E9A552079667488A978A87A134CF53"/>
        <w:category>
          <w:name w:val="General"/>
          <w:gallery w:val="placeholder"/>
        </w:category>
        <w:types>
          <w:type w:val="bbPlcHdr"/>
        </w:types>
        <w:behaviors>
          <w:behavior w:val="content"/>
        </w:behaviors>
        <w:guid w:val="{D932C48A-433F-574B-BA26-1453A2FB979D}"/>
      </w:docPartPr>
      <w:docPartBody>
        <w:p w:rsidR="00181B31" w:rsidRDefault="002A4746" w:rsidP="002A4746">
          <w:pPr>
            <w:pStyle w:val="A3E9A552079667488A978A87A134CF53"/>
          </w:pPr>
          <w:r w:rsidRPr="00EF3C37">
            <w:rPr>
              <w:rStyle w:val="PlaceholderText"/>
            </w:rPr>
            <w:t>Click or tap here to enter text.</w:t>
          </w:r>
        </w:p>
      </w:docPartBody>
    </w:docPart>
    <w:docPart>
      <w:docPartPr>
        <w:name w:val="C0BCA03C8FD11E44AB0F644C417A8CA5"/>
        <w:category>
          <w:name w:val="General"/>
          <w:gallery w:val="placeholder"/>
        </w:category>
        <w:types>
          <w:type w:val="bbPlcHdr"/>
        </w:types>
        <w:behaviors>
          <w:behavior w:val="content"/>
        </w:behaviors>
        <w:guid w:val="{72985C38-3D46-CC44-9915-99B6E0462D32}"/>
      </w:docPartPr>
      <w:docPartBody>
        <w:p w:rsidR="00181B31" w:rsidRDefault="002A4746" w:rsidP="002A4746">
          <w:pPr>
            <w:pStyle w:val="C0BCA03C8FD11E44AB0F644C417A8CA5"/>
          </w:pPr>
          <w:r w:rsidRPr="00EF3C37">
            <w:rPr>
              <w:rStyle w:val="PlaceholderText"/>
            </w:rPr>
            <w:t>Click or tap here to enter text.</w:t>
          </w:r>
        </w:p>
      </w:docPartBody>
    </w:docPart>
    <w:docPart>
      <w:docPartPr>
        <w:name w:val="6E68085657BBD14BA2E5A757134289D4"/>
        <w:category>
          <w:name w:val="General"/>
          <w:gallery w:val="placeholder"/>
        </w:category>
        <w:types>
          <w:type w:val="bbPlcHdr"/>
        </w:types>
        <w:behaviors>
          <w:behavior w:val="content"/>
        </w:behaviors>
        <w:guid w:val="{648A45C6-D1F3-4C46-86C2-8C582A321FD0}"/>
      </w:docPartPr>
      <w:docPartBody>
        <w:p w:rsidR="00181B31" w:rsidRDefault="002A4746" w:rsidP="002A4746">
          <w:pPr>
            <w:pStyle w:val="6E68085657BBD14BA2E5A757134289D4"/>
          </w:pPr>
          <w:r w:rsidRPr="00EF3C37">
            <w:rPr>
              <w:rStyle w:val="PlaceholderText"/>
            </w:rPr>
            <w:t>Click or tap here to enter text.</w:t>
          </w:r>
        </w:p>
      </w:docPartBody>
    </w:docPart>
    <w:docPart>
      <w:docPartPr>
        <w:name w:val="8E10B4AFDC151B4AB4A4796E0EFC4AD5"/>
        <w:category>
          <w:name w:val="General"/>
          <w:gallery w:val="placeholder"/>
        </w:category>
        <w:types>
          <w:type w:val="bbPlcHdr"/>
        </w:types>
        <w:behaviors>
          <w:behavior w:val="content"/>
        </w:behaviors>
        <w:guid w:val="{588991CC-6CE0-6144-9562-E1D8E0A504A4}"/>
      </w:docPartPr>
      <w:docPartBody>
        <w:p w:rsidR="00181B31" w:rsidRDefault="002A4746" w:rsidP="002A4746">
          <w:pPr>
            <w:pStyle w:val="8E10B4AFDC151B4AB4A4796E0EFC4AD5"/>
          </w:pPr>
          <w:r w:rsidRPr="00EF3C37">
            <w:rPr>
              <w:rStyle w:val="PlaceholderText"/>
            </w:rPr>
            <w:t>Click or tap here to enter text.</w:t>
          </w:r>
        </w:p>
      </w:docPartBody>
    </w:docPart>
    <w:docPart>
      <w:docPartPr>
        <w:name w:val="91B00CD361B84647A3F0E67FF170010E"/>
        <w:category>
          <w:name w:val="General"/>
          <w:gallery w:val="placeholder"/>
        </w:category>
        <w:types>
          <w:type w:val="bbPlcHdr"/>
        </w:types>
        <w:behaviors>
          <w:behavior w:val="content"/>
        </w:behaviors>
        <w:guid w:val="{A1410C37-611A-0B4E-BB08-13CB9F7C91E0}"/>
      </w:docPartPr>
      <w:docPartBody>
        <w:p w:rsidR="00181B31" w:rsidRDefault="002A4746" w:rsidP="002A4746">
          <w:pPr>
            <w:pStyle w:val="91B00CD361B84647A3F0E67FF170010E"/>
          </w:pPr>
          <w:r w:rsidRPr="00EF3C37">
            <w:rPr>
              <w:rStyle w:val="PlaceholderText"/>
            </w:rPr>
            <w:t>Click or tap here to enter text.</w:t>
          </w:r>
        </w:p>
      </w:docPartBody>
    </w:docPart>
    <w:docPart>
      <w:docPartPr>
        <w:name w:val="E83976934D095A4A95C282E4C90CB8FA"/>
        <w:category>
          <w:name w:val="General"/>
          <w:gallery w:val="placeholder"/>
        </w:category>
        <w:types>
          <w:type w:val="bbPlcHdr"/>
        </w:types>
        <w:behaviors>
          <w:behavior w:val="content"/>
        </w:behaviors>
        <w:guid w:val="{BDEA4362-3ABC-A940-9823-EE826354C51B}"/>
      </w:docPartPr>
      <w:docPartBody>
        <w:p w:rsidR="00181B31" w:rsidRDefault="002A4746" w:rsidP="002A4746">
          <w:pPr>
            <w:pStyle w:val="E83976934D095A4A95C282E4C90CB8FA"/>
          </w:pPr>
          <w:r w:rsidRPr="00EF3C3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roman"/>
    <w:notTrueType/>
    <w:pitch w:val="default"/>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FB0E3A"/>
    <w:multiLevelType w:val="multilevel"/>
    <w:tmpl w:val="D6E81BDE"/>
    <w:lvl w:ilvl="0">
      <w:start w:val="1"/>
      <w:numFmt w:val="decimal"/>
      <w:pStyle w:val="Heading1"/>
      <w:lvlText w:val="%1."/>
      <w:lvlJc w:val="left"/>
      <w:pPr>
        <w:ind w:left="360" w:hanging="360"/>
      </w:pPr>
      <w:rPr>
        <w:rFonts w:hint="default"/>
      </w:rPr>
    </w:lvl>
    <w:lvl w:ilvl="1">
      <w:start w:val="1"/>
      <w:numFmt w:val="upperLetter"/>
      <w:pStyle w:val="Heading2"/>
      <w:lvlText w:val="%2."/>
      <w:lvlJc w:val="left"/>
      <w:pPr>
        <w:ind w:left="720" w:hanging="360"/>
      </w:pPr>
      <w:rPr>
        <w:rFonts w:hint="default"/>
      </w:rPr>
    </w:lvl>
    <w:lvl w:ilvl="2">
      <w:start w:val="1"/>
      <w:numFmt w:val="lowerRoman"/>
      <w:pStyle w:val="Heading3"/>
      <w:lvlText w:val="%3."/>
      <w:lvlJc w:val="right"/>
      <w:pPr>
        <w:ind w:left="1080" w:hanging="360"/>
      </w:pPr>
      <w:rPr>
        <w:rFonts w:hint="default"/>
      </w:rPr>
    </w:lvl>
    <w:lvl w:ilvl="3">
      <w:start w:val="1"/>
      <w:numFmt w:val="decimal"/>
      <w:pStyle w:val="Heading4"/>
      <w:lvlText w:val="%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pStyle w:val="Heading6"/>
      <w:lvlText w:val="%6."/>
      <w:lvlJc w:val="righ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right"/>
      <w:pPr>
        <w:ind w:left="3240" w:hanging="360"/>
      </w:pPr>
      <w:rPr>
        <w:rFonts w:hint="default"/>
      </w:rPr>
    </w:lvl>
  </w:abstractNum>
  <w:num w:numId="1" w16cid:durableId="1120612358">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119"/>
    <w:rsid w:val="00062119"/>
    <w:rsid w:val="00181B31"/>
    <w:rsid w:val="002A4746"/>
    <w:rsid w:val="005B1F89"/>
    <w:rsid w:val="00B07B8F"/>
    <w:rsid w:val="00B57113"/>
    <w:rsid w:val="00B84FF5"/>
    <w:rsid w:val="00C85C73"/>
    <w:rsid w:val="00D00579"/>
    <w:rsid w:val="00F750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pPr>
      <w:numPr>
        <w:numId w:val="1"/>
      </w:numPr>
      <w:spacing w:before="600" w:after="60" w:line="288" w:lineRule="auto"/>
      <w:outlineLvl w:val="0"/>
    </w:pPr>
    <w:rPr>
      <w:rFonts w:asciiTheme="majorHAnsi" w:eastAsiaTheme="minorHAnsi" w:hAnsiTheme="majorHAnsi"/>
      <w:caps/>
      <w:color w:val="E97132" w:themeColor="accent2"/>
      <w:spacing w:val="14"/>
      <w:kern w:val="0"/>
      <w:sz w:val="26"/>
      <w:szCs w:val="26"/>
      <w:lang w:eastAsia="ja-JP"/>
      <w14:ligatures w14:val="none"/>
    </w:rPr>
  </w:style>
  <w:style w:type="paragraph" w:styleId="Heading2">
    <w:name w:val="heading 2"/>
    <w:basedOn w:val="Normal"/>
    <w:link w:val="Heading2Char"/>
    <w:uiPriority w:val="9"/>
    <w:unhideWhenUsed/>
    <w:qFormat/>
    <w:pPr>
      <w:numPr>
        <w:ilvl w:val="1"/>
        <w:numId w:val="1"/>
      </w:numPr>
      <w:spacing w:before="40" w:after="120" w:line="288" w:lineRule="auto"/>
      <w:outlineLvl w:val="1"/>
    </w:pPr>
    <w:rPr>
      <w:rFonts w:asciiTheme="majorHAnsi" w:eastAsiaTheme="majorEastAsia" w:hAnsiTheme="majorHAnsi" w:cstheme="majorBidi"/>
      <w:color w:val="E97132" w:themeColor="accent2"/>
      <w:kern w:val="0"/>
      <w:sz w:val="22"/>
      <w:szCs w:val="26"/>
      <w:lang w:eastAsia="ja-JP"/>
      <w14:ligatures w14:val="none"/>
    </w:rPr>
  </w:style>
  <w:style w:type="paragraph" w:styleId="Heading3">
    <w:name w:val="heading 3"/>
    <w:basedOn w:val="Normal"/>
    <w:link w:val="Heading3Char"/>
    <w:uiPriority w:val="9"/>
    <w:unhideWhenUsed/>
    <w:qFormat/>
    <w:pPr>
      <w:numPr>
        <w:ilvl w:val="2"/>
        <w:numId w:val="1"/>
      </w:numPr>
      <w:spacing w:before="40" w:line="288" w:lineRule="auto"/>
      <w:outlineLvl w:val="2"/>
    </w:pPr>
    <w:rPr>
      <w:rFonts w:asciiTheme="majorHAnsi" w:eastAsiaTheme="majorEastAsia" w:hAnsiTheme="majorHAnsi" w:cstheme="majorBidi"/>
      <w:color w:val="156082" w:themeColor="accent1"/>
      <w:kern w:val="0"/>
      <w:sz w:val="22"/>
      <w:lang w:eastAsia="ja-JP"/>
      <w14:ligatures w14:val="none"/>
    </w:rPr>
  </w:style>
  <w:style w:type="paragraph" w:styleId="Heading4">
    <w:name w:val="heading 4"/>
    <w:basedOn w:val="Normal"/>
    <w:link w:val="Heading4Char"/>
    <w:uiPriority w:val="9"/>
    <w:semiHidden/>
    <w:unhideWhenUsed/>
    <w:qFormat/>
    <w:pPr>
      <w:numPr>
        <w:ilvl w:val="3"/>
        <w:numId w:val="1"/>
      </w:numPr>
      <w:spacing w:before="40" w:line="288" w:lineRule="auto"/>
      <w:outlineLvl w:val="3"/>
    </w:pPr>
    <w:rPr>
      <w:rFonts w:asciiTheme="majorHAnsi" w:eastAsiaTheme="majorEastAsia" w:hAnsiTheme="majorHAnsi" w:cstheme="majorBidi"/>
      <w:i/>
      <w:iCs/>
      <w:color w:val="156082" w:themeColor="accent1"/>
      <w:spacing w:val="6"/>
      <w:kern w:val="0"/>
      <w:sz w:val="22"/>
      <w:szCs w:val="22"/>
      <w:lang w:eastAsia="ja-JP"/>
      <w14:ligatures w14:val="none"/>
    </w:rPr>
  </w:style>
  <w:style w:type="paragraph" w:styleId="Heading5">
    <w:name w:val="heading 5"/>
    <w:basedOn w:val="Normal"/>
    <w:link w:val="Heading5Char"/>
    <w:uiPriority w:val="9"/>
    <w:semiHidden/>
    <w:unhideWhenUsed/>
    <w:qFormat/>
    <w:pPr>
      <w:numPr>
        <w:ilvl w:val="4"/>
        <w:numId w:val="1"/>
      </w:numPr>
      <w:spacing w:before="40" w:line="288" w:lineRule="auto"/>
      <w:outlineLvl w:val="4"/>
    </w:pPr>
    <w:rPr>
      <w:rFonts w:asciiTheme="majorHAnsi" w:eastAsiaTheme="majorEastAsia" w:hAnsiTheme="majorHAnsi" w:cstheme="majorBidi"/>
      <w:i/>
      <w:color w:val="E97132" w:themeColor="accent2"/>
      <w:spacing w:val="6"/>
      <w:kern w:val="0"/>
      <w:sz w:val="22"/>
      <w:szCs w:val="22"/>
      <w:lang w:eastAsia="ja-JP"/>
      <w14:ligatures w14:val="none"/>
    </w:rPr>
  </w:style>
  <w:style w:type="paragraph" w:styleId="Heading6">
    <w:name w:val="heading 6"/>
    <w:basedOn w:val="Normal"/>
    <w:link w:val="Heading6Char"/>
    <w:uiPriority w:val="9"/>
    <w:semiHidden/>
    <w:unhideWhenUsed/>
    <w:qFormat/>
    <w:pPr>
      <w:numPr>
        <w:ilvl w:val="5"/>
        <w:numId w:val="1"/>
      </w:numPr>
      <w:spacing w:before="40" w:line="288" w:lineRule="auto"/>
      <w:outlineLvl w:val="5"/>
    </w:pPr>
    <w:rPr>
      <w:rFonts w:asciiTheme="majorHAnsi" w:eastAsiaTheme="majorEastAsia" w:hAnsiTheme="majorHAnsi" w:cstheme="majorBidi"/>
      <w:color w:val="E97132" w:themeColor="accent2"/>
      <w:spacing w:val="12"/>
      <w:kern w:val="0"/>
      <w:sz w:val="22"/>
      <w:szCs w:val="22"/>
      <w:lang w:eastAsia="ja-JP"/>
      <w14:ligatures w14:val="none"/>
    </w:rPr>
  </w:style>
  <w:style w:type="paragraph" w:styleId="Heading7">
    <w:name w:val="heading 7"/>
    <w:basedOn w:val="Normal"/>
    <w:link w:val="Heading7Char"/>
    <w:uiPriority w:val="9"/>
    <w:semiHidden/>
    <w:unhideWhenUsed/>
    <w:qFormat/>
    <w:pPr>
      <w:numPr>
        <w:ilvl w:val="6"/>
        <w:numId w:val="1"/>
      </w:numPr>
      <w:spacing w:before="40" w:line="288" w:lineRule="auto"/>
      <w:outlineLvl w:val="6"/>
    </w:pPr>
    <w:rPr>
      <w:rFonts w:asciiTheme="majorHAnsi" w:eastAsiaTheme="majorEastAsia" w:hAnsiTheme="majorHAnsi" w:cstheme="majorBidi"/>
      <w:iCs/>
      <w:color w:val="E97132" w:themeColor="accent2"/>
      <w:kern w:val="0"/>
      <w:sz w:val="22"/>
      <w:szCs w:val="22"/>
      <w:lang w:eastAsia="ja-JP"/>
      <w14:ligatures w14:val="none"/>
    </w:rPr>
  </w:style>
  <w:style w:type="paragraph" w:styleId="Heading8">
    <w:name w:val="heading 8"/>
    <w:basedOn w:val="Normal"/>
    <w:link w:val="Heading8Char"/>
    <w:uiPriority w:val="9"/>
    <w:semiHidden/>
    <w:unhideWhenUsed/>
    <w:qFormat/>
    <w:pPr>
      <w:numPr>
        <w:ilvl w:val="7"/>
        <w:numId w:val="1"/>
      </w:numPr>
      <w:spacing w:before="40" w:line="288" w:lineRule="auto"/>
      <w:outlineLvl w:val="7"/>
    </w:pPr>
    <w:rPr>
      <w:rFonts w:asciiTheme="majorHAnsi" w:eastAsiaTheme="majorEastAsia" w:hAnsiTheme="majorHAnsi" w:cstheme="majorBidi"/>
      <w:i/>
      <w:color w:val="EE9465" w:themeColor="accent2" w:themeTint="BF"/>
      <w:kern w:val="0"/>
      <w:sz w:val="22"/>
      <w:szCs w:val="21"/>
      <w:lang w:eastAsia="ja-JP"/>
      <w14:ligatures w14:val="none"/>
    </w:rPr>
  </w:style>
  <w:style w:type="paragraph" w:styleId="Heading9">
    <w:name w:val="heading 9"/>
    <w:basedOn w:val="Normal"/>
    <w:link w:val="Heading9Char"/>
    <w:uiPriority w:val="9"/>
    <w:semiHidden/>
    <w:unhideWhenUsed/>
    <w:qFormat/>
    <w:pPr>
      <w:numPr>
        <w:ilvl w:val="8"/>
        <w:numId w:val="1"/>
      </w:numPr>
      <w:spacing w:before="40" w:line="288" w:lineRule="auto"/>
      <w:outlineLvl w:val="8"/>
    </w:pPr>
    <w:rPr>
      <w:rFonts w:asciiTheme="majorHAnsi" w:eastAsiaTheme="majorEastAsia" w:hAnsiTheme="majorHAnsi" w:cstheme="majorBidi"/>
      <w:iCs/>
      <w:color w:val="EE9465" w:themeColor="accent2" w:themeTint="BF"/>
      <w:kern w:val="0"/>
      <w:sz w:val="22"/>
      <w:szCs w:val="21"/>
      <w:lang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AB60CFC0CDD2541A905C93038754646">
    <w:name w:val="5AB60CFC0CDD2541A905C93038754646"/>
  </w:style>
  <w:style w:type="character" w:customStyle="1" w:styleId="Heading1Char">
    <w:name w:val="Heading 1 Char"/>
    <w:basedOn w:val="DefaultParagraphFont"/>
    <w:link w:val="Heading1"/>
    <w:uiPriority w:val="9"/>
    <w:rPr>
      <w:rFonts w:asciiTheme="majorHAnsi" w:eastAsiaTheme="minorHAnsi" w:hAnsiTheme="majorHAnsi"/>
      <w:caps/>
      <w:color w:val="E97132" w:themeColor="accent2"/>
      <w:spacing w:val="14"/>
      <w:kern w:val="0"/>
      <w:sz w:val="26"/>
      <w:szCs w:val="26"/>
      <w:lang w:eastAsia="ja-JP"/>
      <w14:ligatures w14:val="none"/>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E97132" w:themeColor="accent2"/>
      <w:kern w:val="0"/>
      <w:sz w:val="22"/>
      <w:szCs w:val="26"/>
      <w:lang w:eastAsia="ja-JP"/>
      <w14:ligatures w14:val="none"/>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56082" w:themeColor="accent1"/>
      <w:kern w:val="0"/>
      <w:sz w:val="22"/>
      <w:lang w:eastAsia="ja-JP"/>
      <w14:ligatures w14:val="none"/>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156082" w:themeColor="accent1"/>
      <w:spacing w:val="6"/>
      <w:kern w:val="0"/>
      <w:sz w:val="22"/>
      <w:szCs w:val="22"/>
      <w:lang w:eastAsia="ja-JP"/>
      <w14:ligatures w14:val="none"/>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E97132" w:themeColor="accent2"/>
      <w:spacing w:val="6"/>
      <w:kern w:val="0"/>
      <w:sz w:val="22"/>
      <w:szCs w:val="22"/>
      <w:lang w:eastAsia="ja-JP"/>
      <w14:ligatures w14:val="none"/>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E97132" w:themeColor="accent2"/>
      <w:spacing w:val="12"/>
      <w:kern w:val="0"/>
      <w:sz w:val="22"/>
      <w:szCs w:val="22"/>
      <w:lang w:eastAsia="ja-JP"/>
      <w14:ligatures w14:val="none"/>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E97132" w:themeColor="accent2"/>
      <w:kern w:val="0"/>
      <w:sz w:val="22"/>
      <w:szCs w:val="22"/>
      <w:lang w:eastAsia="ja-JP"/>
      <w14:ligatures w14:val="none"/>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EE9465" w:themeColor="accent2" w:themeTint="BF"/>
      <w:kern w:val="0"/>
      <w:sz w:val="22"/>
      <w:szCs w:val="21"/>
      <w:lang w:eastAsia="ja-JP"/>
      <w14:ligatures w14:val="none"/>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EE9465" w:themeColor="accent2" w:themeTint="BF"/>
      <w:kern w:val="0"/>
      <w:sz w:val="22"/>
      <w:szCs w:val="21"/>
      <w:lang w:eastAsia="ja-JP"/>
      <w14:ligatures w14:val="none"/>
    </w:rPr>
  </w:style>
  <w:style w:type="character" w:styleId="PlaceholderText">
    <w:name w:val="Placeholder Text"/>
    <w:basedOn w:val="DefaultParagraphFont"/>
    <w:uiPriority w:val="99"/>
    <w:semiHidden/>
    <w:rsid w:val="002A4746"/>
    <w:rPr>
      <w:color w:val="808080"/>
    </w:rPr>
  </w:style>
  <w:style w:type="paragraph" w:customStyle="1" w:styleId="48B7C88F2D695447B75FA29DA0E5CE75">
    <w:name w:val="48B7C88F2D695447B75FA29DA0E5CE75"/>
    <w:rsid w:val="002A4746"/>
    <w:pPr>
      <w:spacing w:after="160" w:line="278" w:lineRule="auto"/>
    </w:pPr>
  </w:style>
  <w:style w:type="paragraph" w:customStyle="1" w:styleId="83D146F9FF908C40AD4ECC20BD66B676">
    <w:name w:val="83D146F9FF908C40AD4ECC20BD66B676"/>
    <w:rsid w:val="002A4746"/>
    <w:pPr>
      <w:spacing w:after="160" w:line="278" w:lineRule="auto"/>
    </w:pPr>
  </w:style>
  <w:style w:type="paragraph" w:customStyle="1" w:styleId="29F2440CCE664F4D9827020D0638AF11">
    <w:name w:val="29F2440CCE664F4D9827020D0638AF11"/>
    <w:rsid w:val="002A4746"/>
    <w:pPr>
      <w:spacing w:after="160" w:line="278" w:lineRule="auto"/>
    </w:pPr>
  </w:style>
  <w:style w:type="paragraph" w:customStyle="1" w:styleId="5A4D9A229735E148A2F8BF54EF8BF0DD">
    <w:name w:val="5A4D9A229735E148A2F8BF54EF8BF0DD"/>
    <w:rsid w:val="002A4746"/>
    <w:pPr>
      <w:spacing w:after="160" w:line="278" w:lineRule="auto"/>
    </w:pPr>
  </w:style>
  <w:style w:type="paragraph" w:customStyle="1" w:styleId="07E9E868CDD0AF41B46C98FA1BE5A2DE">
    <w:name w:val="07E9E868CDD0AF41B46C98FA1BE5A2DE"/>
    <w:rsid w:val="002A4746"/>
    <w:pPr>
      <w:spacing w:after="160" w:line="278" w:lineRule="auto"/>
    </w:pPr>
  </w:style>
  <w:style w:type="paragraph" w:customStyle="1" w:styleId="3789B49F2C407E48B0D1A5F01EE151F7">
    <w:name w:val="3789B49F2C407E48B0D1A5F01EE151F7"/>
    <w:rsid w:val="002A4746"/>
    <w:pPr>
      <w:spacing w:after="160" w:line="278" w:lineRule="auto"/>
    </w:pPr>
  </w:style>
  <w:style w:type="paragraph" w:customStyle="1" w:styleId="A3E9A552079667488A978A87A134CF53">
    <w:name w:val="A3E9A552079667488A978A87A134CF53"/>
    <w:rsid w:val="002A4746"/>
    <w:pPr>
      <w:spacing w:after="160" w:line="278" w:lineRule="auto"/>
    </w:pPr>
  </w:style>
  <w:style w:type="paragraph" w:customStyle="1" w:styleId="C0BCA03C8FD11E44AB0F644C417A8CA5">
    <w:name w:val="C0BCA03C8FD11E44AB0F644C417A8CA5"/>
    <w:rsid w:val="002A4746"/>
    <w:pPr>
      <w:spacing w:after="160" w:line="278" w:lineRule="auto"/>
    </w:pPr>
  </w:style>
  <w:style w:type="paragraph" w:customStyle="1" w:styleId="6E68085657BBD14BA2E5A757134289D4">
    <w:name w:val="6E68085657BBD14BA2E5A757134289D4"/>
    <w:rsid w:val="002A4746"/>
    <w:pPr>
      <w:spacing w:after="160" w:line="278" w:lineRule="auto"/>
    </w:pPr>
  </w:style>
  <w:style w:type="paragraph" w:customStyle="1" w:styleId="8E10B4AFDC151B4AB4A4796E0EFC4AD5">
    <w:name w:val="8E10B4AFDC151B4AB4A4796E0EFC4AD5"/>
    <w:rsid w:val="002A4746"/>
    <w:pPr>
      <w:spacing w:after="160" w:line="278" w:lineRule="auto"/>
    </w:pPr>
  </w:style>
  <w:style w:type="paragraph" w:customStyle="1" w:styleId="91B00CD361B84647A3F0E67FF170010E">
    <w:name w:val="91B00CD361B84647A3F0E67FF170010E"/>
    <w:rsid w:val="002A4746"/>
    <w:pPr>
      <w:spacing w:after="160" w:line="278" w:lineRule="auto"/>
    </w:pPr>
  </w:style>
  <w:style w:type="paragraph" w:customStyle="1" w:styleId="E83976934D095A4A95C282E4C90CB8FA">
    <w:name w:val="E83976934D095A4A95C282E4C90CB8FA"/>
    <w:rsid w:val="002A4746"/>
    <w:pPr>
      <w:spacing w:after="160" w:line="278"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383F99B-1F4E-8E43-944B-CC76FB7568A4}">
  <we:reference id="wa104382081" version="1.55.1.0" store="en-001" storeType="OMEX"/>
  <we:alternateReferences>
    <we:reference id="WA104382081" version="1.55.1.0" store="" storeType="OMEX"/>
  </we:alternateReferences>
  <we:properties>
    <we:property name="MENDELEY_CITATIONS" value="[{&quot;citationID&quot;:&quot;MENDELEY_CITATION_057888c6-a6da-49da-8326-3d6bbc4fd136&quot;,&quot;properties&quot;:{&quot;noteIndex&quot;:0},&quot;isEdited&quot;:false,&quot;manualOverride&quot;:{&quot;isManuallyOverridden&quot;:false,&quot;citeprocText&quot;:&quot;(Yu et al. 2015)&quot;,&quot;manualOverrideText&quot;:&quot;&quot;},&quot;citationItems&quot;:[{&quot;id&quot;:&quot;001055fa-ced1-3ac1-ab9d-1045e8dcdd04&quot;,&quot;itemData&quot;:{&quot;type&quot;:&quot;article-journal&quot;,&quot;id&quot;:&quot;001055fa-ced1-3ac1-ab9d-1045e8dcdd04&quot;,&quot;title&quot;:&quot;Assessing dynamic brain graphs of time-varying connectivity in fMRI data: Application to healthy controls and patients with schizophrenia&quot;,&quot;author&quot;:[{&quot;family&quot;:&quot;Yu&quot;,&quot;given&quot;:&quot;Qingbao&quot;,&quot;parse-names&quot;:false,&quot;dropping-particle&quot;:&quot;&quot;,&quot;non-dropping-particle&quot;:&quot;&quot;},{&quot;family&quot;:&quot;Erhardt&quot;,&quot;given&quot;:&quot;Erik B&quot;,&quot;parse-names&quot;:false,&quot;dropping-particle&quot;:&quot;&quot;,&quot;non-dropping-particle&quot;:&quot;&quot;},{&quot;family&quot;:&quot;Sui&quot;,&quot;given&quot;:&quot;Jing&quot;,&quot;parse-names&quot;:false,&quot;dropping-particle&quot;:&quot;&quot;,&quot;non-dropping-particle&quot;:&quot;&quot;},{&quot;family&quot;:&quot;Du&quot;,&quot;given&quot;:&quot;Yuhui&quot;,&quot;parse-names&quot;:false,&quot;dropping-particle&quot;:&quot;&quot;,&quot;non-dropping-particle&quot;:&quot;&quot;},{&quot;family&quot;:&quot;He&quot;,&quot;given&quot;:&quot;Hao&quot;,&quot;parse-names&quot;:false,&quot;dropping-particle&quot;:&quot;&quot;,&quot;non-dropping-particle&quot;:&quot;&quot;},{&quot;family&quot;:&quot;Hjelm&quot;,&quot;given&quot;:&quot;Devon&quot;,&quot;parse-names&quot;:false,&quot;dropping-particle&quot;:&quot;&quot;,&quot;non-dropping-particle&quot;:&quot;&quot;},{&quot;family&quot;:&quot;Cetin&quot;,&quot;given&quot;:&quot;Mustafa S&quot;,&quot;parse-names&quot;:false,&quot;dropping-particle&quot;:&quot;&quot;,&quot;non-dropping-particle&quot;:&quot;&quot;},{&quot;family&quot;:&quot;Rachakonda&quot;,&quot;given&quot;:&quot;Srinivas&quot;,&quot;parse-names&quot;:false,&quot;dropping-particle&quot;:&quot;&quot;,&quot;non-dropping-particle&quot;:&quot;&quot;},{&quot;family&quot;:&quot;Miller&quot;,&quot;given&quot;:&quot;Robyn L.&quot;,&quot;parse-names&quot;:false,&quot;dropping-particle&quot;:&quot;&quot;,&quot;non-dropping-particle&quot;:&quot;&quot;},{&quot;family&quot;:&quot;Pearlson&quot;,&quot;given&quot;:&quot;Godfrey&quot;,&quot;parse-names&quot;:false,&quot;dropping-particle&quot;:&quot;&quot;,&quot;non-dropping-particle&quot;:&quot;&quot;},{&quot;family&quot;:&quot;Calhoun&quot;,&quot;given&quot;:&quot;Vince D.&quot;,&quot;parse-names&quot;:false,&quot;dropping-particle&quot;:&quot;&quot;,&quot;non-dropping-particle&quot;:&quot;&quot;}],&quot;container-title&quot;:&quot;NeuroImage&quot;,&quot;container-title-short&quot;:&quot;Neuroimage&quot;,&quot;DOI&quot;:&quot;10.1016/j.neuroimage.2014.12.020&quot;,&quot;ISSN&quot;:&quot;10538119&quot;,&quot;URL&quot;:&quot;https://linkinghub.elsevier.com/retrieve/pii/S105381191401012X&quot;,&quot;issued&quot;:{&quot;date-parts&quot;:[[2015,2]]},&quot;page&quot;:&quot;345-355&quot;,&quot;abstract&quot;:&quot;Graph theory-based analysis has been widely employed in brain imaging studies, and altered topological properties of brain connectivity have emerged as important features of mental diseases such as schizophrenia. However, most previous studies have focused on graph metrics of stationary brain graphs, ignoring that brain connectivity exhibits fluctuations over time. Here we develop a new framework for accessing dynamic graph properties of time-varying functional brain connectivity in resting-state fMRI data and apply it to healthy controls (HCs) and patients with schizophrenia (SZs). Specifically, nodes of brain graphs are defined by intrinsic connectivity networks (ICNs) identified by group independent component analysis (ICA). Dynamic graph metrics of the time-varying brain connectivity estimated by the correlation of sliding time-windowed ICA time courses of ICNs are calculated. First- and second-level connectivity states are detected based on the correlation of nodal connectivity strength between time-varying brain graphs. Our results indicate that SZs show decreased variance in the dynamic graph metrics. Consistent with prior stationary functional brain connectivity works, graph measures of identified first-level connectivity states show lower values in SZs. In addition, more first-level connectivity states are disassociated with the second-level connectivity state which resembles the stationary connectivity pattern computed by the entire scan. Collectively, the findings provide new evidence about altered dynamic brain graphs in schizophrenia, which may underscore the abnormal brain performance in this mental illness.&quot;,&quot;volume&quot;:&quot;107&quot;},&quot;isTemporary&quot;:false}],&quot;citationTag&quot;:&quot;MENDELEY_CITATION_v3_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&quot;},{&quot;citationID&quot;:&quot;MENDELEY_CITATION_32af2120-e133-4a4f-a3d0-5a6445bf4190&quot;,&quot;properties&quot;:{&quot;noteIndex&quot;:0},&quot;isEdited&quot;:false,&quot;manualOverride&quot;:{&quot;isManuallyOverridden&quot;:false,&quot;citeprocText&quot;:&quot;(Yu et al. 2015)&quot;,&quot;manualOverrideText&quot;:&quot;&quot;},&quot;citationItems&quot;:[{&quot;id&quot;:&quot;001055fa-ced1-3ac1-ab9d-1045e8dcdd04&quot;,&quot;itemData&quot;:{&quot;type&quot;:&quot;article-journal&quot;,&quot;id&quot;:&quot;001055fa-ced1-3ac1-ab9d-1045e8dcdd04&quot;,&quot;title&quot;:&quot;Assessing dynamic brain graphs of time-varying connectivity in fMRI data: Application to healthy controls and patients with schizophrenia&quot;,&quot;author&quot;:[{&quot;family&quot;:&quot;Yu&quot;,&quot;given&quot;:&quot;Qingbao&quot;,&quot;parse-names&quot;:false,&quot;dropping-particle&quot;:&quot;&quot;,&quot;non-dropping-particle&quot;:&quot;&quot;},{&quot;family&quot;:&quot;Erhardt&quot;,&quot;given&quot;:&quot;Erik B&quot;,&quot;parse-names&quot;:false,&quot;dropping-particle&quot;:&quot;&quot;,&quot;non-dropping-particle&quot;:&quot;&quot;},{&quot;family&quot;:&quot;Sui&quot;,&quot;given&quot;:&quot;Jing&quot;,&quot;parse-names&quot;:false,&quot;dropping-particle&quot;:&quot;&quot;,&quot;non-dropping-particle&quot;:&quot;&quot;},{&quot;family&quot;:&quot;Du&quot;,&quot;given&quot;:&quot;Yuhui&quot;,&quot;parse-names&quot;:false,&quot;dropping-particle&quot;:&quot;&quot;,&quot;non-dropping-particle&quot;:&quot;&quot;},{&quot;family&quot;:&quot;He&quot;,&quot;given&quot;:&quot;Hao&quot;,&quot;parse-names&quot;:false,&quot;dropping-particle&quot;:&quot;&quot;,&quot;non-dropping-particle&quot;:&quot;&quot;},{&quot;family&quot;:&quot;Hjelm&quot;,&quot;given&quot;:&quot;Devon&quot;,&quot;parse-names&quot;:false,&quot;dropping-particle&quot;:&quot;&quot;,&quot;non-dropping-particle&quot;:&quot;&quot;},{&quot;family&quot;:&quot;Cetin&quot;,&quot;given&quot;:&quot;Mustafa S&quot;,&quot;parse-names&quot;:false,&quot;dropping-particle&quot;:&quot;&quot;,&quot;non-dropping-particle&quot;:&quot;&quot;},{&quot;family&quot;:&quot;Rachakonda&quot;,&quot;given&quot;:&quot;Srinivas&quot;,&quot;parse-names&quot;:false,&quot;dropping-particle&quot;:&quot;&quot;,&quot;non-dropping-particle&quot;:&quot;&quot;},{&quot;family&quot;:&quot;Miller&quot;,&quot;given&quot;:&quot;Robyn L.&quot;,&quot;parse-names&quot;:false,&quot;dropping-particle&quot;:&quot;&quot;,&quot;non-dropping-particle&quot;:&quot;&quot;},{&quot;family&quot;:&quot;Pearlson&quot;,&quot;given&quot;:&quot;Godfrey&quot;,&quot;parse-names&quot;:false,&quot;dropping-particle&quot;:&quot;&quot;,&quot;non-dropping-particle&quot;:&quot;&quot;},{&quot;family&quot;:&quot;Calhoun&quot;,&quot;given&quot;:&quot;Vince D.&quot;,&quot;parse-names&quot;:false,&quot;dropping-particle&quot;:&quot;&quot;,&quot;non-dropping-particle&quot;:&quot;&quot;}],&quot;container-title&quot;:&quot;NeuroImage&quot;,&quot;container-title-short&quot;:&quot;Neuroimage&quot;,&quot;DOI&quot;:&quot;10.1016/j.neuroimage.2014.12.020&quot;,&quot;ISSN&quot;:&quot;10538119&quot;,&quot;URL&quot;:&quot;https://linkinghub.elsevier.com/retrieve/pii/S105381191401012X&quot;,&quot;issued&quot;:{&quot;date-parts&quot;:[[2015,2]]},&quot;page&quot;:&quot;345-355&quot;,&quot;abstract&quot;:&quot;Graph theory-based analysis has been widely employed in brain imaging studies, and altered topological properties of brain connectivity have emerged as important features of mental diseases such as schizophrenia. However, most previous studies have focused on graph metrics of stationary brain graphs, ignoring that brain connectivity exhibits fluctuations over time. Here we develop a new framework for accessing dynamic graph properties of time-varying functional brain connectivity in resting-state fMRI data and apply it to healthy controls (HCs) and patients with schizophrenia (SZs). Specifically, nodes of brain graphs are defined by intrinsic connectivity networks (ICNs) identified by group independent component analysis (ICA). Dynamic graph metrics of the time-varying brain connectivity estimated by the correlation of sliding time-windowed ICA time courses of ICNs are calculated. First- and second-level connectivity states are detected based on the correlation of nodal connectivity strength between time-varying brain graphs. Our results indicate that SZs show decreased variance in the dynamic graph metrics. Consistent with prior stationary functional brain connectivity works, graph measures of identified first-level connectivity states show lower values in SZs. In addition, more first-level connectivity states are disassociated with the second-level connectivity state which resembles the stationary connectivity pattern computed by the entire scan. Collectively, the findings provide new evidence about altered dynamic brain graphs in schizophrenia, which may underscore the abnormal brain performance in this mental illness.&quot;,&quot;volume&quot;:&quot;107&quot;},&quot;isTemporary&quot;:false}],&quot;citationTag&quot;:&quot;MENDELEY_CITATION_v3_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&quot;},{&quot;citationID&quot;:&quot;MENDELEY_CITATION_c6c76c6f-ea3b-4372-a3fb-b67e6c457a62&quot;,&quot;properties&quot;:{&quot;noteIndex&quot;:0},&quot;isEdited&quot;:false,&quot;manualOverride&quot;:{&quot;isManuallyOverridden&quot;:false,&quot;citeprocText&quot;:&quot;(Yu et al. 2015)&quot;,&quot;manualOverrideText&quot;:&quot;&quot;},&quot;citationItems&quot;:[{&quot;id&quot;:&quot;001055fa-ced1-3ac1-ab9d-1045e8dcdd04&quot;,&quot;itemData&quot;:{&quot;type&quot;:&quot;article-journal&quot;,&quot;id&quot;:&quot;001055fa-ced1-3ac1-ab9d-1045e8dcdd04&quot;,&quot;title&quot;:&quot;Assessing dynamic brain graphs of time-varying connectivity in fMRI data: Application to healthy controls and patients with schizophrenia&quot;,&quot;author&quot;:[{&quot;family&quot;:&quot;Yu&quot;,&quot;given&quot;:&quot;Qingbao&quot;,&quot;parse-names&quot;:false,&quot;dropping-particle&quot;:&quot;&quot;,&quot;non-dropping-particle&quot;:&quot;&quot;},{&quot;family&quot;:&quot;Erhardt&quot;,&quot;given&quot;:&quot;Erik B&quot;,&quot;parse-names&quot;:false,&quot;dropping-particle&quot;:&quot;&quot;,&quot;non-dropping-particle&quot;:&quot;&quot;},{&quot;family&quot;:&quot;Sui&quot;,&quot;given&quot;:&quot;Jing&quot;,&quot;parse-names&quot;:false,&quot;dropping-particle&quot;:&quot;&quot;,&quot;non-dropping-particle&quot;:&quot;&quot;},{&quot;family&quot;:&quot;Du&quot;,&quot;given&quot;:&quot;Yuhui&quot;,&quot;parse-names&quot;:false,&quot;dropping-particle&quot;:&quot;&quot;,&quot;non-dropping-particle&quot;:&quot;&quot;},{&quot;family&quot;:&quot;He&quot;,&quot;given&quot;:&quot;Hao&quot;,&quot;parse-names&quot;:false,&quot;dropping-particle&quot;:&quot;&quot;,&quot;non-dropping-particle&quot;:&quot;&quot;},{&quot;family&quot;:&quot;Hjelm&quot;,&quot;given&quot;:&quot;Devon&quot;,&quot;parse-names&quot;:false,&quot;dropping-particle&quot;:&quot;&quot;,&quot;non-dropping-particle&quot;:&quot;&quot;},{&quot;family&quot;:&quot;Cetin&quot;,&quot;given&quot;:&quot;Mustafa S&quot;,&quot;parse-names&quot;:false,&quot;dropping-particle&quot;:&quot;&quot;,&quot;non-dropping-particle&quot;:&quot;&quot;},{&quot;family&quot;:&quot;Rachakonda&quot;,&quot;given&quot;:&quot;Srinivas&quot;,&quot;parse-names&quot;:false,&quot;dropping-particle&quot;:&quot;&quot;,&quot;non-dropping-particle&quot;:&quot;&quot;},{&quot;family&quot;:&quot;Miller&quot;,&quot;given&quot;:&quot;Robyn L.&quot;,&quot;parse-names&quot;:false,&quot;dropping-particle&quot;:&quot;&quot;,&quot;non-dropping-particle&quot;:&quot;&quot;},{&quot;family&quot;:&quot;Pearlson&quot;,&quot;given&quot;:&quot;Godfrey&quot;,&quot;parse-names&quot;:false,&quot;dropping-particle&quot;:&quot;&quot;,&quot;non-dropping-particle&quot;:&quot;&quot;},{&quot;family&quot;:&quot;Calhoun&quot;,&quot;given&quot;:&quot;Vince D.&quot;,&quot;parse-names&quot;:false,&quot;dropping-particle&quot;:&quot;&quot;,&quot;non-dropping-particle&quot;:&quot;&quot;}],&quot;container-title&quot;:&quot;NeuroImage&quot;,&quot;container-title-short&quot;:&quot;Neuroimage&quot;,&quot;DOI&quot;:&quot;10.1016/j.neuroimage.2014.12.020&quot;,&quot;ISSN&quot;:&quot;10538119&quot;,&quot;URL&quot;:&quot;https://linkinghub.elsevier.com/retrieve/pii/S105381191401012X&quot;,&quot;issued&quot;:{&quot;date-parts&quot;:[[2015,2]]},&quot;page&quot;:&quot;345-355&quot;,&quot;abstract&quot;:&quot;Graph theory-based analysis has been widely employed in brain imaging studies, and altered topological properties of brain connectivity have emerged as important features of mental diseases such as schizophrenia. However, most previous studies have focused on graph metrics of stationary brain graphs, ignoring that brain connectivity exhibits fluctuations over time. Here we develop a new framework for accessing dynamic graph properties of time-varying functional brain connectivity in resting-state fMRI data and apply it to healthy controls (HCs) and patients with schizophrenia (SZs). Specifically, nodes of brain graphs are defined by intrinsic connectivity networks (ICNs) identified by group independent component analysis (ICA). Dynamic graph metrics of the time-varying brain connectivity estimated by the correlation of sliding time-windowed ICA time courses of ICNs are calculated. First- and second-level connectivity states are detected based on the correlation of nodal connectivity strength between time-varying brain graphs. Our results indicate that SZs show decreased variance in the dynamic graph metrics. Consistent with prior stationary functional brain connectivity works, graph measures of identified first-level connectivity states show lower values in SZs. In addition, more first-level connectivity states are disassociated with the second-level connectivity state which resembles the stationary connectivity pattern computed by the entire scan. Collectively, the findings provide new evidence about altered dynamic brain graphs in schizophrenia, which may underscore the abnormal brain performance in this mental illness.&quot;,&quot;volume&quot;:&quot;107&quot;},&quot;isTemporary&quot;:false}],&quot;citationTag&quot;:&quot;MENDELEY_CITATION_v3_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&quot;},{&quot;citationID&quot;:&quot;MENDELEY_CITATION_cc7da76d-a6e5-4cbf-9c6e-2be1c8957763&quot;,&quot;properties&quot;:{&quot;noteIndex&quot;:0},&quot;isEdited&quot;:false,&quot;manualOverride&quot;:{&quot;isManuallyOverridden&quot;:false,&quot;citeprocText&quot;:&quot;(Yu et al. 2015)&quot;,&quot;manualOverrideText&quot;:&quot;&quot;},&quot;citationItems&quot;:[{&quot;id&quot;:&quot;001055fa-ced1-3ac1-ab9d-1045e8dcdd04&quot;,&quot;itemData&quot;:{&quot;type&quot;:&quot;article-journal&quot;,&quot;id&quot;:&quot;001055fa-ced1-3ac1-ab9d-1045e8dcdd04&quot;,&quot;title&quot;:&quot;Assessing dynamic brain graphs of time-varying connectivity in fMRI data: Application to healthy controls and patients with schizophrenia&quot;,&quot;author&quot;:[{&quot;family&quot;:&quot;Yu&quot;,&quot;given&quot;:&quot;Qingbao&quot;,&quot;parse-names&quot;:false,&quot;dropping-particle&quot;:&quot;&quot;,&quot;non-dropping-particle&quot;:&quot;&quot;},{&quot;family&quot;:&quot;Erhardt&quot;,&quot;given&quot;:&quot;Erik B&quot;,&quot;parse-names&quot;:false,&quot;dropping-particle&quot;:&quot;&quot;,&quot;non-dropping-particle&quot;:&quot;&quot;},{&quot;family&quot;:&quot;Sui&quot;,&quot;given&quot;:&quot;Jing&quot;,&quot;parse-names&quot;:false,&quot;dropping-particle&quot;:&quot;&quot;,&quot;non-dropping-particle&quot;:&quot;&quot;},{&quot;family&quot;:&quot;Du&quot;,&quot;given&quot;:&quot;Yuhui&quot;,&quot;parse-names&quot;:false,&quot;dropping-particle&quot;:&quot;&quot;,&quot;non-dropping-particle&quot;:&quot;&quot;},{&quot;family&quot;:&quot;He&quot;,&quot;given&quot;:&quot;Hao&quot;,&quot;parse-names&quot;:false,&quot;dropping-particle&quot;:&quot;&quot;,&quot;non-dropping-particle&quot;:&quot;&quot;},{&quot;family&quot;:&quot;Hjelm&quot;,&quot;given&quot;:&quot;Devon&quot;,&quot;parse-names&quot;:false,&quot;dropping-particle&quot;:&quot;&quot;,&quot;non-dropping-particle&quot;:&quot;&quot;},{&quot;family&quot;:&quot;Cetin&quot;,&quot;given&quot;:&quot;Mustafa S&quot;,&quot;parse-names&quot;:false,&quot;dropping-particle&quot;:&quot;&quot;,&quot;non-dropping-particle&quot;:&quot;&quot;},{&quot;family&quot;:&quot;Rachakonda&quot;,&quot;given&quot;:&quot;Srinivas&quot;,&quot;parse-names&quot;:false,&quot;dropping-particle&quot;:&quot;&quot;,&quot;non-dropping-particle&quot;:&quot;&quot;},{&quot;family&quot;:&quot;Miller&quot;,&quot;given&quot;:&quot;Robyn L.&quot;,&quot;parse-names&quot;:false,&quot;dropping-particle&quot;:&quot;&quot;,&quot;non-dropping-particle&quot;:&quot;&quot;},{&quot;family&quot;:&quot;Pearlson&quot;,&quot;given&quot;:&quot;Godfrey&quot;,&quot;parse-names&quot;:false,&quot;dropping-particle&quot;:&quot;&quot;,&quot;non-dropping-particle&quot;:&quot;&quot;},{&quot;family&quot;:&quot;Calhoun&quot;,&quot;given&quot;:&quot;Vince D.&quot;,&quot;parse-names&quot;:false,&quot;dropping-particle&quot;:&quot;&quot;,&quot;non-dropping-particle&quot;:&quot;&quot;}],&quot;container-title&quot;:&quot;NeuroImage&quot;,&quot;container-title-short&quot;:&quot;Neuroimage&quot;,&quot;DOI&quot;:&quot;10.1016/j.neuroimage.2014.12.020&quot;,&quot;ISSN&quot;:&quot;10538119&quot;,&quot;URL&quot;:&quot;https://linkinghub.elsevier.com/retrieve/pii/S105381191401012X&quot;,&quot;issued&quot;:{&quot;date-parts&quot;:[[2015,2]]},&quot;page&quot;:&quot;345-355&quot;,&quot;abstract&quot;:&quot;Graph theory-based analysis has been widely employed in brain imaging studies, and altered topological properties of brain connectivity have emerged as important features of mental diseases such as schizophrenia. However, most previous studies have focused on graph metrics of stationary brain graphs, ignoring that brain connectivity exhibits fluctuations over time. Here we develop a new framework for accessing dynamic graph properties of time-varying functional brain connectivity in resting-state fMRI data and apply it to healthy controls (HCs) and patients with schizophrenia (SZs). Specifically, nodes of brain graphs are defined by intrinsic connectivity networks (ICNs) identified by group independent component analysis (ICA). Dynamic graph metrics of the time-varying brain connectivity estimated by the correlation of sliding time-windowed ICA time courses of ICNs are calculated. First- and second-level connectivity states are detected based on the correlation of nodal connectivity strength between time-varying brain graphs. Our results indicate that SZs show decreased variance in the dynamic graph metrics. Consistent with prior stationary functional brain connectivity works, graph measures of identified first-level connectivity states show lower values in SZs. In addition, more first-level connectivity states are disassociated with the second-level connectivity state which resembles the stationary connectivity pattern computed by the entire scan. Collectively, the findings provide new evidence about altered dynamic brain graphs in schizophrenia, which may underscore the abnormal brain performance in this mental illness.&quot;,&quot;volume&quot;:&quot;107&quot;},&quot;isTemporary&quot;:false}],&quot;citationTag&quot;:&quot;MENDELEY_CITATION_v3_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&quot;},{&quot;citationID&quot;:&quot;MENDELEY_CITATION_65fcbc3e-d04d-47b7-82cd-b7b5382daffc&quot;,&quot;properties&quot;:{&quot;noteIndex&quot;:0},&quot;isEdited&quot;:false,&quot;manualOverride&quot;:{&quot;isManuallyOverridden&quot;:false,&quot;citeprocText&quot;:&quot;(Yu et al. 2015)&quot;,&quot;manualOverrideText&quot;:&quot;&quot;},&quot;citationItems&quot;:[{&quot;id&quot;:&quot;001055fa-ced1-3ac1-ab9d-1045e8dcdd04&quot;,&quot;itemData&quot;:{&quot;type&quot;:&quot;article-journal&quot;,&quot;id&quot;:&quot;001055fa-ced1-3ac1-ab9d-1045e8dcdd04&quot;,&quot;title&quot;:&quot;Assessing dynamic brain graphs of time-varying connectivity in fMRI data: Application to healthy controls and patients with schizophrenia&quot;,&quot;author&quot;:[{&quot;family&quot;:&quot;Yu&quot;,&quot;given&quot;:&quot;Qingbao&quot;,&quot;parse-names&quot;:false,&quot;dropping-particle&quot;:&quot;&quot;,&quot;non-dropping-particle&quot;:&quot;&quot;},{&quot;family&quot;:&quot;Erhardt&quot;,&quot;given&quot;:&quot;Erik B&quot;,&quot;parse-names&quot;:false,&quot;dropping-particle&quot;:&quot;&quot;,&quot;non-dropping-particle&quot;:&quot;&quot;},{&quot;family&quot;:&quot;Sui&quot;,&quot;given&quot;:&quot;Jing&quot;,&quot;parse-names&quot;:false,&quot;dropping-particle&quot;:&quot;&quot;,&quot;non-dropping-particle&quot;:&quot;&quot;},{&quot;family&quot;:&quot;Du&quot;,&quot;given&quot;:&quot;Yuhui&quot;,&quot;parse-names&quot;:false,&quot;dropping-particle&quot;:&quot;&quot;,&quot;non-dropping-particle&quot;:&quot;&quot;},{&quot;family&quot;:&quot;He&quot;,&quot;given&quot;:&quot;Hao&quot;,&quot;parse-names&quot;:false,&quot;dropping-particle&quot;:&quot;&quot;,&quot;non-dropping-particle&quot;:&quot;&quot;},{&quot;family&quot;:&quot;Hjelm&quot;,&quot;given&quot;:&quot;Devon&quot;,&quot;parse-names&quot;:false,&quot;dropping-particle&quot;:&quot;&quot;,&quot;non-dropping-particle&quot;:&quot;&quot;},{&quot;family&quot;:&quot;Cetin&quot;,&quot;given&quot;:&quot;Mustafa S&quot;,&quot;parse-names&quot;:false,&quot;dropping-particle&quot;:&quot;&quot;,&quot;non-dropping-particle&quot;:&quot;&quot;},{&quot;family&quot;:&quot;Rachakonda&quot;,&quot;given&quot;:&quot;Srinivas&quot;,&quot;parse-names&quot;:false,&quot;dropping-particle&quot;:&quot;&quot;,&quot;non-dropping-particle&quot;:&quot;&quot;},{&quot;family&quot;:&quot;Miller&quot;,&quot;given&quot;:&quot;Robyn L.&quot;,&quot;parse-names&quot;:false,&quot;dropping-particle&quot;:&quot;&quot;,&quot;non-dropping-particle&quot;:&quot;&quot;},{&quot;family&quot;:&quot;Pearlson&quot;,&quot;given&quot;:&quot;Godfrey&quot;,&quot;parse-names&quot;:false,&quot;dropping-particle&quot;:&quot;&quot;,&quot;non-dropping-particle&quot;:&quot;&quot;},{&quot;family&quot;:&quot;Calhoun&quot;,&quot;given&quot;:&quot;Vince D.&quot;,&quot;parse-names&quot;:false,&quot;dropping-particle&quot;:&quot;&quot;,&quot;non-dropping-particle&quot;:&quot;&quot;}],&quot;container-title&quot;:&quot;NeuroImage&quot;,&quot;container-title-short&quot;:&quot;Neuroimage&quot;,&quot;DOI&quot;:&quot;10.1016/j.neuroimage.2014.12.020&quot;,&quot;ISSN&quot;:&quot;10538119&quot;,&quot;URL&quot;:&quot;https://linkinghub.elsevier.com/retrieve/pii/S105381191401012X&quot;,&quot;issued&quot;:{&quot;date-parts&quot;:[[2015,2]]},&quot;page&quot;:&quot;345-355&quot;,&quot;abstract&quot;:&quot;Graph theory-based analysis has been widely employed in brain imaging studies, and altered topological properties of brain connectivity have emerged as important features of mental diseases such as schizophrenia. However, most previous studies have focused on graph metrics of stationary brain graphs, ignoring that brain connectivity exhibits fluctuations over time. Here we develop a new framework for accessing dynamic graph properties of time-varying functional brain connectivity in resting-state fMRI data and apply it to healthy controls (HCs) and patients with schizophrenia (SZs). Specifically, nodes of brain graphs are defined by intrinsic connectivity networks (ICNs) identified by group independent component analysis (ICA). Dynamic graph metrics of the time-varying brain connectivity estimated by the correlation of sliding time-windowed ICA time courses of ICNs are calculated. First- and second-level connectivity states are detected based on the correlation of nodal connectivity strength between time-varying brain graphs. Our results indicate that SZs show decreased variance in the dynamic graph metrics. Consistent with prior stationary functional brain connectivity works, graph measures of identified first-level connectivity states show lower values in SZs. In addition, more first-level connectivity states are disassociated with the second-level connectivity state which resembles the stationary connectivity pattern computed by the entire scan. Collectively, the findings provide new evidence about altered dynamic brain graphs in schizophrenia, which may underscore the abnormal brain performance in this mental illness.&quot;,&quot;volume&quot;:&quot;107&quot;},&quot;isTemporary&quot;:false}],&quot;citationTag&quot;:&quot;MENDELEY_CITATION_v3_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&quot;},{&quot;citationID&quot;:&quot;MENDELEY_CITATION_22c1c9ec-fbf4-4711-9eec-f47c402524b9&quot;,&quot;properties&quot;:{&quot;noteIndex&quot;:0},&quot;isEdited&quot;:false,&quot;manualOverride&quot;:{&quot;isManuallyOverridden&quot;:false,&quot;citeprocText&quot;:&quot;(Allen et al. 2014)&quot;,&quot;manualOverrideText&quot;:&quot;&quot;},&quot;citationItems&quot;:[{&quot;id&quot;:&quot;927f16d1-4e66-3572-a22f-14d27020ae5f&quot;,&quot;itemData&quot;:{&quot;type&quot;:&quot;article-journal&quot;,&quot;id&quot;:&quot;927f16d1-4e66-3572-a22f-14d27020ae5f&quot;,&quot;title&quot;:&quot;Tracking Whole-Brain Connectivity Dynamics in the Resting State&quot;,&quot;author&quot;:[{&quot;family&quot;:&quot;Allen&quot;,&quot;given&quot;:&quot;Elena A.&quot;,&quot;parse-names&quot;:false,&quot;dropping-particle&quot;:&quot;&quot;,&quot;non-dropping-particle&quot;:&quot;&quot;},{&quot;family&quot;:&quot;Damaraju&quot;,&quot;given&quot;:&quot;Eswar&quot;,&quot;parse-names&quot;:false,&quot;dropping-particle&quot;:&quot;&quot;,&quot;non-dropping-particle&quot;:&quot;&quot;},{&quot;family&quot;:&quot;Plis&quot;,&quot;given&quot;:&quot;Sergey M.&quot;,&quot;parse-names&quot;:false,&quot;dropping-particle&quot;:&quot;&quot;,&quot;non-dropping-particle&quot;:&quot;&quot;},{&quot;family&quot;:&quot;Erhardt&quot;,&quot;given&quot;:&quot;Erik B.&quot;,&quot;parse-names&quot;:false,&quot;dropping-particle&quot;:&quot;&quot;,&quot;non-dropping-particle&quot;:&quot;&quot;},{&quot;family&quot;:&quot;Eichele&quot;,&quot;given&quot;:&quot;Tom&quot;,&quot;parse-names&quot;:false,&quot;dropping-particle&quot;:&quot;&quot;,&quot;non-dropping-particle&quot;:&quot;&quot;},{&quot;family&quot;:&quot;Calhoun&quot;,&quot;given&quot;:&quot;Vince D.&quot;,&quot;parse-names&quot;:false,&quot;dropping-particle&quot;:&quot;&quot;,&quot;non-dropping-particle&quot;:&quot;&quot;}],&quot;container-title&quot;:&quot;Cerebral Cortex&quot;,&quot;DOI&quot;:&quot;10.1093/cercor/bhs352&quot;,&quot;ISBN&quot;:&quot;1460-2199&quot;,&quot;ISSN&quot;:&quot;1460-2199&quot;,&quot;PMID&quot;:&quot;23146964&quot;,&quot;URL&quot;:&quot;https://academic.oup.com/cercor/article-lookup/doi/10.1093/cercor/bhs352&quot;,&quot;issued&quot;:{&quot;date-parts&quot;:[[2014,3]]},&quot;page&quot;:&quot;663-676&quot;,&quot;abstract&quot;:&quot;Spontaneous fluctuations are a hallmark of recordings of neural signals, emergent over time scales spanning milliseconds and tens of minutes. However, investigations of intrinsic brain organization based on resting-state functional magnetic resonance imaging have largely not taken into account the presence and potential of temporal variability, as most current approaches to examine functional connectivity (FC) implicitly assume that relationships are constant throughout the length of the recording. In this work, we describe an approach to assess whole-brain FC dynamics based on spatial independent component analysis, sliding time window correlation, and k-means clustering of windowed correlation matrices. The method is applied to resting-state data from a large sample (n = 405) of young adults. Our analysis of FC variability highlights particularly flexible connections between regions in lateral parietal and cingulate cortex, and argues against a labeling scheme where such regions are treated as separate and antagonistic entities. Additionally, clustering analysis reveals unanticipated FC states that in part diverge strongly from stationary connectivity patterns and challenge current descriptions of interactions between large-scale networks. Temporal trends in the occurrence of different FC states motivate theories regarding their functional roles and relationships with vigilance/arousal. Overall, we suggest that the study of time-varying aspects of FC can unveil flexibility in the functional coordination between different neural systems, and that the exploitation of these dynamics in further investigations may improve our understanding of behavioral shifts and adaptive processes. © 2012 The Author.&quot;,&quot;issue&quot;:&quot;3&quot;,&quot;volume&quot;:&quot;24&quot;,&quot;container-title-short&quot;:&quot;&quot;},&quot;isTemporary&quot;:false}],&quot;citationTag&quot;:&quot;MENDELEY_CITATION_v3_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&quot;},{&quot;citationID&quot;:&quot;MENDELEY_CITATION_3b989622-143c-4548-b90a-6d6ecbcfce0b&quot;,&quot;properties&quot;:{&quot;noteIndex&quot;:0},&quot;isEdited&quot;:false,&quot;manualOverride&quot;:{&quot;isManuallyOverridden&quot;:false,&quot;citeprocText&quot;:&quot;(Yu et al. 2015)&quot;,&quot;manualOverrideText&quot;:&quot;&quot;},&quot;citationItems&quot;:[{&quot;id&quot;:&quot;001055fa-ced1-3ac1-ab9d-1045e8dcdd04&quot;,&quot;itemData&quot;:{&quot;type&quot;:&quot;article-journal&quot;,&quot;id&quot;:&quot;001055fa-ced1-3ac1-ab9d-1045e8dcdd04&quot;,&quot;title&quot;:&quot;Assessing dynamic brain graphs of time-varying connectivity in fMRI data: Application to healthy controls and patients with schizophrenia&quot;,&quot;author&quot;:[{&quot;family&quot;:&quot;Yu&quot;,&quot;given&quot;:&quot;Qingbao&quot;,&quot;parse-names&quot;:false,&quot;dropping-particle&quot;:&quot;&quot;,&quot;non-dropping-particle&quot;:&quot;&quot;},{&quot;family&quot;:&quot;Erhardt&quot;,&quot;given&quot;:&quot;Erik B&quot;,&quot;parse-names&quot;:false,&quot;dropping-particle&quot;:&quot;&quot;,&quot;non-dropping-particle&quot;:&quot;&quot;},{&quot;family&quot;:&quot;Sui&quot;,&quot;given&quot;:&quot;Jing&quot;,&quot;parse-names&quot;:false,&quot;dropping-particle&quot;:&quot;&quot;,&quot;non-dropping-particle&quot;:&quot;&quot;},{&quot;family&quot;:&quot;Du&quot;,&quot;given&quot;:&quot;Yuhui&quot;,&quot;parse-names&quot;:false,&quot;dropping-particle&quot;:&quot;&quot;,&quot;non-dropping-particle&quot;:&quot;&quot;},{&quot;family&quot;:&quot;He&quot;,&quot;given&quot;:&quot;Hao&quot;,&quot;parse-names&quot;:false,&quot;dropping-particle&quot;:&quot;&quot;,&quot;non-dropping-particle&quot;:&quot;&quot;},{&quot;family&quot;:&quot;Hjelm&quot;,&quot;given&quot;:&quot;Devon&quot;,&quot;parse-names&quot;:false,&quot;dropping-particle&quot;:&quot;&quot;,&quot;non-dropping-particle&quot;:&quot;&quot;},{&quot;family&quot;:&quot;Cetin&quot;,&quot;given&quot;:&quot;Mustafa S&quot;,&quot;parse-names&quot;:false,&quot;dropping-particle&quot;:&quot;&quot;,&quot;non-dropping-particle&quot;:&quot;&quot;},{&quot;family&quot;:&quot;Rachakonda&quot;,&quot;given&quot;:&quot;Srinivas&quot;,&quot;parse-names&quot;:false,&quot;dropping-particle&quot;:&quot;&quot;,&quot;non-dropping-particle&quot;:&quot;&quot;},{&quot;family&quot;:&quot;Miller&quot;,&quot;given&quot;:&quot;Robyn L.&quot;,&quot;parse-names&quot;:false,&quot;dropping-particle&quot;:&quot;&quot;,&quot;non-dropping-particle&quot;:&quot;&quot;},{&quot;family&quot;:&quot;Pearlson&quot;,&quot;given&quot;:&quot;Godfrey&quot;,&quot;parse-names&quot;:false,&quot;dropping-particle&quot;:&quot;&quot;,&quot;non-dropping-particle&quot;:&quot;&quot;},{&quot;family&quot;:&quot;Calhoun&quot;,&quot;given&quot;:&quot;Vince D.&quot;,&quot;parse-names&quot;:false,&quot;dropping-particle&quot;:&quot;&quot;,&quot;non-dropping-particle&quot;:&quot;&quot;}],&quot;container-title&quot;:&quot;NeuroImage&quot;,&quot;container-title-short&quot;:&quot;Neuroimage&quot;,&quot;DOI&quot;:&quot;10.1016/j.neuroimage.2014.12.020&quot;,&quot;ISSN&quot;:&quot;10538119&quot;,&quot;URL&quot;:&quot;https://linkinghub.elsevier.com/retrieve/pii/S105381191401012X&quot;,&quot;issued&quot;:{&quot;date-parts&quot;:[[2015,2]]},&quot;page&quot;:&quot;345-355&quot;,&quot;abstract&quot;:&quot;Graph theory-based analysis has been widely employed in brain imaging studies, and altered topological properties of brain connectivity have emerged as important features of mental diseases such as schizophrenia. However, most previous studies have focused on graph metrics of stationary brain graphs, ignoring that brain connectivity exhibits fluctuations over time. Here we develop a new framework for accessing dynamic graph properties of time-varying functional brain connectivity in resting-state fMRI data and apply it to healthy controls (HCs) and patients with schizophrenia (SZs). Specifically, nodes of brain graphs are defined by intrinsic connectivity networks (ICNs) identified by group independent component analysis (ICA). Dynamic graph metrics of the time-varying brain connectivity estimated by the correlation of sliding time-windowed ICA time courses of ICNs are calculated. First- and second-level connectivity states are detected based on the correlation of nodal connectivity strength between time-varying brain graphs. Our results indicate that SZs show decreased variance in the dynamic graph metrics. Consistent with prior stationary functional brain connectivity works, graph measures of identified first-level connectivity states show lower values in SZs. In addition, more first-level connectivity states are disassociated with the second-level connectivity state which resembles the stationary connectivity pattern computed by the entire scan. Collectively, the findings provide new evidence about altered dynamic brain graphs in schizophrenia, which may underscore the abnormal brain performance in this mental illness.&quot;,&quot;volume&quot;:&quot;107&quot;},&quot;isTemporary&quot;:false}],&quot;citationTag&quot;:&quot;MENDELEY_CITATION_v3_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&quot;},{&quot;citationID&quot;:&quot;MENDELEY_CITATION_f6c2d853-b8e5-4d49-aaea-eec7272d4854&quot;,&quot;properties&quot;:{&quot;noteIndex&quot;:0},&quot;isEdited&quot;:false,&quot;manualOverride&quot;:{&quot;isManuallyOverridden&quot;:false,&quot;citeprocText&quot;:&quot;(Yu et al. 2015)&quot;,&quot;manualOverrideText&quot;:&quot;&quot;},&quot;citationItems&quot;:[{&quot;id&quot;:&quot;001055fa-ced1-3ac1-ab9d-1045e8dcdd04&quot;,&quot;itemData&quot;:{&quot;type&quot;:&quot;article-journal&quot;,&quot;id&quot;:&quot;001055fa-ced1-3ac1-ab9d-1045e8dcdd04&quot;,&quot;title&quot;:&quot;Assessing dynamic brain graphs of time-varying connectivity in fMRI data: Application to healthy controls and patients with schizophrenia&quot;,&quot;author&quot;:[{&quot;family&quot;:&quot;Yu&quot;,&quot;given&quot;:&quot;Qingbao&quot;,&quot;parse-names&quot;:false,&quot;dropping-particle&quot;:&quot;&quot;,&quot;non-dropping-particle&quot;:&quot;&quot;},{&quot;family&quot;:&quot;Erhardt&quot;,&quot;given&quot;:&quot;Erik B&quot;,&quot;parse-names&quot;:false,&quot;dropping-particle&quot;:&quot;&quot;,&quot;non-dropping-particle&quot;:&quot;&quot;},{&quot;family&quot;:&quot;Sui&quot;,&quot;given&quot;:&quot;Jing&quot;,&quot;parse-names&quot;:false,&quot;dropping-particle&quot;:&quot;&quot;,&quot;non-dropping-particle&quot;:&quot;&quot;},{&quot;family&quot;:&quot;Du&quot;,&quot;given&quot;:&quot;Yuhui&quot;,&quot;parse-names&quot;:false,&quot;dropping-particle&quot;:&quot;&quot;,&quot;non-dropping-particle&quot;:&quot;&quot;},{&quot;family&quot;:&quot;He&quot;,&quot;given&quot;:&quot;Hao&quot;,&quot;parse-names&quot;:false,&quot;dropping-particle&quot;:&quot;&quot;,&quot;non-dropping-particle&quot;:&quot;&quot;},{&quot;family&quot;:&quot;Hjelm&quot;,&quot;given&quot;:&quot;Devon&quot;,&quot;parse-names&quot;:false,&quot;dropping-particle&quot;:&quot;&quot;,&quot;non-dropping-particle&quot;:&quot;&quot;},{&quot;family&quot;:&quot;Cetin&quot;,&quot;given&quot;:&quot;Mustafa S&quot;,&quot;parse-names&quot;:false,&quot;dropping-particle&quot;:&quot;&quot;,&quot;non-dropping-particle&quot;:&quot;&quot;},{&quot;family&quot;:&quot;Rachakonda&quot;,&quot;given&quot;:&quot;Srinivas&quot;,&quot;parse-names&quot;:false,&quot;dropping-particle&quot;:&quot;&quot;,&quot;non-dropping-particle&quot;:&quot;&quot;},{&quot;family&quot;:&quot;Miller&quot;,&quot;given&quot;:&quot;Robyn L.&quot;,&quot;parse-names&quot;:false,&quot;dropping-particle&quot;:&quot;&quot;,&quot;non-dropping-particle&quot;:&quot;&quot;},{&quot;family&quot;:&quot;Pearlson&quot;,&quot;given&quot;:&quot;Godfrey&quot;,&quot;parse-names&quot;:false,&quot;dropping-particle&quot;:&quot;&quot;,&quot;non-dropping-particle&quot;:&quot;&quot;},{&quot;family&quot;:&quot;Calhoun&quot;,&quot;given&quot;:&quot;Vince D.&quot;,&quot;parse-names&quot;:false,&quot;dropping-particle&quot;:&quot;&quot;,&quot;non-dropping-particle&quot;:&quot;&quot;}],&quot;container-title&quot;:&quot;NeuroImage&quot;,&quot;container-title-short&quot;:&quot;Neuroimage&quot;,&quot;DOI&quot;:&quot;10.1016/j.neuroimage.2014.12.020&quot;,&quot;ISSN&quot;:&quot;10538119&quot;,&quot;URL&quot;:&quot;https://linkinghub.elsevier.com/retrieve/pii/S105381191401012X&quot;,&quot;issued&quot;:{&quot;date-parts&quot;:[[2015,2]]},&quot;page&quot;:&quot;345-355&quot;,&quot;abstract&quot;:&quot;Graph theory-based analysis has been widely employed in brain imaging studies, and altered topological properties of brain connectivity have emerged as important features of mental diseases such as schizophrenia. However, most previous studies have focused on graph metrics of stationary brain graphs, ignoring that brain connectivity exhibits fluctuations over time. Here we develop a new framework for accessing dynamic graph properties of time-varying functional brain connectivity in resting-state fMRI data and apply it to healthy controls (HCs) and patients with schizophrenia (SZs). Specifically, nodes of brain graphs are defined by intrinsic connectivity networks (ICNs) identified by group independent component analysis (ICA). Dynamic graph metrics of the time-varying brain connectivity estimated by the correlation of sliding time-windowed ICA time courses of ICNs are calculated. First- and second-level connectivity states are detected based on the correlation of nodal connectivity strength between time-varying brain graphs. Our results indicate that SZs show decreased variance in the dynamic graph metrics. Consistent with prior stationary functional brain connectivity works, graph measures of identified first-level connectivity states show lower values in SZs. In addition, more first-level connectivity states are disassociated with the second-level connectivity state which resembles the stationary connectivity pattern computed by the entire scan. Collectively, the findings provide new evidence about altered dynamic brain graphs in schizophrenia, which may underscore the abnormal brain performance in this mental illness.&quot;,&quot;volume&quot;:&quot;107&quot;},&quot;isTemporary&quot;:false}],&quot;citationTag&quot;:&quot;MENDELEY_CITATION_v3_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&quot;},{&quot;citationID&quot;:&quot;MENDELEY_CITATION_77e3d442-3356-4df7-8169-48e0d7f9d506&quot;,&quot;properties&quot;:{&quot;noteIndex&quot;:0},&quot;isEdited&quot;:false,&quot;manualOverride&quot;:{&quot;isManuallyOverridden&quot;:false,&quot;citeprocText&quot;:&quot;(Allen et al. 2014)&quot;,&quot;manualOverrideText&quot;:&quot;&quot;},&quot;citationItems&quot;:[{&quot;id&quot;:&quot;927f16d1-4e66-3572-a22f-14d27020ae5f&quot;,&quot;itemData&quot;:{&quot;type&quot;:&quot;article-journal&quot;,&quot;id&quot;:&quot;927f16d1-4e66-3572-a22f-14d27020ae5f&quot;,&quot;title&quot;:&quot;Tracking Whole-Brain Connectivity Dynamics in the Resting State&quot;,&quot;author&quot;:[{&quot;family&quot;:&quot;Allen&quot;,&quot;given&quot;:&quot;Elena A.&quot;,&quot;parse-names&quot;:false,&quot;dropping-particle&quot;:&quot;&quot;,&quot;non-dropping-particle&quot;:&quot;&quot;},{&quot;family&quot;:&quot;Damaraju&quot;,&quot;given&quot;:&quot;Eswar&quot;,&quot;parse-names&quot;:false,&quot;dropping-particle&quot;:&quot;&quot;,&quot;non-dropping-particle&quot;:&quot;&quot;},{&quot;family&quot;:&quot;Plis&quot;,&quot;given&quot;:&quot;Sergey M.&quot;,&quot;parse-names&quot;:false,&quot;dropping-particle&quot;:&quot;&quot;,&quot;non-dropping-particle&quot;:&quot;&quot;},{&quot;family&quot;:&quot;Erhardt&quot;,&quot;given&quot;:&quot;Erik B.&quot;,&quot;parse-names&quot;:false,&quot;dropping-particle&quot;:&quot;&quot;,&quot;non-dropping-particle&quot;:&quot;&quot;},{&quot;family&quot;:&quot;Eichele&quot;,&quot;given&quot;:&quot;Tom&quot;,&quot;parse-names&quot;:false,&quot;dropping-particle&quot;:&quot;&quot;,&quot;non-dropping-particle&quot;:&quot;&quot;},{&quot;family&quot;:&quot;Calhoun&quot;,&quot;given&quot;:&quot;Vince D.&quot;,&quot;parse-names&quot;:false,&quot;dropping-particle&quot;:&quot;&quot;,&quot;non-dropping-particle&quot;:&quot;&quot;}],&quot;container-title&quot;:&quot;Cerebral Cortex&quot;,&quot;DOI&quot;:&quot;10.1093/cercor/bhs352&quot;,&quot;ISBN&quot;:&quot;1460-2199&quot;,&quot;ISSN&quot;:&quot;1460-2199&quot;,&quot;PMID&quot;:&quot;23146964&quot;,&quot;URL&quot;:&quot;https://academic.oup.com/cercor/article-lookup/doi/10.1093/cercor/bhs352&quot;,&quot;issued&quot;:{&quot;date-parts&quot;:[[2014,3]]},&quot;page&quot;:&quot;663-676&quot;,&quot;abstract&quot;:&quot;Spontaneous fluctuations are a hallmark of recordings of neural signals, emergent over time scales spanning milliseconds and tens of minutes. However, investigations of intrinsic brain organization based on resting-state functional magnetic resonance imaging have largely not taken into account the presence and potential of temporal variability, as most current approaches to examine functional connectivity (FC) implicitly assume that relationships are constant throughout the length of the recording. In this work, we describe an approach to assess whole-brain FC dynamics based on spatial independent component analysis, sliding time window correlation, and k-means clustering of windowed correlation matrices. The method is applied to resting-state data from a large sample (n = 405) of young adults. Our analysis of FC variability highlights particularly flexible connections between regions in lateral parietal and cingulate cortex, and argues against a labeling scheme where such regions are treated as separate and antagonistic entities. Additionally, clustering analysis reveals unanticipated FC states that in part diverge strongly from stationary connectivity patterns and challenge current descriptions of interactions between large-scale networks. Temporal trends in the occurrence of different FC states motivate theories regarding their functional roles and relationships with vigilance/arousal. Overall, we suggest that the study of time-varying aspects of FC can unveil flexibility in the functional coordination between different neural systems, and that the exploitation of these dynamics in further investigations may improve our understanding of behavioral shifts and adaptive processes. © 2012 The Author.&quot;,&quot;issue&quot;:&quot;3&quot;,&quot;volume&quot;:&quot;24&quot;,&quot;container-title-short&quot;:&quot;&quot;},&quot;isTemporary&quot;:false}],&quot;citationTag&quot;:&quot;MENDELEY_CITATION_v3_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&quot;},{&quot;citationID&quot;:&quot;MENDELEY_CITATION_bd2cd6f6-a89d-4992-b0eb-4ddbb2d1bc7d&quot;,&quot;properties&quot;:{&quot;noteIndex&quot;:0},&quot;isEdited&quot;:false,&quot;manualOverride&quot;:{&quot;isManuallyOverridden&quot;:false,&quot;citeprocText&quot;:&quot;(Leonardi et al. 2013)&quot;,&quot;manualOverrideText&quot;:&quot;&quot;},&quot;citationTag&quot;:&quot;MENDELEY_CITATION_v3_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&quot;,&quot;citationItems&quot;:[{&quot;id&quot;:&quot;600dfc13-a332-35cb-ba6b-f44b9936b1ed&quot;,&quot;itemData&quot;:{&quot;type&quot;:&quot;article-journal&quot;,&quot;id&quot;:&quot;600dfc13-a332-35cb-ba6b-f44b9936b1ed&quot;,&quot;title&quot;:&quot;Principal components of functional connectivity: A new approach to study dynamic brain connectivity during rest&quot;,&quot;author&quot;:[{&quot;family&quot;:&quot;Leonardi&quot;,&quot;given&quot;:&quot;Nora&quot;,&quot;parse-names&quot;:false,&quot;dropping-particle&quot;:&quot;&quot;,&quot;non-dropping-particle&quot;:&quot;&quot;},{&quot;family&quot;:&quot;Richiardi&quot;,&quot;given&quot;:&quot;Jonas&quot;,&quot;parse-names&quot;:false,&quot;dropping-particle&quot;:&quot;&quot;,&quot;non-dropping-particle&quot;:&quot;&quot;},{&quot;family&quot;:&quot;Gschwind&quot;,&quot;given&quot;:&quot;Markus&quot;,&quot;parse-names&quot;:false,&quot;dropping-particle&quot;:&quot;&quot;,&quot;non-dropping-particle&quot;:&quot;&quot;},{&quot;family&quot;:&quot;Simioni&quot;,&quot;given&quot;:&quot;Samanta&quot;,&quot;parse-names&quot;:false,&quot;dropping-particle&quot;:&quot;&quot;,&quot;non-dropping-particle&quot;:&quot;&quot;},{&quot;family&quot;:&quot;Annoni&quot;,&quot;given&quot;:&quot;Jean Marie&quot;,&quot;parse-names&quot;:false,&quot;dropping-particle&quot;:&quot;&quot;,&quot;non-dropping-particle&quot;:&quot;&quot;},{&quot;family&quot;:&quot;Schluep&quot;,&quot;given&quot;:&quot;Myriam&quot;,&quot;parse-names&quot;:false,&quot;dropping-particle&quot;:&quot;&quot;,&quot;non-dropping-particle&quot;:&quot;&quot;},{&quot;family&quot;:&quot;Vuilleumier&quot;,&quot;given&quot;:&quot;Patrik&quot;,&quot;parse-names&quot;:false,&quot;dropping-particle&quot;:&quot;&quot;,&quot;non-dropping-particle&quot;:&quot;&quot;},{&quot;family&quot;:&quot;Ville&quot;,&quot;given&quot;:&quot;Dimitri&quot;,&quot;parse-names&quot;:false,&quot;dropping-particle&quot;:&quot;&quot;,&quot;non-dropping-particle&quot;:&quot;Van De&quot;}],&quot;container-title&quot;:&quot;NeuroImage&quot;,&quot;container-title-short&quot;:&quot;Neuroimage&quot;,&quot;accessed&quot;:{&quot;date-parts&quot;:[[2022,7,21]]},&quot;DOI&quot;:&quot;10.1016/j.neuroimage.2013.07.019&quot;,&quot;ISBN&quot;:&quot;1053-8119&quot;,&quot;ISSN&quot;:&quot;10538119&quot;,&quot;PMID&quot;:&quot;23872496&quot;,&quot;URL&quot;:&quot;http://dx.doi.org/10.1016/j.neuroimage.2013.07.019&quot;,&quot;issued&quot;:{&quot;date-parts&quot;:[[2013,12,1]]},&quot;page&quot;:&quot;937-950&quot;,&quot;abstract&quot;:&quot;Functional connectivity (FC) as measured by correlation between fMRI BOLD time courses of distinct brain regions has revealed meaningful organization of spontaneous fluctuations in the resting brain. However, an increasing amount of evidence points to non-stationarity of FC; i.e., FC dynamically changes over time reflecting additional and rich information about brain organization, but representing new challenges for analysis and interpretation. Here, we propose a data-driven approach based on principal component analysis (PCA) to reveal hidden patterns of coherent FC dynamics across multiple subjects. We demonstrate the feasibility and relevance of this new approach by examining the differences in dynamic FC between 13 healthy control subjects and 15 minimally disabled relapse-remitting multiple sclerosis patients. We estimated whole-brain dynamic FC of regionally-averaged BOLD activity using sliding time windows. We then used PCA to identify FC patterns, termed \&quot;eigenconnectivities\&quot;, that reflect meaningful patterns in FC fluctuations. We then assessed the contributions of these patterns to the dynamic FC at any given time point and identified a network of connections centered on the default-mode network with altered contribution in patients. Our results complement traditional stationary analyses, and reveal novel insights into brain connectivity dynamics and their modulation in a neurodegenerative disease. © 2013 Elsevier Inc.&quot;,&quot;publisher&quot;:&quot;Academic Press&quot;,&quot;volume&quot;:&quot;83&quot;},&quot;isTemporary&quot;:false}]},{&quot;citationID&quot;:&quot;MENDELEY_CITATION_bcd24da8-de80-4001-899e-b5b428a288e0&quot;,&quot;properties&quot;:{&quot;noteIndex&quot;:0},&quot;isEdited&quot;:false,&quot;manualOverride&quot;:{&quot;isManuallyOverridden&quot;:false,&quot;citeprocText&quot;:&quot;(Yu et al. 2015)&quot;,&quot;manualOverrideText&quot;:&quot;&quot;},&quot;citationItems&quot;:[{&quot;id&quot;:&quot;001055fa-ced1-3ac1-ab9d-1045e8dcdd04&quot;,&quot;itemData&quot;:{&quot;type&quot;:&quot;article-journal&quot;,&quot;id&quot;:&quot;001055fa-ced1-3ac1-ab9d-1045e8dcdd04&quot;,&quot;title&quot;:&quot;Assessing dynamic brain graphs of time-varying connectivity in fMRI data: Application to healthy controls and patients with schizophrenia&quot;,&quot;author&quot;:[{&quot;family&quot;:&quot;Yu&quot;,&quot;given&quot;:&quot;Qingbao&quot;,&quot;parse-names&quot;:false,&quot;dropping-particle&quot;:&quot;&quot;,&quot;non-dropping-particle&quot;:&quot;&quot;},{&quot;family&quot;:&quot;Erhardt&quot;,&quot;given&quot;:&quot;Erik B&quot;,&quot;parse-names&quot;:false,&quot;dropping-particle&quot;:&quot;&quot;,&quot;non-dropping-particle&quot;:&quot;&quot;},{&quot;family&quot;:&quot;Sui&quot;,&quot;given&quot;:&quot;Jing&quot;,&quot;parse-names&quot;:false,&quot;dropping-particle&quot;:&quot;&quot;,&quot;non-dropping-particle&quot;:&quot;&quot;},{&quot;family&quot;:&quot;Du&quot;,&quot;given&quot;:&quot;Yuhui&quot;,&quot;parse-names&quot;:false,&quot;dropping-particle&quot;:&quot;&quot;,&quot;non-dropping-particle&quot;:&quot;&quot;},{&quot;family&quot;:&quot;He&quot;,&quot;given&quot;:&quot;Hao&quot;,&quot;parse-names&quot;:false,&quot;dropping-particle&quot;:&quot;&quot;,&quot;non-dropping-particle&quot;:&quot;&quot;},{&quot;family&quot;:&quot;Hjelm&quot;,&quot;given&quot;:&quot;Devon&quot;,&quot;parse-names&quot;:false,&quot;dropping-particle&quot;:&quot;&quot;,&quot;non-dropping-particle&quot;:&quot;&quot;},{&quot;family&quot;:&quot;Cetin&quot;,&quot;given&quot;:&quot;Mustafa S&quot;,&quot;parse-names&quot;:false,&quot;dropping-particle&quot;:&quot;&quot;,&quot;non-dropping-particle&quot;:&quot;&quot;},{&quot;family&quot;:&quot;Rachakonda&quot;,&quot;given&quot;:&quot;Srinivas&quot;,&quot;parse-names&quot;:false,&quot;dropping-particle&quot;:&quot;&quot;,&quot;non-dropping-particle&quot;:&quot;&quot;},{&quot;family&quot;:&quot;Miller&quot;,&quot;given&quot;:&quot;Robyn L.&quot;,&quot;parse-names&quot;:false,&quot;dropping-particle&quot;:&quot;&quot;,&quot;non-dropping-particle&quot;:&quot;&quot;},{&quot;family&quot;:&quot;Pearlson&quot;,&quot;given&quot;:&quot;Godfrey&quot;,&quot;parse-names&quot;:false,&quot;dropping-particle&quot;:&quot;&quot;,&quot;non-dropping-particle&quot;:&quot;&quot;},{&quot;family&quot;:&quot;Calhoun&quot;,&quot;given&quot;:&quot;Vince D.&quot;,&quot;parse-names&quot;:false,&quot;dropping-particle&quot;:&quot;&quot;,&quot;non-dropping-particle&quot;:&quot;&quot;}],&quot;container-title&quot;:&quot;NeuroImage&quot;,&quot;container-title-short&quot;:&quot;Neuroimage&quot;,&quot;DOI&quot;:&quot;10.1016/j.neuroimage.2014.12.020&quot;,&quot;ISSN&quot;:&quot;10538119&quot;,&quot;URL&quot;:&quot;https://linkinghub.elsevier.com/retrieve/pii/S105381191401012X&quot;,&quot;issued&quot;:{&quot;date-parts&quot;:[[2015,2]]},&quot;page&quot;:&quot;345-355&quot;,&quot;abstract&quot;:&quot;Graph theory-based analysis has been widely employed in brain imaging studies, and altered topological properties of brain connectivity have emerged as important features of mental diseases such as schizophrenia. However, most previous studies have focused on graph metrics of stationary brain graphs, ignoring that brain connectivity exhibits fluctuations over time. Here we develop a new framework for accessing dynamic graph properties of time-varying functional brain connectivity in resting-state fMRI data and apply it to healthy controls (HCs) and patients with schizophrenia (SZs). Specifically, nodes of brain graphs are defined by intrinsic connectivity networks (ICNs) identified by group independent component analysis (ICA). Dynamic graph metrics of the time-varying brain connectivity estimated by the correlation of sliding time-windowed ICA time courses of ICNs are calculated. First- and second-level connectivity states are detected based on the correlation of nodal connectivity strength between time-varying brain graphs. Our results indicate that SZs show decreased variance in the dynamic graph metrics. Consistent with prior stationary functional brain connectivity works, graph measures of identified first-level connectivity states show lower values in SZs. In addition, more first-level connectivity states are disassociated with the second-level connectivity state which resembles the stationary connectivity pattern computed by the entire scan. Collectively, the findings provide new evidence about altered dynamic brain graphs in schizophrenia, which may underscore the abnormal brain performance in this mental illness.&quot;,&quot;volume&quot;:&quot;107&quot;},&quot;isTemporary&quot;:false}],&quot;citationTag&quot;:&quot;MENDELEY_CITATION_v3_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&quot;},{&quot;citationID&quot;:&quot;MENDELEY_CITATION_61c2ded2-1dc2-4244-ab9a-44eaf55c6cdd&quot;,&quot;properties&quot;:{&quot;noteIndex&quot;:0},&quot;isEdited&quot;:false,&quot;manualOverride&quot;:{&quot;isManuallyOverridden&quot;:false,&quot;citeprocText&quot;:&quot;(Damaraju et al. 2014)&quot;,&quot;manualOverrideText&quot;:&quot;&quot;},&quot;citationTag&quot;:&quot;MENDELEY_CITATION_v3_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&quot;,&quot;citationItems&quot;:[{&quot;id&quot;:&quot;8a37b424-f2e6-3d8d-8d5b-6e3d03b1c237&quot;,&quot;itemData&quot;:{&quot;type&quot;:&quot;article-journal&quot;,&quot;id&quot;:&quot;8a37b424-f2e6-3d8d-8d5b-6e3d03b1c237&quot;,&quot;title&quot;:&quot;Dynamic functional connectivity analysis reveals transient states of dysconnectivity in schizophrenia&quot;,&quot;author&quot;:[{&quot;family&quot;:&quot;Damaraju&quot;,&quot;given&quot;:&quot;Eswar&quot;,&quot;parse-names&quot;:false,&quot;dropping-particle&quot;:&quot;&quot;,&quot;non-dropping-particle&quot;:&quot;&quot;},{&quot;family&quot;:&quot;Allen&quot;,&quot;given&quot;:&quot;Elena A.&quot;,&quot;parse-names&quot;:false,&quot;dropping-particle&quot;:&quot;&quot;,&quot;non-dropping-particle&quot;:&quot;&quot;},{&quot;family&quot;:&quot;Belger&quot;,&quot;given&quot;:&quot;Aysenil&quot;,&quot;parse-names&quot;:false,&quot;dropping-particle&quot;:&quot;&quot;,&quot;non-dropping-particle&quot;:&quot;&quot;},{&quot;family&quot;:&quot;Ford&quot;,&quot;given&quot;:&quot;Judith M&quot;,&quot;parse-names&quot;:false,&quot;dropping-particle&quot;:&quot;&quot;,&quot;non-dropping-particle&quot;:&quot;&quot;},{&quot;family&quot;:&quot;McEwen&quot;,&quot;given&quot;:&quot;Sarah&quot;,&quot;parse-names&quot;:false,&quot;dropping-particle&quot;:&quot;&quot;,&quot;non-dropping-particle&quot;:&quot;&quot;},{&quot;family&quot;:&quot;Mathalon&quot;,&quot;given&quot;:&quot;Daniel H&quot;,&quot;parse-names&quot;:false,&quot;dropping-particle&quot;:&quot;&quot;,&quot;non-dropping-particle&quot;:&quot;&quot;},{&quot;family&quot;:&quot;Mueller&quot;,&quot;given&quot;:&quot;Bryon A.&quot;,&quot;parse-names&quot;:false,&quot;dropping-particle&quot;:&quot;&quot;,&quot;non-dropping-particle&quot;:&quot;&quot;},{&quot;family&quot;:&quot;Pearlson&quot;,&quot;given&quot;:&quot;Godfrey D.&quot;,&quot;parse-names&quot;:false,&quot;dropping-particle&quot;:&quot;&quot;,&quot;non-dropping-particle&quot;:&quot;&quot;},{&quot;family&quot;:&quot;Potkin&quot;,&quot;given&quot;:&quot;Steven&quot;,&quot;parse-names&quot;:false,&quot;dropping-particle&quot;:&quot;&quot;,&quot;non-dropping-particle&quot;:&quot;&quot;},{&quot;family&quot;:&quot;Preda&quot;,&quot;given&quot;:&quot;Adrian&quot;,&quot;parse-names&quot;:false,&quot;dropping-particle&quot;:&quot;&quot;,&quot;non-dropping-particle&quot;:&quot;&quot;},{&quot;family&quot;:&quot;Turner&quot;,&quot;given&quot;:&quot;Jessica A.&quot;,&quot;parse-names&quot;:false,&quot;dropping-particle&quot;:&quot;&quot;,&quot;non-dropping-particle&quot;:&quot;&quot;},{&quot;family&quot;:&quot;Vaidya&quot;,&quot;given&quot;:&quot;Jatin G&quot;,&quot;parse-names&quot;:false,&quot;dropping-particle&quot;:&quot;&quot;,&quot;non-dropping-particle&quot;:&quot;&quot;},{&quot;family&quot;:&quot;Erp&quot;,&quot;given&quot;:&quot;Theodorus G.&quot;,&quot;parse-names&quot;:false,&quot;dropping-particle&quot;:&quot;&quot;,&quot;non-dropping-particle&quot;:&quot;Van&quot;},{&quot;family&quot;:&quot;Calhoun&quot;,&quot;given&quot;:&quot;Vince D.&quot;,&quot;parse-names&quot;:false,&quot;dropping-particle&quot;:&quot;&quot;,&quot;non-dropping-particle&quot;:&quot;&quot;}],&quot;container-title&quot;:&quot;NeuroImage: Clinical&quot;,&quot;container-title-short&quot;:&quot;Neuroimage Clin&quot;,&quot;DOI&quot;:&quot;10.1016/j.nicl.2014.07.003&quot;,&quot;ISBN&quot;:&quot;2213-1582 (Electronic) 2213-1582 (Linking)&quot;,&quot;ISSN&quot;:&quot;22131582&quot;,&quot;PMID&quot;:&quot;25161896&quot;,&quot;URL&quot;:&quot;http://dx.doi.org/10.1016/j.nicl.2014.07.003&quot;,&quot;issued&quot;:{&quot;date-parts&quot;:[[2014]]},&quot;page&quot;:&quot;298-308&quot;,&quot;abstract&quot;:&quot;Schizophrenia is a psychotic disorder characterized by functional dysconnectivity or abnormal integration between distant brain regions. Recent functional imaging studies have implicated large-scale thalamo-cortical connectivity as being disrupted in patients. However, observed connectivity differences in schizophrenia have been inconsistent between studies, with reports of hyperconnectivity and hypoconnectivity between the same brain regions. Using resting state eyes-closed functional imaging and independent component analysis on a multi-site data that included 151 schizophrenia patients and 163 age- and gender matched healthy controls, we decomposed the functional brain data into 100 components and identified 47 as functionally relevant intrinsic connectivity networks. We subsequently evaluated group differences in functional network connectivity, both in a static sense, computed as the pairwise Pearson correlations between the full network time courses (5.4 minutes in length), and a dynamic sense, computed using sliding windows (44 s in length) and k-means clustering to characterize five discrete functional connectivity states. Static connectivity analysis revealed that compared to healthy controls, patients show significantly stronger connectivity, i.e., hyperconnectivity, between the thalamus and sensory networks (auditory, motor and visual), as well as reduced connectivity (hypoconnectivity) between sensory networks from all modalities. Dynamic analysis suggests that (1), on average, schizophrenia patients spend much less time than healthy controls in states typified by strong, large-scale connectivity, and (2), that abnormal connectivity patterns are more pronounced during these connectivity states. In particular, states exhibiting cortical-subcortical antagonism (anti-correlations) and strong positive connectivity between sensory networks are those that show the group differences of thalamic hyperconnectivity and sensory hypoconnectivity. Group differences are weak or absent during other connectivity states. Dynamic analysis also revealed hypoconnectivity between the putamen and sensory networks during the same states of thalamic hyperconnectivity; notably, this finding cannot be observed in the static connectivity analysis. Finally, in post-hoc analyses we observed that the relationships between sub-cortical low frequency power and connectivity with sensory networks is altered in patients, suggesting different functional interactions between sub-cortical nuclei and sensorimotor cortex during specific connectivity states. While important differences between patients with schizophrenia and healthy controls have been identified, one should interpret the results with caution given the history of medication in patients. Taken together, our results support and expand current knowledge regarding dysconnectivity in schizophrenia, and strongly advocate the use of dynamic analyses to better account for and understand functional connectivity differences. © 2014 The Authors. Published by Elsevier Inc.&quot;,&quot;publisher&quot;:&quot;Elsevier B.V.&quot;,&quot;issue&quot;:&quot;July&quot;,&quot;volume&quot;:&quot;5&quot;},&quot;isTemporary&quot;:false}]},{&quot;citationID&quot;:&quot;MENDELEY_CITATION_2884a1a4-d933-4b3f-bed7-e785d0d98a3d&quot;,&quot;properties&quot;:{&quot;noteIndex&quot;:0},&quot;isEdited&quot;:false,&quot;manualOverride&quot;:{&quot;isManuallyOverridden&quot;:false,&quot;citeprocText&quot;:&quot;(Yu et al. 2015)&quot;,&quot;manualOverrideText&quot;:&quot;&quot;},&quot;citationItems&quot;:[{&quot;id&quot;:&quot;001055fa-ced1-3ac1-ab9d-1045e8dcdd04&quot;,&quot;itemData&quot;:{&quot;type&quot;:&quot;article-journal&quot;,&quot;id&quot;:&quot;001055fa-ced1-3ac1-ab9d-1045e8dcdd04&quot;,&quot;title&quot;:&quot;Assessing dynamic brain graphs of time-varying connectivity in fMRI data: Application to healthy controls and patients with schizophrenia&quot;,&quot;author&quot;:[{&quot;family&quot;:&quot;Yu&quot;,&quot;given&quot;:&quot;Qingbao&quot;,&quot;parse-names&quot;:false,&quot;dropping-particle&quot;:&quot;&quot;,&quot;non-dropping-particle&quot;:&quot;&quot;},{&quot;family&quot;:&quot;Erhardt&quot;,&quot;given&quot;:&quot;Erik B&quot;,&quot;parse-names&quot;:false,&quot;dropping-particle&quot;:&quot;&quot;,&quot;non-dropping-particle&quot;:&quot;&quot;},{&quot;family&quot;:&quot;Sui&quot;,&quot;given&quot;:&quot;Jing&quot;,&quot;parse-names&quot;:false,&quot;dropping-particle&quot;:&quot;&quot;,&quot;non-dropping-particle&quot;:&quot;&quot;},{&quot;family&quot;:&quot;Du&quot;,&quot;given&quot;:&quot;Yuhui&quot;,&quot;parse-names&quot;:false,&quot;dropping-particle&quot;:&quot;&quot;,&quot;non-dropping-particle&quot;:&quot;&quot;},{&quot;family&quot;:&quot;He&quot;,&quot;given&quot;:&quot;Hao&quot;,&quot;parse-names&quot;:false,&quot;dropping-particle&quot;:&quot;&quot;,&quot;non-dropping-particle&quot;:&quot;&quot;},{&quot;family&quot;:&quot;Hjelm&quot;,&quot;given&quot;:&quot;Devon&quot;,&quot;parse-names&quot;:false,&quot;dropping-particle&quot;:&quot;&quot;,&quot;non-dropping-particle&quot;:&quot;&quot;},{&quot;family&quot;:&quot;Cetin&quot;,&quot;given&quot;:&quot;Mustafa S&quot;,&quot;parse-names&quot;:false,&quot;dropping-particle&quot;:&quot;&quot;,&quot;non-dropping-particle&quot;:&quot;&quot;},{&quot;family&quot;:&quot;Rachakonda&quot;,&quot;given&quot;:&quot;Srinivas&quot;,&quot;parse-names&quot;:false,&quot;dropping-particle&quot;:&quot;&quot;,&quot;non-dropping-particle&quot;:&quot;&quot;},{&quot;family&quot;:&quot;Miller&quot;,&quot;given&quot;:&quot;Robyn L.&quot;,&quot;parse-names&quot;:false,&quot;dropping-particle&quot;:&quot;&quot;,&quot;non-dropping-particle&quot;:&quot;&quot;},{&quot;family&quot;:&quot;Pearlson&quot;,&quot;given&quot;:&quot;Godfrey&quot;,&quot;parse-names&quot;:false,&quot;dropping-particle&quot;:&quot;&quot;,&quot;non-dropping-particle&quot;:&quot;&quot;},{&quot;family&quot;:&quot;Calhoun&quot;,&quot;given&quot;:&quot;Vince D.&quot;,&quot;parse-names&quot;:false,&quot;dropping-particle&quot;:&quot;&quot;,&quot;non-dropping-particle&quot;:&quot;&quot;}],&quot;container-title&quot;:&quot;NeuroImage&quot;,&quot;container-title-short&quot;:&quot;Neuroimage&quot;,&quot;DOI&quot;:&quot;10.1016/j.neuroimage.2014.12.020&quot;,&quot;ISSN&quot;:&quot;10538119&quot;,&quot;URL&quot;:&quot;https://linkinghub.elsevier.com/retrieve/pii/S105381191401012X&quot;,&quot;issued&quot;:{&quot;date-parts&quot;:[[2015,2]]},&quot;page&quot;:&quot;345-355&quot;,&quot;abstract&quot;:&quot;Graph theory-based analysis has been widely employed in brain imaging studies, and altered topological properties of brain connectivity have emerged as important features of mental diseases such as schizophrenia. However, most previous studies have focused on graph metrics of stationary brain graphs, ignoring that brain connectivity exhibits fluctuations over time. Here we develop a new framework for accessing dynamic graph properties of time-varying functional brain connectivity in resting-state fMRI data and apply it to healthy controls (HCs) and patients with schizophrenia (SZs). Specifically, nodes of brain graphs are defined by intrinsic connectivity networks (ICNs) identified by group independent component analysis (ICA). Dynamic graph metrics of the time-varying brain connectivity estimated by the correlation of sliding time-windowed ICA time courses of ICNs are calculated. First- and second-level connectivity states are detected based on the correlation of nodal connectivity strength between time-varying brain graphs. Our results indicate that SZs show decreased variance in the dynamic graph metrics. Consistent with prior stationary functional brain connectivity works, graph measures of identified first-level connectivity states show lower values in SZs. In addition, more first-level connectivity states are disassociated with the second-level connectivity state which resembles the stationary connectivity pattern computed by the entire scan. Collectively, the findings provide new evidence about altered dynamic brain graphs in schizophrenia, which may underscore the abnormal brain performance in this mental illness.&quot;,&quot;volume&quot;:&quot;107&quot;},&quot;isTemporary&quot;:false}],&quot;citationTag&quot;:&quot;MENDELEY_CITATION_v3_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&quot;},{&quot;citationID&quot;:&quot;MENDELEY_CITATION_21117b1c-1854-4636-80c7-7ea6d9d4483b&quot;,&quot;properties&quot;:{&quot;noteIndex&quot;:0},&quot;isEdited&quot;:false,&quot;manualOverride&quot;:{&quot;isManuallyOverridden&quot;:false,&quot;citeprocText&quot;:&quot;(Miller et al. 2016; Yu et al. 2015)&quot;,&quot;manualOverrideText&quot;:&quot;&quot;},&quot;citationItems&quot;:[{&quot;id&quot;:&quot;d48263d2-771a-3d21-962a-af8a67095d77&quot;,&quot;itemData&quot;:{&quot;type&quot;:&quot;article-journal&quot;,&quot;id&quot;:&quot;d48263d2-771a-3d21-962a-af8a67095d77&quot;,&quot;title&quot;:&quot;Higher dimensional meta-state analysis reveals reduced resting fMRI connectivity dynamism in schizophrenia patients&quot;,&quot;author&quot;:[{&quot;family&quot;:&quot;Miller&quot;,&quot;given&quot;:&quot;Robyn L.&quot;,&quot;parse-names&quot;:false,&quot;dropping-particle&quot;:&quot;&quot;,&quot;non-dropping-particle&quot;:&quot;&quot;},{&quot;family&quot;:&quot;Yaesoubi&quot;,&quot;given&quot;:&quot;Maziar&quot;,&quot;parse-names&quot;:false,&quot;dropping-particle&quot;:&quot;&quot;,&quot;non-dropping-particle&quot;:&quot;&quot;},{&quot;family&quot;:&quot;Turner&quot;,&quot;given&quot;:&quot;Jessica A.&quot;,&quot;parse-names&quot;:false,&quot;dropping-particle&quot;:&quot;&quot;,&quot;non-dropping-particle&quot;:&quot;&quot;},{&quot;family&quot;:&quot;Mathalon&quot;,&quot;given&quot;:&quot;Daniel&quot;,&quot;parse-names&quot;:false,&quot;dropping-particle&quot;:&quot;&quot;,&quot;non-dropping-particle&quot;:&quot;&quot;},{&quot;family&quot;:&quot;Preda&quot;,&quot;given&quot;:&quot;Adrian&quot;,&quot;parse-names&quot;:false,&quot;dropping-particle&quot;:&quot;&quot;,&quot;non-dropping-particle&quot;:&quot;&quot;},{&quot;family&quot;:&quot;Pearlson&quot;,&quot;given&quot;:&quot;Godfrey&quot;,&quot;parse-names&quot;:false,&quot;dropping-particle&quot;:&quot;&quot;,&quot;non-dropping-particle&quot;:&quot;&quot;},{&quot;family&quot;:&quot;Adali&quot;,&quot;given&quot;:&quot;Tulay&quot;,&quot;parse-names&quot;:false,&quot;dropping-particle&quot;:&quot;&quot;,&quot;non-dropping-particle&quot;:&quot;&quot;},{&quot;family&quot;:&quot;Calhoun&quot;,&quot;given&quot;:&quot;Vince D.&quot;,&quot;parse-names&quot;:false,&quot;dropping-particle&quot;:&quot;&quot;,&quot;non-dropping-particle&quot;:&quot;&quot;}],&quot;container-title&quot;:&quot;PLoS ONE&quot;,&quot;container-title-short&quot;:&quot;PLoS One&quot;,&quot;accessed&quot;:{&quot;date-parts&quot;:[[2023,7,31]]},&quot;DOI&quot;:&quot;10.1371/journal.pone.0149849&quot;,&quot;ISSN&quot;:&quot;19326203&quot;,&quot;PMID&quot;:&quot;26981625&quot;,&quot;URL&quot;:&quot;http://afni.nimh.&quot;,&quot;issued&quot;:{&quot;date-parts&quot;:[[2016]]},&quot;page&quot;:&quot;149849&quot;,&quot;abstract&quot;:&quot;Resting-state functional brain imaging studies of network connectivity have long assumed that functional connections are stationary on the timescale of a typical scan. Interest in moving beyond this simplifying assumption has emerged only recently. The great hope is that training the right lens on time-varying properties of whole-brain network connectivity will shed additional light on previously concealed brain activation patterns characteristic of serious neurological or psychiatric disorders. We present evidence that multiple explicitly dynamical properties of time-varying whole-brain network connectivity are strongly associated with schizophrenia, a complex mental illness whose symptomatic presentation can vary enormously across subjects. As with so much brain-imaging research, a central challenge for dynamic network connectivity lies in determining transformations of the data that both reduce its dimensionality and expose features that are strongly predictive of important population characteristics. Our paper introduces an elegant, simple method of reducing and organizing data around which a large constellation of mutually informative and intuitive dynamical analyses can be performed. This framework combines a discrete multidimensional data-driven representation of connectivity space with four core dynamism measures computed from large-scale properties of each subject’s trajectory, ie., properties not identifiable with any specific moment in time and therefore reasonable to employ in settings lacking inter-subject time-alignment, such as resting-state functional imaging studies. Our analysis exposes pronounced differences between schizophrenia patients (Nsz = 151) and healthy controls (Nhc = 163). Time-varying whole-brain network connectivity patterns are found to be markedly less dynamically active in schizophrenia patients, an effect that is even more pronounced in patients with high levels of hallucinatory behavior. To the best of our knowledge this is the first demonstration that high-level dynamic properties of whole-brain connectivity, generic enough to be commensurable under many decompositions of time-varying connectivity data, exhibit robust and systematic differences between schizophrenia patients and healthy controls.&quot;,&quot;issue&quot;:&quot;3&quot;,&quot;volume&quot;:&quot;11&quot;},&quot;isTemporary&quot;:false},{&quot;id&quot;:&quot;001055fa-ced1-3ac1-ab9d-1045e8dcdd04&quot;,&quot;itemData&quot;:{&quot;type&quot;:&quot;article-journal&quot;,&quot;id&quot;:&quot;001055fa-ced1-3ac1-ab9d-1045e8dcdd04&quot;,&quot;title&quot;:&quot;Assessing dynamic brain graphs of time-varying connectivity in fMRI data: Application to healthy controls and patients with schizophrenia&quot;,&quot;author&quot;:[{&quot;family&quot;:&quot;Yu&quot;,&quot;given&quot;:&quot;Qingbao&quot;,&quot;parse-names&quot;:false,&quot;dropping-particle&quot;:&quot;&quot;,&quot;non-dropping-particle&quot;:&quot;&quot;},{&quot;family&quot;:&quot;Erhardt&quot;,&quot;given&quot;:&quot;Erik B&quot;,&quot;parse-names&quot;:false,&quot;dropping-particle&quot;:&quot;&quot;,&quot;non-dropping-particle&quot;:&quot;&quot;},{&quot;family&quot;:&quot;Sui&quot;,&quot;given&quot;:&quot;Jing&quot;,&quot;parse-names&quot;:false,&quot;dropping-particle&quot;:&quot;&quot;,&quot;non-dropping-particle&quot;:&quot;&quot;},{&quot;family&quot;:&quot;Du&quot;,&quot;given&quot;:&quot;Yuhui&quot;,&quot;parse-names&quot;:false,&quot;dropping-particle&quot;:&quot;&quot;,&quot;non-dropping-particle&quot;:&quot;&quot;},{&quot;family&quot;:&quot;He&quot;,&quot;given&quot;:&quot;Hao&quot;,&quot;parse-names&quot;:false,&quot;dropping-particle&quot;:&quot;&quot;,&quot;non-dropping-particle&quot;:&quot;&quot;},{&quot;family&quot;:&quot;Hjelm&quot;,&quot;given&quot;:&quot;Devon&quot;,&quot;parse-names&quot;:false,&quot;dropping-particle&quot;:&quot;&quot;,&quot;non-dropping-particle&quot;:&quot;&quot;},{&quot;family&quot;:&quot;Cetin&quot;,&quot;given&quot;:&quot;Mustafa S&quot;,&quot;parse-names&quot;:false,&quot;dropping-particle&quot;:&quot;&quot;,&quot;non-dropping-particle&quot;:&quot;&quot;},{&quot;family&quot;:&quot;Rachakonda&quot;,&quot;given&quot;:&quot;Srinivas&quot;,&quot;parse-names&quot;:false,&quot;dropping-particle&quot;:&quot;&quot;,&quot;non-dropping-particle&quot;:&quot;&quot;},{&quot;family&quot;:&quot;Miller&quot;,&quot;given&quot;:&quot;Robyn L.&quot;,&quot;parse-names&quot;:false,&quot;dropping-particle&quot;:&quot;&quot;,&quot;non-dropping-particle&quot;:&quot;&quot;},{&quot;family&quot;:&quot;Pearlson&quot;,&quot;given&quot;:&quot;Godfrey&quot;,&quot;parse-names&quot;:false,&quot;dropping-particle&quot;:&quot;&quot;,&quot;non-dropping-particle&quot;:&quot;&quot;},{&quot;family&quot;:&quot;Calhoun&quot;,&quot;given&quot;:&quot;Vince D.&quot;,&quot;parse-names&quot;:false,&quot;dropping-particle&quot;:&quot;&quot;,&quot;non-dropping-particle&quot;:&quot;&quot;}],&quot;container-title&quot;:&quot;NeuroImage&quot;,&quot;container-title-short&quot;:&quot;Neuroimage&quot;,&quot;DOI&quot;:&quot;10.1016/j.neuroimage.2014.12.020&quot;,&quot;ISSN&quot;:&quot;10538119&quot;,&quot;URL&quot;:&quot;https://linkinghub.elsevier.com/retrieve/pii/S105381191401012X&quot;,&quot;issued&quot;:{&quot;date-parts&quot;:[[2015,2]]},&quot;page&quot;:&quot;345-355&quot;,&quot;abstract&quot;:&quot;Graph theory-based analysis has been widely employed in brain imaging studies, and altered topological properties of brain connectivity have emerged as important features of mental diseases such as schizophrenia. However, most previous studies have focused on graph metrics of stationary brain graphs, ignoring that brain connectivity exhibits fluctuations over time. Here we develop a new framework for accessing dynamic graph properties of time-varying functional brain connectivity in resting-state fMRI data and apply it to healthy controls (HCs) and patients with schizophrenia (SZs). Specifically, nodes of brain graphs are defined by intrinsic connectivity networks (ICNs) identified by group independent component analysis (ICA). Dynamic graph metrics of the time-varying brain connectivity estimated by the correlation of sliding time-windowed ICA time courses of ICNs are calculated. First- and second-level connectivity states are detected based on the correlation of nodal connectivity strength between time-varying brain graphs. Our results indicate that SZs show decreased variance in the dynamic graph metrics. Consistent with prior stationary functional brain connectivity works, graph measures of identified first-level connectivity states show lower values in SZs. In addition, more first-level connectivity states are disassociated with the second-level connectivity state which resembles the stationary connectivity pattern computed by the entire scan. Collectively, the findings provide new evidence about altered dynamic brain graphs in schizophrenia, which may underscore the abnormal brain performance in this mental illness.&quot;,&quot;volume&quot;:&quot;107&quot;},&quot;isTemporary&quot;:false}],&quot;citationTag&quot;:&quot;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&quot;},{&quot;citationID&quot;:&quot;MENDELEY_CITATION_ac180780-949e-4447-abc4-b37178a0cabe&quot;,&quot;properties&quot;:{&quot;noteIndex&quot;:0},&quot;isEdited&quot;:false,&quot;manualOverride&quot;:{&quot;isManuallyOverridden&quot;:false,&quot;citeprocText&quot;:&quot;(Yu et al. 2015)&quot;,&quot;manualOverrideText&quot;:&quot;&quot;},&quot;citationItems&quot;:[{&quot;id&quot;:&quot;001055fa-ced1-3ac1-ab9d-1045e8dcdd04&quot;,&quot;itemData&quot;:{&quot;type&quot;:&quot;article-journal&quot;,&quot;id&quot;:&quot;001055fa-ced1-3ac1-ab9d-1045e8dcdd04&quot;,&quot;title&quot;:&quot;Assessing dynamic brain graphs of time-varying connectivity in fMRI data: Application to healthy controls and patients with schizophrenia&quot;,&quot;author&quot;:[{&quot;family&quot;:&quot;Yu&quot;,&quot;given&quot;:&quot;Qingbao&quot;,&quot;parse-names&quot;:false,&quot;dropping-particle&quot;:&quot;&quot;,&quot;non-dropping-particle&quot;:&quot;&quot;},{&quot;family&quot;:&quot;Erhardt&quot;,&quot;given&quot;:&quot;Erik B&quot;,&quot;parse-names&quot;:false,&quot;dropping-particle&quot;:&quot;&quot;,&quot;non-dropping-particle&quot;:&quot;&quot;},{&quot;family&quot;:&quot;Sui&quot;,&quot;given&quot;:&quot;Jing&quot;,&quot;parse-names&quot;:false,&quot;dropping-particle&quot;:&quot;&quot;,&quot;non-dropping-particle&quot;:&quot;&quot;},{&quot;family&quot;:&quot;Du&quot;,&quot;given&quot;:&quot;Yuhui&quot;,&quot;parse-names&quot;:false,&quot;dropping-particle&quot;:&quot;&quot;,&quot;non-dropping-particle&quot;:&quot;&quot;},{&quot;family&quot;:&quot;He&quot;,&quot;given&quot;:&quot;Hao&quot;,&quot;parse-names&quot;:false,&quot;dropping-particle&quot;:&quot;&quot;,&quot;non-dropping-particle&quot;:&quot;&quot;},{&quot;family&quot;:&quot;Hjelm&quot;,&quot;given&quot;:&quot;Devon&quot;,&quot;parse-names&quot;:false,&quot;dropping-particle&quot;:&quot;&quot;,&quot;non-dropping-particle&quot;:&quot;&quot;},{&quot;family&quot;:&quot;Cetin&quot;,&quot;given&quot;:&quot;Mustafa S&quot;,&quot;parse-names&quot;:false,&quot;dropping-particle&quot;:&quot;&quot;,&quot;non-dropping-particle&quot;:&quot;&quot;},{&quot;family&quot;:&quot;Rachakonda&quot;,&quot;given&quot;:&quot;Srinivas&quot;,&quot;parse-names&quot;:false,&quot;dropping-particle&quot;:&quot;&quot;,&quot;non-dropping-particle&quot;:&quot;&quot;},{&quot;family&quot;:&quot;Miller&quot;,&quot;given&quot;:&quot;Robyn L.&quot;,&quot;parse-names&quot;:false,&quot;dropping-particle&quot;:&quot;&quot;,&quot;non-dropping-particle&quot;:&quot;&quot;},{&quot;family&quot;:&quot;Pearlson&quot;,&quot;given&quot;:&quot;Godfrey&quot;,&quot;parse-names&quot;:false,&quot;dropping-particle&quot;:&quot;&quot;,&quot;non-dropping-particle&quot;:&quot;&quot;},{&quot;family&quot;:&quot;Calhoun&quot;,&quot;given&quot;:&quot;Vince D.&quot;,&quot;parse-names&quot;:false,&quot;dropping-particle&quot;:&quot;&quot;,&quot;non-dropping-particle&quot;:&quot;&quot;}],&quot;container-title&quot;:&quot;NeuroImage&quot;,&quot;container-title-short&quot;:&quot;Neuroimage&quot;,&quot;DOI&quot;:&quot;10.1016/j.neuroimage.2014.12.020&quot;,&quot;ISSN&quot;:&quot;10538119&quot;,&quot;URL&quot;:&quot;https://linkinghub.elsevier.com/retrieve/pii/S105381191401012X&quot;,&quot;issued&quot;:{&quot;date-parts&quot;:[[2015,2]]},&quot;page&quot;:&quot;345-355&quot;,&quot;abstract&quot;:&quot;Graph theory-based analysis has been widely employed in brain imaging studies, and altered topological properties of brain connectivity have emerged as important features of mental diseases such as schizophrenia. However, most previous studies have focused on graph metrics of stationary brain graphs, ignoring that brain connectivity exhibits fluctuations over time. Here we develop a new framework for accessing dynamic graph properties of time-varying functional brain connectivity in resting-state fMRI data and apply it to healthy controls (HCs) and patients with schizophrenia (SZs). Specifically, nodes of brain graphs are defined by intrinsic connectivity networks (ICNs) identified by group independent component analysis (ICA). Dynamic graph metrics of the time-varying brain connectivity estimated by the correlation of sliding time-windowed ICA time courses of ICNs are calculated. First- and second-level connectivity states are detected based on the correlation of nodal connectivity strength between time-varying brain graphs. Our results indicate that SZs show decreased variance in the dynamic graph metrics. Consistent with prior stationary functional brain connectivity works, graph measures of identified first-level connectivity states show lower values in SZs. In addition, more first-level connectivity states are disassociated with the second-level connectivity state which resembles the stationary connectivity pattern computed by the entire scan. Collectively, the findings provide new evidence about altered dynamic brain graphs in schizophrenia, which may underscore the abnormal brain performance in this mental illness.&quot;,&quot;volume&quot;:&quot;107&quot;},&quot;isTemporary&quot;:false}],&quot;citationTag&quot;:&quot;MENDELEY_CITATION_v3_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&quot;},{&quot;citationID&quot;:&quot;MENDELEY_CITATION_e37c0352-e340-4d36-b88e-af878e434c73&quot;,&quot;properties&quot;:{&quot;noteIndex&quot;:0},&quot;isEdited&quot;:false,&quot;manualOverride&quot;:{&quot;isManuallyOverridden&quot;:false,&quot;citeprocText&quot;:&quot;(Yu et al. 2015)&quot;,&quot;manualOverrideText&quot;:&quot;&quot;},&quot;citationItems&quot;:[{&quot;id&quot;:&quot;001055fa-ced1-3ac1-ab9d-1045e8dcdd04&quot;,&quot;itemData&quot;:{&quot;type&quot;:&quot;article-journal&quot;,&quot;id&quot;:&quot;001055fa-ced1-3ac1-ab9d-1045e8dcdd04&quot;,&quot;title&quot;:&quot;Assessing dynamic brain graphs of time-varying connectivity in fMRI data: Application to healthy controls and patients with schizophrenia&quot;,&quot;author&quot;:[{&quot;family&quot;:&quot;Yu&quot;,&quot;given&quot;:&quot;Qingbao&quot;,&quot;parse-names&quot;:false,&quot;dropping-particle&quot;:&quot;&quot;,&quot;non-dropping-particle&quot;:&quot;&quot;},{&quot;family&quot;:&quot;Erhardt&quot;,&quot;given&quot;:&quot;Erik B&quot;,&quot;parse-names&quot;:false,&quot;dropping-particle&quot;:&quot;&quot;,&quot;non-dropping-particle&quot;:&quot;&quot;},{&quot;family&quot;:&quot;Sui&quot;,&quot;given&quot;:&quot;Jing&quot;,&quot;parse-names&quot;:false,&quot;dropping-particle&quot;:&quot;&quot;,&quot;non-dropping-particle&quot;:&quot;&quot;},{&quot;family&quot;:&quot;Du&quot;,&quot;given&quot;:&quot;Yuhui&quot;,&quot;parse-names&quot;:false,&quot;dropping-particle&quot;:&quot;&quot;,&quot;non-dropping-particle&quot;:&quot;&quot;},{&quot;family&quot;:&quot;He&quot;,&quot;given&quot;:&quot;Hao&quot;,&quot;parse-names&quot;:false,&quot;dropping-particle&quot;:&quot;&quot;,&quot;non-dropping-particle&quot;:&quot;&quot;},{&quot;family&quot;:&quot;Hjelm&quot;,&quot;given&quot;:&quot;Devon&quot;,&quot;parse-names&quot;:false,&quot;dropping-particle&quot;:&quot;&quot;,&quot;non-dropping-particle&quot;:&quot;&quot;},{&quot;family&quot;:&quot;Cetin&quot;,&quot;given&quot;:&quot;Mustafa S&quot;,&quot;parse-names&quot;:false,&quot;dropping-particle&quot;:&quot;&quot;,&quot;non-dropping-particle&quot;:&quot;&quot;},{&quot;family&quot;:&quot;Rachakonda&quot;,&quot;given&quot;:&quot;Srinivas&quot;,&quot;parse-names&quot;:false,&quot;dropping-particle&quot;:&quot;&quot;,&quot;non-dropping-particle&quot;:&quot;&quot;},{&quot;family&quot;:&quot;Miller&quot;,&quot;given&quot;:&quot;Robyn L.&quot;,&quot;parse-names&quot;:false,&quot;dropping-particle&quot;:&quot;&quot;,&quot;non-dropping-particle&quot;:&quot;&quot;},{&quot;family&quot;:&quot;Pearlson&quot;,&quot;given&quot;:&quot;Godfrey&quot;,&quot;parse-names&quot;:false,&quot;dropping-particle&quot;:&quot;&quot;,&quot;non-dropping-particle&quot;:&quot;&quot;},{&quot;family&quot;:&quot;Calhoun&quot;,&quot;given&quot;:&quot;Vince D.&quot;,&quot;parse-names&quot;:false,&quot;dropping-particle&quot;:&quot;&quot;,&quot;non-dropping-particle&quot;:&quot;&quot;}],&quot;container-title&quot;:&quot;NeuroImage&quot;,&quot;container-title-short&quot;:&quot;Neuroimage&quot;,&quot;DOI&quot;:&quot;10.1016/j.neuroimage.2014.12.020&quot;,&quot;ISSN&quot;:&quot;10538119&quot;,&quot;URL&quot;:&quot;https://linkinghub.elsevier.com/retrieve/pii/S105381191401012X&quot;,&quot;issued&quot;:{&quot;date-parts&quot;:[[2015,2]]},&quot;page&quot;:&quot;345-355&quot;,&quot;abstract&quot;:&quot;Graph theory-based analysis has been widely employed in brain imaging studies, and altered topological properties of brain connectivity have emerged as important features of mental diseases such as schizophrenia. However, most previous studies have focused on graph metrics of stationary brain graphs, ignoring that brain connectivity exhibits fluctuations over time. Here we develop a new framework for accessing dynamic graph properties of time-varying functional brain connectivity in resting-state fMRI data and apply it to healthy controls (HCs) and patients with schizophrenia (SZs). Specifically, nodes of brain graphs are defined by intrinsic connectivity networks (ICNs) identified by group independent component analysis (ICA). Dynamic graph metrics of the time-varying brain connectivity estimated by the correlation of sliding time-windowed ICA time courses of ICNs are calculated. First- and second-level connectivity states are detected based on the correlation of nodal connectivity strength between time-varying brain graphs. Our results indicate that SZs show decreased variance in the dynamic graph metrics. Consistent with prior stationary functional brain connectivity works, graph measures of identified first-level connectivity states show lower values in SZs. In addition, more first-level connectivity states are disassociated with the second-level connectivity state which resembles the stationary connectivity pattern computed by the entire scan. Collectively, the findings provide new evidence about altered dynamic brain graphs in schizophrenia, which may underscore the abnormal brain performance in this mental illness.&quot;,&quot;volume&quot;:&quot;107&quot;},&quot;isTemporary&quot;:false}],&quot;citationTag&quot;:&quot;MENDELEY_CITATION_v3_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&quot;}]"/>
    <we:property name="MENDELEY_CITATIONS_STYLE" value="{&quot;id&quot;:&quot;https://csl.mendeley.com/styles/503544141/chicago-author-date-allauthors&quot;,&quot;title&quot;:&quot;Chicago Manual of Style 17th edition (author-date) - David Blair&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7881B6-321C-3349-95C4-98F9E8A92F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{D3F0B772-D033-874D-A7EB-14C113DB67AD}tf10002082.dotx</Template>
  <TotalTime>412</TotalTime>
  <Pages>1</Pages>
  <Words>794</Words>
  <Characters>4526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Sutherland Blair</dc:creator>
  <cp:keywords/>
  <dc:description/>
  <cp:lastModifiedBy>David Blair</cp:lastModifiedBy>
  <cp:revision>48</cp:revision>
  <dcterms:created xsi:type="dcterms:W3CDTF">2023-10-26T17:16:00Z</dcterms:created>
  <dcterms:modified xsi:type="dcterms:W3CDTF">2023-11-06T22:50:00Z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TF10002044</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http://www.zotero.org/styles/american-sociological-association</vt:lpwstr>
  </property>
  <property fmtid="{D5CDD505-2E9C-101B-9397-08002B2CF9AE}" pid="6" name="Mendeley Recent Style Name 1_1">
    <vt:lpwstr>American Sociological Association</vt:lpwstr>
  </property>
  <property fmtid="{D5CDD505-2E9C-101B-9397-08002B2CF9AE}" pid="7" name="Mendeley Recent Style Id 2_1">
    <vt:lpwstr>http://www.zotero.org/styles/chicago-author-date</vt:lpwstr>
  </property>
  <property fmtid="{D5CDD505-2E9C-101B-9397-08002B2CF9AE}" pid="8" name="Mendeley Recent Style Name 2_1">
    <vt:lpwstr>Chicago Manual of Style 17th edition (author-date)</vt:lpwstr>
  </property>
  <property fmtid="{D5CDD505-2E9C-101B-9397-08002B2CF9AE}" pid="9" name="Mendeley Recent Style Id 3_1">
    <vt:lpwstr>http://csl.mendeley.com/styles/503544141/chicago-author-date-allauthors</vt:lpwstr>
  </property>
  <property fmtid="{D5CDD505-2E9C-101B-9397-08002B2CF9AE}" pid="10" name="Mendeley Recent Style Name 3_1">
    <vt:lpwstr>Chicago Manual of Style 17th edition (author-date) - David Blair</vt:lpwstr>
  </property>
  <property fmtid="{D5CDD505-2E9C-101B-9397-08002B2CF9AE}" pid="11" name="Mendeley Recent Style Id 4_1">
    <vt:lpwstr>http://www.zotero.org/styles/chicago-fullnote-bibliography</vt:lpwstr>
  </property>
  <property fmtid="{D5CDD505-2E9C-101B-9397-08002B2CF9AE}" pid="12" name="Mendeley Recent Style Name 4_1">
    <vt:lpwstr>Chicago Manual of Style 17th edition (full note)</vt:lpwstr>
  </property>
  <property fmtid="{D5CDD505-2E9C-101B-9397-08002B2CF9AE}" pid="13" name="Mendeley Recent Style Id 5_1">
    <vt:lpwstr>http://www.zotero.org/styles/harvard1</vt:lpwstr>
  </property>
  <property fmtid="{D5CDD505-2E9C-101B-9397-08002B2CF9AE}" pid="14" name="Mendeley Recent Style Name 5_1">
    <vt:lpwstr>Harvard reference format 1 (deprecated)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http://www.zotero.org/styles/neuroimage-clinical</vt:lpwstr>
  </property>
  <property fmtid="{D5CDD505-2E9C-101B-9397-08002B2CF9AE}" pid="22" name="Mendeley Recent Style Name 9_1">
    <vt:lpwstr>NeuroImage: Clinical</vt:lpwstr>
  </property>
</Properties>
</file>