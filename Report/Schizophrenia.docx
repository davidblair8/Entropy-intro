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88C93" w14:textId="6849C52F" w:rsidR="003C29DD" w:rsidRDefault="0095432A">
      <w:pPr>
        <w:pStyle w:val="Date"/>
      </w:pPr>
      <w:r>
        <w:t>7 November 2023</w:t>
      </w:r>
    </w:p>
    <w:p w14:paraId="5475C449" w14:textId="5F6FC9C4" w:rsidR="003C29DD" w:rsidRDefault="0095432A">
      <w:pPr>
        <w:pStyle w:val="Title"/>
      </w:pPr>
      <w:r>
        <w:t>connectivity in Schizophrenia</w:t>
      </w:r>
    </w:p>
    <w:p w14:paraId="7EBEE4B5" w14:textId="77777777" w:rsidR="001B7BE5" w:rsidRDefault="001B7BE5" w:rsidP="001B7BE5">
      <w:pPr>
        <w:pStyle w:val="Heading1"/>
      </w:pPr>
      <w:r>
        <w:t>Schizophrenia in general</w:t>
      </w:r>
    </w:p>
    <w:p w14:paraId="7C58FEE4" w14:textId="4BBDD974" w:rsidR="001B7BE5" w:rsidRDefault="001B7BE5" w:rsidP="001B7BE5"/>
    <w:p w14:paraId="36FB1B1A" w14:textId="0A2EC94F" w:rsidR="001B7BE5" w:rsidRDefault="001B7BE5" w:rsidP="00D32CAE">
      <w:pPr>
        <w:pStyle w:val="Heading2"/>
      </w:pPr>
      <w:r>
        <w:t xml:space="preserve">Initially described as a brain disorder in </w:t>
      </w:r>
      <w:r w:rsidR="00D32CAE">
        <w:t>1883 (</w:t>
      </w:r>
      <w:r w:rsidR="00D32CAE">
        <w:rPr>
          <w:i/>
          <w:iCs/>
        </w:rPr>
        <w:t>dementia praecox</w:t>
      </w:r>
      <w:r w:rsidR="00D32CAE">
        <w:t>, Kraepelin 1971)</w:t>
      </w:r>
    </w:p>
    <w:p w14:paraId="76F60285" w14:textId="6AD7DF30" w:rsidR="00943F6F" w:rsidRDefault="00943F6F" w:rsidP="007B7B21">
      <w:pPr>
        <w:pStyle w:val="Heading2"/>
      </w:pPr>
      <w:r>
        <w:t xml:space="preserve">Severe mental </w:t>
      </w:r>
      <w:proofErr w:type="gramStart"/>
      <w:r>
        <w:t>disease</w:t>
      </w:r>
      <w:r w:rsidR="007B7B21">
        <w:t>:</w:t>
      </w:r>
      <w:proofErr w:type="gramEnd"/>
      <w:r w:rsidR="007B7B21">
        <w:t xml:space="preserve"> causes e</w:t>
      </w:r>
      <w:r>
        <w:t>xtensive social and employment problems</w:t>
      </w:r>
    </w:p>
    <w:p w14:paraId="3CEC5730" w14:textId="27E0E4B3" w:rsidR="007B7B21" w:rsidRDefault="007B7B21" w:rsidP="007B7B21">
      <w:pPr>
        <w:pStyle w:val="Heading2"/>
      </w:pPr>
      <w:r>
        <w:t>Symptoms</w:t>
      </w:r>
    </w:p>
    <w:p w14:paraId="1F359A61" w14:textId="51D9B436" w:rsidR="00943F6F" w:rsidRDefault="00943F6F" w:rsidP="00943F6F">
      <w:pPr>
        <w:pStyle w:val="Heading3"/>
      </w:pPr>
      <w:r>
        <w:t>include delusion, hallucination, apathy, social withdrawal (Marin 2012)</w:t>
      </w:r>
    </w:p>
    <w:p w14:paraId="656EB2DC" w14:textId="5DA05FE7" w:rsidR="00943F6F" w:rsidRDefault="00943F6F" w:rsidP="00943F6F">
      <w:pPr>
        <w:pStyle w:val="Heading3"/>
      </w:pPr>
      <w:r>
        <w:t>Affects range of cognitive domains</w:t>
      </w:r>
    </w:p>
    <w:p w14:paraId="50E078FE" w14:textId="054CCCAD" w:rsidR="00943F6F" w:rsidRDefault="00943F6F" w:rsidP="00943F6F">
      <w:pPr>
        <w:pStyle w:val="Heading4"/>
      </w:pPr>
      <w:r>
        <w:t xml:space="preserve">Memory (He </w:t>
      </w:r>
      <w:r>
        <w:rPr>
          <w:i w:val="0"/>
          <w:iCs w:val="0"/>
        </w:rPr>
        <w:t>et</w:t>
      </w:r>
      <w:r>
        <w:t xml:space="preserve">. </w:t>
      </w:r>
      <w:r>
        <w:rPr>
          <w:i w:val="0"/>
          <w:iCs w:val="0"/>
        </w:rPr>
        <w:t>al.</w:t>
      </w:r>
      <w:r>
        <w:t xml:space="preserve"> 2012)</w:t>
      </w:r>
    </w:p>
    <w:p w14:paraId="007E3891" w14:textId="56C9DC77" w:rsidR="00943F6F" w:rsidRDefault="00943F6F" w:rsidP="00943F6F">
      <w:pPr>
        <w:pStyle w:val="Heading4"/>
      </w:pPr>
      <w:r>
        <w:t>Attention</w:t>
      </w:r>
    </w:p>
    <w:p w14:paraId="5218FEB8" w14:textId="7CAD7651" w:rsidR="00943F6F" w:rsidRDefault="00943F6F" w:rsidP="00943F6F">
      <w:pPr>
        <w:pStyle w:val="Heading4"/>
      </w:pPr>
      <w:r>
        <w:t xml:space="preserve">Executive function (Heinrichs and </w:t>
      </w:r>
      <w:proofErr w:type="spellStart"/>
      <w:r>
        <w:t>Zakzanis</w:t>
      </w:r>
      <w:proofErr w:type="spellEnd"/>
      <w:r>
        <w:t xml:space="preserve"> 1998)</w:t>
      </w:r>
    </w:p>
    <w:p w14:paraId="44F7F90A" w14:textId="4100EF0C" w:rsidR="003C29DD" w:rsidRDefault="00A50EAC">
      <w:pPr>
        <w:pStyle w:val="Heading1"/>
      </w:pPr>
      <w:r>
        <w:t>dysconnectivity</w:t>
      </w:r>
    </w:p>
    <w:p w14:paraId="7819CA46" w14:textId="2645E5FB" w:rsidR="003C29DD" w:rsidRDefault="00366026">
      <w:r>
        <w:t xml:space="preserve">The core concept is that schizophrenia is the not just a result of focal abnormalities, but that aberrant connectivity is a, perhaps </w:t>
      </w:r>
      <w:proofErr w:type="gramStart"/>
      <w:r>
        <w:t>the,</w:t>
      </w:r>
      <w:proofErr w:type="gramEnd"/>
      <w:r>
        <w:t xml:space="preserve"> primary cause.</w:t>
      </w:r>
    </w:p>
    <w:p w14:paraId="7421EBD5" w14:textId="17F95EC1" w:rsidR="00A50EAC" w:rsidRDefault="00D32CAE" w:rsidP="00A50EAC">
      <w:pPr>
        <w:pStyle w:val="Heading2"/>
      </w:pPr>
      <w:r>
        <w:t>Hypothesizing</w:t>
      </w:r>
      <w:r w:rsidR="00A50EAC">
        <w:t>:</w:t>
      </w:r>
    </w:p>
    <w:p w14:paraId="13B61470" w14:textId="226AD6B2" w:rsidR="00A50EAC" w:rsidRPr="00A50EAC" w:rsidRDefault="00366026" w:rsidP="00A50EAC">
      <w:pPr>
        <w:pStyle w:val="Heading3"/>
        <w:rPr>
          <w:color w:val="2E2E2E" w:themeColor="accent2"/>
        </w:rPr>
      </w:pPr>
      <w:r>
        <w:t>First posited in 1906 (</w:t>
      </w:r>
      <w:proofErr w:type="spellStart"/>
      <w:r>
        <w:t>Wernike</w:t>
      </w:r>
      <w:proofErr w:type="spellEnd"/>
      <w:r>
        <w:t>)</w:t>
      </w:r>
      <w:r w:rsidR="00A50EAC">
        <w:t xml:space="preserve"> and Bleuler (1911)</w:t>
      </w:r>
      <w:r>
        <w:t xml:space="preserve"> </w:t>
      </w:r>
      <w:sdt>
        <w:sdtPr>
          <w:rPr>
            <w:color w:val="000000"/>
          </w:rPr>
          <w:tag w:val="MENDELEY_CITATION_v3_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"/>
          <w:id w:val="40023136"/>
          <w:placeholder>
            <w:docPart w:val="DefaultPlaceholder_-1854013440"/>
          </w:placeholder>
        </w:sdtPr>
        <w:sdtContent>
          <w:r w:rsidR="00E100DA" w:rsidRPr="00E100DA">
            <w:rPr>
              <w:color w:val="000000"/>
            </w:rPr>
            <w:t xml:space="preserve">(Stephan, </w:t>
          </w:r>
          <w:proofErr w:type="spellStart"/>
          <w:r w:rsidR="00E100DA" w:rsidRPr="00E100DA">
            <w:rPr>
              <w:color w:val="000000"/>
            </w:rPr>
            <w:t>Baldeweg</w:t>
          </w:r>
          <w:proofErr w:type="spellEnd"/>
          <w:r w:rsidR="00E100DA" w:rsidRPr="00E100DA">
            <w:rPr>
              <w:color w:val="000000"/>
            </w:rPr>
            <w:t>, and Friston 2006)</w:t>
          </w:r>
        </w:sdtContent>
      </w:sdt>
    </w:p>
    <w:p w14:paraId="23EFD05B" w14:textId="77777777" w:rsidR="00A50EAC" w:rsidRDefault="00A50EAC" w:rsidP="00A50EAC">
      <w:pPr>
        <w:pStyle w:val="Heading3"/>
      </w:pPr>
      <w:r>
        <w:t xml:space="preserve">Reinforced in late 1980s, 1990s via neuroimaging </w:t>
      </w:r>
      <w:proofErr w:type="gramStart"/>
      <w:r>
        <w:t>studies</w:t>
      </w:r>
      <w:proofErr w:type="gramEnd"/>
    </w:p>
    <w:p w14:paraId="2CCF8510" w14:textId="06C3E333" w:rsidR="00A50EAC" w:rsidRDefault="00A50EAC" w:rsidP="00A50EAC">
      <w:pPr>
        <w:pStyle w:val="Heading3"/>
      </w:pPr>
      <w:r>
        <w:t>Formalized in 1998 (Friston)</w:t>
      </w:r>
    </w:p>
    <w:p w14:paraId="1FD3FFD1" w14:textId="0BBED132" w:rsidR="00A50EAC" w:rsidRDefault="00A50EAC" w:rsidP="00A50EAC">
      <w:pPr>
        <w:pStyle w:val="Heading2"/>
      </w:pPr>
      <w:r>
        <w:t>Evidence</w:t>
      </w:r>
      <w:r w:rsidR="00D13C57">
        <w:t>:</w:t>
      </w:r>
    </w:p>
    <w:p w14:paraId="005286E0" w14:textId="3DA6F331" w:rsidR="00D13C57" w:rsidRDefault="00D13C57" w:rsidP="00D13C57">
      <w:pPr>
        <w:pStyle w:val="Heading3"/>
      </w:pPr>
      <w:r>
        <w:t xml:space="preserve">Reduced frontotemporal coupling compared to </w:t>
      </w:r>
      <w:r w:rsidR="00254A75">
        <w:t xml:space="preserve">controls during language </w:t>
      </w:r>
      <w:proofErr w:type="gramStart"/>
      <w:r w:rsidR="00254A75">
        <w:t>tasks</w:t>
      </w:r>
      <w:proofErr w:type="gramEnd"/>
    </w:p>
    <w:p w14:paraId="68D52AE2" w14:textId="00733528" w:rsidR="00254A75" w:rsidRDefault="00254A75" w:rsidP="00D13C57">
      <w:pPr>
        <w:pStyle w:val="Heading3"/>
      </w:pPr>
      <w:r>
        <w:t>Reduced gamma-band synchrony in sensory processing</w:t>
      </w:r>
    </w:p>
    <w:p w14:paraId="7A13DD69" w14:textId="4718B21D" w:rsidR="00D13C57" w:rsidRPr="00D13C57" w:rsidRDefault="00D13C57" w:rsidP="00D13C57">
      <w:pPr>
        <w:pStyle w:val="Heading3"/>
      </w:pPr>
      <w:r>
        <w:t xml:space="preserve">Review articles: see Friston 2005b </w:t>
      </w:r>
      <w:sdt>
        <w:sdtPr>
          <w:rPr>
            <w:color w:val="000000"/>
          </w:rPr>
          <w:tag w:val="MENDELEY_CITATION_v3_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"/>
          <w:id w:val="1147409002"/>
          <w:placeholder>
            <w:docPart w:val="815FF6889380E04A93660066B0F99041"/>
          </w:placeholder>
        </w:sdtPr>
        <w:sdtContent>
          <w:r w:rsidR="00E100DA" w:rsidRPr="00E100DA">
            <w:rPr>
              <w:color w:val="000000"/>
            </w:rPr>
            <w:t xml:space="preserve">(Stephan, </w:t>
          </w:r>
          <w:proofErr w:type="spellStart"/>
          <w:r w:rsidR="00E100DA" w:rsidRPr="00E100DA">
            <w:rPr>
              <w:color w:val="000000"/>
            </w:rPr>
            <w:t>Baldeweg</w:t>
          </w:r>
          <w:proofErr w:type="spellEnd"/>
          <w:r w:rsidR="00E100DA" w:rsidRPr="00E100DA">
            <w:rPr>
              <w:color w:val="000000"/>
            </w:rPr>
            <w:t>, and Friston 2006)</w:t>
          </w:r>
        </w:sdtContent>
      </w:sdt>
    </w:p>
    <w:p w14:paraId="2D95330A" w14:textId="77777777" w:rsidR="00C501C0" w:rsidRDefault="00C501C0" w:rsidP="00C501C0">
      <w:pPr>
        <w:pStyle w:val="Heading1"/>
      </w:pPr>
      <w:r>
        <w:t>Local Dysconnectivity</w:t>
      </w:r>
    </w:p>
    <w:p w14:paraId="1D206B5C" w14:textId="008802A9" w:rsidR="00C501C0" w:rsidRDefault="00C501C0" w:rsidP="00C501C0">
      <w:r>
        <w:t xml:space="preserve">The core concept is that schizophrenia is the not just a result of focal abnormalities, but that aberrant connectivity is a, perhaps </w:t>
      </w:r>
      <w:proofErr w:type="gramStart"/>
      <w:r>
        <w:t>the,</w:t>
      </w:r>
      <w:proofErr w:type="gramEnd"/>
      <w:r>
        <w:t xml:space="preserve"> primary cause.</w:t>
      </w:r>
    </w:p>
    <w:p w14:paraId="7561AD92" w14:textId="154F9CD7" w:rsidR="00D13C57" w:rsidRDefault="00B2170D" w:rsidP="00254A75">
      <w:pPr>
        <w:pStyle w:val="Heading2"/>
      </w:pPr>
      <w:r>
        <w:t>Role of synaptic plasticity</w:t>
      </w:r>
      <w:r w:rsidR="00EF503D">
        <w:t xml:space="preserve"> (Stephan </w:t>
      </w:r>
      <w:r w:rsidR="00EF503D">
        <w:rPr>
          <w:i/>
          <w:iCs/>
        </w:rPr>
        <w:t>et</w:t>
      </w:r>
      <w:r w:rsidR="00EF503D">
        <w:t xml:space="preserve">. </w:t>
      </w:r>
      <w:r w:rsidR="00EF503D">
        <w:rPr>
          <w:i/>
          <w:iCs/>
        </w:rPr>
        <w:t>al</w:t>
      </w:r>
      <w:r w:rsidR="00EF503D">
        <w:t>. 2009)</w:t>
      </w:r>
    </w:p>
    <w:p w14:paraId="7C3A5514" w14:textId="27009073" w:rsidR="00254A75" w:rsidRDefault="00254A75" w:rsidP="00254A75">
      <w:pPr>
        <w:pStyle w:val="Heading3"/>
      </w:pPr>
      <w:r>
        <w:lastRenderedPageBreak/>
        <w:t xml:space="preserve">Unclear if dysconnectivity exists at global, local level, or multiple </w:t>
      </w:r>
      <w:proofErr w:type="gramStart"/>
      <w:r>
        <w:t>levels</w:t>
      </w:r>
      <w:proofErr w:type="gramEnd"/>
    </w:p>
    <w:p w14:paraId="6239BAE0" w14:textId="2B4EAE80" w:rsidR="00254A75" w:rsidRDefault="00254A75" w:rsidP="00254A75">
      <w:pPr>
        <w:pStyle w:val="Heading4"/>
      </w:pPr>
      <w:r>
        <w:t>Different subtypes?</w:t>
      </w:r>
    </w:p>
    <w:p w14:paraId="6D793BC7" w14:textId="02323DFC" w:rsidR="009646FD" w:rsidRDefault="00B47D64" w:rsidP="00B47D64">
      <w:pPr>
        <w:pStyle w:val="Heading3"/>
      </w:pPr>
      <w:r>
        <w:t>S</w:t>
      </w:r>
      <w:r w:rsidR="009646FD">
        <w:t xml:space="preserve">trong evidence for local </w:t>
      </w:r>
      <w:proofErr w:type="spellStart"/>
      <w:r w:rsidR="009646FD">
        <w:t>disconnectivity</w:t>
      </w:r>
      <w:proofErr w:type="spellEnd"/>
      <w:r>
        <w:t xml:space="preserve"> &amp; disruption of synaptic plasticity</w:t>
      </w:r>
    </w:p>
    <w:p w14:paraId="1EED2F81" w14:textId="6CD9EA4A" w:rsidR="00254A75" w:rsidRDefault="00B47D64" w:rsidP="00B47D64">
      <w:pPr>
        <w:pStyle w:val="Heading4"/>
      </w:pPr>
      <w:r>
        <w:t xml:space="preserve">Disruption of NDMA pathways induce schizophrenia-like </w:t>
      </w:r>
      <w:proofErr w:type="gramStart"/>
      <w:r>
        <w:t>symptoms</w:t>
      </w:r>
      <w:proofErr w:type="gramEnd"/>
    </w:p>
    <w:p w14:paraId="75239204" w14:textId="139A22C0" w:rsidR="00B47D64" w:rsidRDefault="00B47D64" w:rsidP="00B47D64">
      <w:pPr>
        <w:pStyle w:val="Heading4"/>
      </w:pPr>
      <w:r>
        <w:t xml:space="preserve">Reduced sensory learning well-known in schizophrenia </w:t>
      </w:r>
      <w:proofErr w:type="gramStart"/>
      <w:r>
        <w:t>patients</w:t>
      </w:r>
      <w:proofErr w:type="gramEnd"/>
    </w:p>
    <w:p w14:paraId="2270595C" w14:textId="5247ED6C" w:rsidR="003C29DD" w:rsidRDefault="009136ED" w:rsidP="009136ED">
      <w:pPr>
        <w:pStyle w:val="Heading4"/>
      </w:pPr>
      <w:r>
        <w:t xml:space="preserve">Genetic evidence also suggests disruption of NMDA and thus failure in synaptic plasticity </w:t>
      </w:r>
      <w:proofErr w:type="gramStart"/>
      <w:r>
        <w:t>regulation</w:t>
      </w:r>
      <w:proofErr w:type="gramEnd"/>
    </w:p>
    <w:p w14:paraId="08DB2B5F" w14:textId="2F8E85BE" w:rsidR="00400F5D" w:rsidRDefault="00400F5D" w:rsidP="009136ED">
      <w:pPr>
        <w:pStyle w:val="Heading4"/>
      </w:pPr>
      <w:r>
        <w:t xml:space="preserve">May also indicate dysregulated </w:t>
      </w:r>
      <w:proofErr w:type="spellStart"/>
      <w:r>
        <w:t>glutamateric</w:t>
      </w:r>
      <w:proofErr w:type="spellEnd"/>
      <w:r>
        <w:t xml:space="preserve"> prefrontal influence on midbrain and </w:t>
      </w:r>
      <w:r w:rsidR="00DA79C2">
        <w:t xml:space="preserve">subsequent mistimed dopamine </w:t>
      </w:r>
      <w:proofErr w:type="gramStart"/>
      <w:r w:rsidR="00DA79C2">
        <w:t>release</w:t>
      </w:r>
      <w:proofErr w:type="gramEnd"/>
    </w:p>
    <w:p w14:paraId="0D1ECE24" w14:textId="18FBF29B" w:rsidR="00337017" w:rsidRDefault="00337017" w:rsidP="00337017">
      <w:pPr>
        <w:pStyle w:val="Heading3"/>
      </w:pPr>
      <w:r>
        <w:t xml:space="preserve">Likely a failure of uncertainty prediction (Stephan </w:t>
      </w:r>
      <w:r>
        <w:rPr>
          <w:i/>
          <w:iCs/>
        </w:rPr>
        <w:t>et</w:t>
      </w:r>
      <w:r>
        <w:t xml:space="preserve">. </w:t>
      </w:r>
      <w:r>
        <w:rPr>
          <w:i/>
          <w:iCs/>
        </w:rPr>
        <w:t>al</w:t>
      </w:r>
      <w:r>
        <w:t>. 2016)</w:t>
      </w:r>
    </w:p>
    <w:p w14:paraId="115F81B2" w14:textId="19C8FE91" w:rsidR="00337017" w:rsidRDefault="00337017" w:rsidP="009136ED">
      <w:pPr>
        <w:pStyle w:val="Heading4"/>
      </w:pPr>
      <w:r>
        <w:t xml:space="preserve">NMDA and AMPA: known involvement in prediction error </w:t>
      </w:r>
      <w:proofErr w:type="gramStart"/>
      <w:r>
        <w:t>signaling</w:t>
      </w:r>
      <w:proofErr w:type="gramEnd"/>
    </w:p>
    <w:p w14:paraId="3785EA9C" w14:textId="25E5906A" w:rsidR="00337017" w:rsidRDefault="00337017" w:rsidP="009136ED">
      <w:pPr>
        <w:pStyle w:val="Heading4"/>
      </w:pPr>
      <w:r>
        <w:t xml:space="preserve">Known physiological aberrations align with </w:t>
      </w:r>
      <w:proofErr w:type="gramStart"/>
      <w:r>
        <w:t>hypothesis</w:t>
      </w:r>
      <w:proofErr w:type="gramEnd"/>
    </w:p>
    <w:p w14:paraId="6368565E" w14:textId="5FE7A88B" w:rsidR="00337017" w:rsidRDefault="00BF5A46" w:rsidP="009136ED">
      <w:pPr>
        <w:pStyle w:val="Heading4"/>
      </w:pPr>
      <w:r>
        <w:t xml:space="preserve">Kaplan </w:t>
      </w:r>
      <w:r>
        <w:rPr>
          <w:i w:val="0"/>
          <w:iCs w:val="0"/>
        </w:rPr>
        <w:t>et</w:t>
      </w:r>
      <w:r>
        <w:t>.</w:t>
      </w:r>
      <w:r>
        <w:rPr>
          <w:i w:val="0"/>
          <w:iCs w:val="0"/>
        </w:rPr>
        <w:t>al</w:t>
      </w:r>
      <w:r>
        <w:t>. provide evidence that schizophrenia patients overestimate environmental instability</w:t>
      </w:r>
      <w:r w:rsidR="008F6C23">
        <w:t xml:space="preserve"> (probability of context alteration)</w:t>
      </w:r>
    </w:p>
    <w:p w14:paraId="2B1579D3" w14:textId="1EB35BBE" w:rsidR="009136ED" w:rsidRPr="00C501C0" w:rsidRDefault="00726F0B" w:rsidP="00A744ED">
      <w:pPr>
        <w:pStyle w:val="Heading2"/>
      </w:pPr>
      <w:r>
        <w:t xml:space="preserve">Failure of interneuron development (inhibitory population) </w:t>
      </w:r>
      <w:sdt>
        <w:sdtPr>
          <w:rPr>
            <w:color w:val="000000"/>
          </w:rPr>
          <w:tag w:val="MENDELEY_CITATION_v3_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"/>
          <w:id w:val="542564763"/>
          <w:placeholder>
            <w:docPart w:val="DefaultPlaceholder_-1854013440"/>
          </w:placeholder>
        </w:sdtPr>
        <w:sdtContent>
          <w:r w:rsidR="00E100DA" w:rsidRPr="00E100DA">
            <w:rPr>
              <w:color w:val="000000"/>
            </w:rPr>
            <w:t>(Marín 2012)</w:t>
          </w:r>
        </w:sdtContent>
      </w:sdt>
    </w:p>
    <w:p w14:paraId="3E815714" w14:textId="142EDDC2" w:rsidR="00C501C0" w:rsidRDefault="00C501C0" w:rsidP="00C501C0">
      <w:pPr>
        <w:pStyle w:val="Heading1"/>
      </w:pPr>
      <w:r>
        <w:t>Large-Scale</w:t>
      </w:r>
    </w:p>
    <w:p w14:paraId="6C153FFD" w14:textId="249F73EC" w:rsidR="00C501C0" w:rsidRPr="007957CF" w:rsidRDefault="00C501C0" w:rsidP="00C501C0"/>
    <w:p w14:paraId="16B31E72" w14:textId="77777777" w:rsidR="00D838F1" w:rsidRDefault="00C501C0" w:rsidP="00A744ED">
      <w:pPr>
        <w:pStyle w:val="Heading2"/>
      </w:pPr>
      <w:r>
        <w:t>Disruptions in resting-state patterns of fMRI:</w:t>
      </w:r>
    </w:p>
    <w:p w14:paraId="02E0C92F" w14:textId="4DA94AD7" w:rsidR="00C501C0" w:rsidRPr="00D838F1" w:rsidRDefault="001A66C8" w:rsidP="00D838F1">
      <w:pPr>
        <w:pStyle w:val="Heading3"/>
      </w:pPr>
      <w:r>
        <w:t>Graph analysis</w:t>
      </w:r>
      <w:r w:rsidR="00C83574">
        <w:t>:</w:t>
      </w:r>
      <w:r w:rsidR="00C501C0">
        <w:t xml:space="preserve"> </w:t>
      </w:r>
      <w:r w:rsidR="00C501C0" w:rsidRPr="00C501C0">
        <w:t xml:space="preserve">Bassett et al., 2012; Liu et al., 2008; </w:t>
      </w:r>
      <w:proofErr w:type="spellStart"/>
      <w:r w:rsidR="00C501C0" w:rsidRPr="00C501C0">
        <w:t>Lynall</w:t>
      </w:r>
      <w:proofErr w:type="spellEnd"/>
      <w:r w:rsidR="00C501C0" w:rsidRPr="00C501C0">
        <w:t xml:space="preserve"> et al., 2010</w:t>
      </w:r>
      <w:r w:rsidR="006049D6">
        <w:t xml:space="preserve">; Yu </w:t>
      </w:r>
      <w:r w:rsidR="006049D6">
        <w:rPr>
          <w:i/>
          <w:iCs/>
        </w:rPr>
        <w:t>et</w:t>
      </w:r>
      <w:r w:rsidR="006049D6">
        <w:t xml:space="preserve">. </w:t>
      </w:r>
      <w:r w:rsidR="006049D6">
        <w:rPr>
          <w:i/>
          <w:iCs/>
        </w:rPr>
        <w:t>al</w:t>
      </w:r>
      <w:r w:rsidR="006049D6">
        <w:t>. 2011</w:t>
      </w:r>
      <w:proofErr w:type="gramStart"/>
      <w:r w:rsidR="006049D6">
        <w:t>a,b</w:t>
      </w:r>
      <w:proofErr w:type="gramEnd"/>
      <w:r w:rsidR="006049D6">
        <w:t>, 2013a,b</w:t>
      </w:r>
      <w:r w:rsidR="00C501C0">
        <w:t xml:space="preserve"> </w:t>
      </w:r>
      <w:sdt>
        <w:sdtPr>
          <w:rPr>
            <w:color w:val="000000"/>
          </w:rPr>
          <w:tag w:val="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"/>
          <w:id w:val="1275603218"/>
          <w:placeholder>
            <w:docPart w:val="8A272E2571AB2548B318DB1367135278"/>
          </w:placeholder>
        </w:sdtPr>
        <w:sdtContent>
          <w:r w:rsidR="00E100DA" w:rsidRPr="00E100DA">
            <w:rPr>
              <w:color w:val="000000"/>
            </w:rPr>
            <w:t>(Cabral et al. 2012; Yu et al. 2015)</w:t>
          </w:r>
        </w:sdtContent>
      </w:sdt>
    </w:p>
    <w:p w14:paraId="7F85C820" w14:textId="425669D6" w:rsidR="00E100DA" w:rsidRDefault="00531D84" w:rsidP="00E100DA">
      <w:pPr>
        <w:pStyle w:val="Heading3"/>
      </w:pPr>
      <w:r>
        <w:t>SZ patients generally display reduced global FC</w:t>
      </w:r>
      <w:r w:rsidR="009413AE">
        <w:t xml:space="preserve"> </w:t>
      </w:r>
      <w:sdt>
        <w:sdtPr>
          <w:rPr>
            <w:color w:val="000000"/>
          </w:rPr>
          <w:tag w:val="MENDELEY_CITATION_v3_eyJjaXRhdGlvbklEIjoiTUVOREVMRVlfQ0lUQVRJT05fZjMzZTQ5NjgtZWZhNy00NTM4LTg5YmEtMmQ5MjU1MzE1Zjcx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"/>
          <w:id w:val="1309591672"/>
          <w:placeholder>
            <w:docPart w:val="DefaultPlaceholder_-1854013440"/>
          </w:placeholder>
        </w:sdtPr>
        <w:sdtContent>
          <w:r w:rsidR="00E100DA" w:rsidRPr="00E100DA">
            <w:rPr>
              <w:color w:val="000000"/>
            </w:rPr>
            <w:t>(Yu et al. 2015)</w:t>
          </w:r>
        </w:sdtContent>
      </w:sdt>
    </w:p>
    <w:p w14:paraId="16EFC53D" w14:textId="4DB3E033" w:rsidR="002D17C5" w:rsidRPr="00E100DA" w:rsidRDefault="00D838F1" w:rsidP="00E100DA">
      <w:pPr>
        <w:pStyle w:val="Heading4"/>
      </w:pPr>
      <w:r>
        <w:t xml:space="preserve">reduced connectivity between AUD, SM, VIS networks </w:t>
      </w:r>
      <w:sdt>
        <w:sdtPr>
          <w:rPr>
            <w:i w:val="0"/>
            <w:color w:val="000000"/>
          </w:rPr>
          <w:tag w:val="MENDELEY_CITATION_v3_eyJjaXRhdGlvbklEIjoiTUVOREVMRVlfQ0lUQVRJT05fNmNhNzI3NDYtOWY4OC00ZDlhLWEzMDItMjA4N2FkYTkzYWE1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LkQuIiwicGFyc2UtbmFtZXMiOmZhbHNlLCJkcm9wcGluZy1wYXJ0aWNsZSI6IiIsIm5vbi1kcm9wcGluZy1wYXJ0aWNsZSI6IiJ9XSwiY29udGFpbmVyLXRpdGxlIjoiTmV1cm9JbWFnZTogQ2xpbmljYWwiLCJET0kiOiIxMC4xMDE2L2oubmljbC4yMDE0LjA3LjAwMyIsIklTQk4iOiIyMjEzLTE1ODIgKEVsZWN0cm9uaWMpIDIyMTMtMTU4MiAoTGlua2luZykiLCJJU1NOIjoiMjIxMzE1ODIiLCJQTUlEIjoiMjMyNzkxODAiLCJVUkwiOiJodHRwczovL2xpbmtpbmdodWIuZWxzZXZpZXIuY29tL3JldHJpZXZlL3BpaS9TMjIxMzE1ODIxNDAwMDk1MyIsImlzc3VlZCI6eyJkYXRlLXBhcnRzIjpbWzIwMTQsMTEsMV1dfSwicGFnZSI6IjI5OC0zMDg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FbHNldmllciBCLlYuIiwiaXNzdWUiOiIyMSIsInZvbHVtZSI6IjUiLCJjb250YWluZXItdGl0bGUtc2hvcnQiOiJOZXVyb2ltYWdlIENsaW4ifSwiaXNUZW1wb3JhcnkiOmZhbHNlfV19"/>
          <w:id w:val="-192922661"/>
          <w:placeholder>
            <w:docPart w:val="4B73F6A08DCD3942ABAFB1BC43670AA0"/>
          </w:placeholder>
        </w:sdtPr>
        <w:sdtContent>
          <w:r w:rsidR="00E100DA" w:rsidRPr="00E100DA">
            <w:rPr>
              <w:i w:val="0"/>
              <w:color w:val="000000"/>
            </w:rPr>
            <w:t>(</w:t>
          </w:r>
          <w:proofErr w:type="spellStart"/>
          <w:r w:rsidR="00E100DA" w:rsidRPr="00E100DA">
            <w:rPr>
              <w:i w:val="0"/>
              <w:color w:val="000000"/>
            </w:rPr>
            <w:t>Damaraju</w:t>
          </w:r>
          <w:proofErr w:type="spellEnd"/>
          <w:r w:rsidR="00E100DA" w:rsidRPr="00E100DA">
            <w:rPr>
              <w:i w:val="0"/>
              <w:color w:val="000000"/>
            </w:rPr>
            <w:t xml:space="preserve"> et al. 2014)</w:t>
          </w:r>
        </w:sdtContent>
      </w:sdt>
    </w:p>
    <w:p w14:paraId="58AB39E4" w14:textId="4EBA6721" w:rsidR="00E100DA" w:rsidRDefault="00E100DA" w:rsidP="00E100DA">
      <w:pPr>
        <w:pStyle w:val="Heading4"/>
      </w:pPr>
      <w:r>
        <w:t xml:space="preserve">Not universal: </w:t>
      </w:r>
      <w:sdt>
        <w:sdtPr>
          <w:rPr>
            <w:i w:val="0"/>
            <w:color w:val="000000"/>
          </w:rPr>
          <w:tag w:val="MENDELEY_CITATION_v3_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"/>
          <w:id w:val="1024992333"/>
          <w:placeholder>
            <w:docPart w:val="DefaultPlaceholder_-1854013440"/>
          </w:placeholder>
        </w:sdtPr>
        <w:sdtContent>
          <w:r w:rsidRPr="00E100DA">
            <w:rPr>
              <w:i w:val="0"/>
              <w:color w:val="000000"/>
            </w:rPr>
            <w:t>(Jafri et al. 2008)</w:t>
          </w:r>
        </w:sdtContent>
      </w:sdt>
      <w:r>
        <w:t xml:space="preserve"> suggest that less-connected networks form stronger coupling in </w:t>
      </w:r>
      <w:proofErr w:type="gramStart"/>
      <w:r>
        <w:t>patients</w:t>
      </w:r>
      <w:proofErr w:type="gramEnd"/>
    </w:p>
    <w:p w14:paraId="51A3349D" w14:textId="33F1382B" w:rsidR="005E345C" w:rsidRDefault="002D17C5" w:rsidP="00E100DA">
      <w:pPr>
        <w:pStyle w:val="Heading4"/>
      </w:pPr>
      <w:r>
        <w:t xml:space="preserve">increased connectivity between SC networks (thalamus) and AUD, VIS, SM cortical networks </w:t>
      </w:r>
      <w:sdt>
        <w:sdtPr>
          <w:rPr>
            <w:i w:val="0"/>
            <w:color w:val="000000"/>
          </w:rPr>
          <w:tag w:val="MENDELEY_CITATION_v3_eyJjaXRhdGlvbklEIjoiTUVOREVMRVlfQ0lUQVRJT05fM2NlMjg5MmMtNzBlNS00MmExLWE4MzMtNWI0ZmM2OTgwZDFi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LkQuIiwicGFyc2UtbmFtZXMiOmZhbHNlLCJkcm9wcGluZy1wYXJ0aWNsZSI6IiIsIm5vbi1kcm9wcGluZy1wYXJ0aWNsZSI6IiJ9XSwiY29udGFpbmVyLXRpdGxlIjoiTmV1cm9JbWFnZTogQ2xpbmljYWwiLCJET0kiOiIxMC4xMDE2L2oubmljbC4yMDE0LjA3LjAwMyIsIklTQk4iOiIyMjEzLTE1ODIgKEVsZWN0cm9uaWMpIDIyMTMtMTU4MiAoTGlua2luZykiLCJJU1NOIjoiMjIxMzE1ODIiLCJQTUlEIjoiMjMyNzkxODAiLCJVUkwiOiJodHRwczovL2xpbmtpbmdodWIuZWxzZXZpZXIuY29tL3JldHJpZXZlL3BpaS9TMjIxMzE1ODIxNDAwMDk1MyIsImlzc3VlZCI6eyJkYXRlLXBhcnRzIjpbWzIwMTQsMTEsMV1dfSwicGFnZSI6IjI5OC0zMDg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FbHNldmllciBCLlYuIiwiaXNzdWUiOiIyMSIsInZvbHVtZSI6IjUiLCJjb250YWluZXItdGl0bGUtc2hvcnQiOiJOZXVyb2ltYWdlIENsaW4ifSwiaXNUZW1wb3JhcnkiOmZhbHNlfV19"/>
          <w:id w:val="464698652"/>
          <w:placeholder>
            <w:docPart w:val="FC6FF5E2BFEF1A4E8BAD5B3A3511578A"/>
          </w:placeholder>
        </w:sdtPr>
        <w:sdtContent>
          <w:r w:rsidR="00E100DA" w:rsidRPr="00E100DA">
            <w:rPr>
              <w:i w:val="0"/>
              <w:color w:val="000000"/>
            </w:rPr>
            <w:t>(</w:t>
          </w:r>
          <w:proofErr w:type="spellStart"/>
          <w:r w:rsidR="00E100DA" w:rsidRPr="00E100DA">
            <w:rPr>
              <w:i w:val="0"/>
              <w:color w:val="000000"/>
            </w:rPr>
            <w:t>Damaraju</w:t>
          </w:r>
          <w:proofErr w:type="spellEnd"/>
          <w:r w:rsidR="00E100DA" w:rsidRPr="00E100DA">
            <w:rPr>
              <w:i w:val="0"/>
              <w:color w:val="000000"/>
            </w:rPr>
            <w:t xml:space="preserve"> et al. 2014)</w:t>
          </w:r>
        </w:sdtContent>
      </w:sdt>
    </w:p>
    <w:p w14:paraId="7D265E6C" w14:textId="77777777" w:rsidR="005E345C" w:rsidRPr="00F57B9B" w:rsidRDefault="005E345C" w:rsidP="00E100DA">
      <w:pPr>
        <w:pStyle w:val="Heading5"/>
      </w:pPr>
      <w:r>
        <w:t xml:space="preserve">Also demonstrated in Woodward et al 2012, </w:t>
      </w:r>
      <w:proofErr w:type="spellStart"/>
      <w:r>
        <w:t>Anticevic</w:t>
      </w:r>
      <w:proofErr w:type="spellEnd"/>
      <w:r>
        <w:t xml:space="preserve"> et al 2013</w:t>
      </w:r>
    </w:p>
    <w:p w14:paraId="2CDC688F" w14:textId="4D01B0E3" w:rsidR="005E345C" w:rsidRDefault="005E345C" w:rsidP="00E100DA">
      <w:pPr>
        <w:pStyle w:val="Heading5"/>
      </w:pPr>
      <w:proofErr w:type="spellStart"/>
      <w:r>
        <w:t>Anticevic</w:t>
      </w:r>
      <w:proofErr w:type="spellEnd"/>
      <w:r>
        <w:t xml:space="preserve"> et al 2013 shows </w:t>
      </w:r>
      <w:proofErr w:type="spellStart"/>
      <w:r>
        <w:t>thalamo</w:t>
      </w:r>
      <w:proofErr w:type="spellEnd"/>
      <w:r>
        <w:t xml:space="preserve">-prefrontal-cerebellar coupling inversely related to </w:t>
      </w:r>
      <w:proofErr w:type="spellStart"/>
      <w:r>
        <w:t>thalamo</w:t>
      </w:r>
      <w:proofErr w:type="spellEnd"/>
      <w:r>
        <w:t xml:space="preserve">-sensory-motor </w:t>
      </w:r>
      <w:proofErr w:type="gramStart"/>
      <w:r>
        <w:t>coupling</w:t>
      </w:r>
      <w:proofErr w:type="gramEnd"/>
    </w:p>
    <w:p w14:paraId="448DE11A" w14:textId="7C9B05FA" w:rsidR="004824D9" w:rsidRDefault="004824D9" w:rsidP="00E100DA">
      <w:pPr>
        <w:pStyle w:val="Heading5"/>
      </w:pPr>
      <w:proofErr w:type="spellStart"/>
      <w:r>
        <w:t>Marenco</w:t>
      </w:r>
      <w:proofErr w:type="spellEnd"/>
      <w:r>
        <w:t xml:space="preserve"> et al 2011 suggests weake</w:t>
      </w:r>
      <w:r w:rsidR="00E100DA">
        <w:t>ne</w:t>
      </w:r>
      <w:r>
        <w:t xml:space="preserve">d structural </w:t>
      </w:r>
      <w:proofErr w:type="spellStart"/>
      <w:r>
        <w:t>thalamo</w:t>
      </w:r>
      <w:proofErr w:type="spellEnd"/>
      <w:r>
        <w:t>-prefrontal coupling.</w:t>
      </w:r>
    </w:p>
    <w:p w14:paraId="5563D5B9" w14:textId="759E3989" w:rsidR="00C5165C" w:rsidRPr="005E345C" w:rsidRDefault="00C5165C" w:rsidP="00C5165C">
      <w:pPr>
        <w:pStyle w:val="Heading3"/>
      </w:pPr>
      <w:r>
        <w:t xml:space="preserve">Substantial reduction in local organization of brain networks </w:t>
      </w:r>
      <w:sdt>
        <w:sdtPr>
          <w:rPr>
            <w:color w:val="000000"/>
          </w:rPr>
          <w:tag w:val="MENDELEY_CITATION_v3_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"/>
          <w:id w:val="2089268497"/>
          <w:placeholder>
            <w:docPart w:val="DefaultPlaceholder_-1854013440"/>
          </w:placeholder>
        </w:sdtPr>
        <w:sdtContent>
          <w:r w:rsidR="00E100DA" w:rsidRPr="00E100DA">
            <w:rPr>
              <w:color w:val="000000"/>
            </w:rPr>
            <w:t>(</w:t>
          </w:r>
          <w:proofErr w:type="spellStart"/>
          <w:r w:rsidR="00E100DA" w:rsidRPr="00E100DA">
            <w:rPr>
              <w:color w:val="000000"/>
            </w:rPr>
            <w:t>Kambeitz</w:t>
          </w:r>
          <w:proofErr w:type="spellEnd"/>
          <w:r w:rsidR="00E100DA" w:rsidRPr="00E100DA">
            <w:rPr>
              <w:color w:val="000000"/>
            </w:rPr>
            <w:t xml:space="preserve"> et al. 2016)</w:t>
          </w:r>
        </w:sdtContent>
      </w:sdt>
    </w:p>
    <w:p w14:paraId="5975B112" w14:textId="77777777" w:rsidR="005265BA" w:rsidRDefault="005265BA" w:rsidP="007F4A00">
      <w:pPr>
        <w:pStyle w:val="Heading4"/>
      </w:pPr>
      <w:r>
        <w:t>Multiple r</w:t>
      </w:r>
      <w:r w:rsidR="007F4A00">
        <w:t>educed</w:t>
      </w:r>
      <w:r>
        <w:t xml:space="preserve"> network metrics:</w:t>
      </w:r>
    </w:p>
    <w:p w14:paraId="1719EDD8" w14:textId="77777777" w:rsidR="008B0504" w:rsidRDefault="007F4A00" w:rsidP="005265BA">
      <w:pPr>
        <w:pStyle w:val="Heading5"/>
      </w:pPr>
      <w:r>
        <w:t>small-</w:t>
      </w:r>
      <w:proofErr w:type="spellStart"/>
      <w:r>
        <w:t>worldnes</w:t>
      </w:r>
      <w:r w:rsidR="008B0504">
        <w:t>s</w:t>
      </w:r>
      <w:proofErr w:type="spellEnd"/>
      <w:r w:rsidR="008B0504">
        <w:t xml:space="preserve">: </w:t>
      </w:r>
      <w:r w:rsidR="00B80EEB">
        <w:t>directly relates to</w:t>
      </w:r>
    </w:p>
    <w:p w14:paraId="2626E291" w14:textId="77777777" w:rsidR="008B0504" w:rsidRDefault="00B80EEB" w:rsidP="008B0504">
      <w:pPr>
        <w:pStyle w:val="Heading6"/>
      </w:pPr>
      <w:r>
        <w:t>PANSS scores</w:t>
      </w:r>
    </w:p>
    <w:p w14:paraId="54C017D6" w14:textId="12E6A88E" w:rsidR="007F4A00" w:rsidRDefault="00B80EEB" w:rsidP="008B0504">
      <w:pPr>
        <w:pStyle w:val="Heading6"/>
      </w:pPr>
      <w:r>
        <w:lastRenderedPageBreak/>
        <w:t>cognitive functions</w:t>
      </w:r>
      <w:r w:rsidR="008B0504">
        <w:t>: memory, attention, executive function, psychomotor speed</w:t>
      </w:r>
    </w:p>
    <w:p w14:paraId="56EAAA53" w14:textId="45A907AF" w:rsidR="007F4A00" w:rsidRDefault="007F4A00" w:rsidP="005265BA">
      <w:pPr>
        <w:pStyle w:val="Heading5"/>
      </w:pPr>
      <w:r>
        <w:t>clustering</w:t>
      </w:r>
    </w:p>
    <w:p w14:paraId="164C9B4E" w14:textId="6A90624B" w:rsidR="007F4A00" w:rsidRDefault="007F4A00" w:rsidP="005265BA">
      <w:pPr>
        <w:pStyle w:val="Heading5"/>
      </w:pPr>
      <w:r>
        <w:t>local efficiency</w:t>
      </w:r>
    </w:p>
    <w:p w14:paraId="66968E33" w14:textId="507B307B" w:rsidR="005265BA" w:rsidRDefault="005265BA" w:rsidP="005265BA">
      <w:pPr>
        <w:pStyle w:val="Heading4"/>
      </w:pPr>
      <w:r>
        <w:t xml:space="preserve">Related to clinical scores (PANSS) and cognitive </w:t>
      </w:r>
      <w:proofErr w:type="gramStart"/>
      <w:r>
        <w:t>performance</w:t>
      </w:r>
      <w:proofErr w:type="gramEnd"/>
    </w:p>
    <w:p w14:paraId="7F55E866" w14:textId="394C3EC9" w:rsidR="00076BC7" w:rsidRDefault="00076BC7" w:rsidP="005265BA">
      <w:pPr>
        <w:pStyle w:val="Heading4"/>
      </w:pPr>
      <w:r>
        <w:t xml:space="preserve">Severity of psychosis symptoms may relate to network integration &amp; global </w:t>
      </w:r>
      <w:proofErr w:type="gramStart"/>
      <w:r>
        <w:t>efficiency</w:t>
      </w:r>
      <w:proofErr w:type="gramEnd"/>
    </w:p>
    <w:p w14:paraId="4AC0BB53" w14:textId="1E10E1F5" w:rsidR="007957CF" w:rsidRPr="00A75B7D" w:rsidRDefault="00AD68E8" w:rsidP="00A744ED">
      <w:pPr>
        <w:pStyle w:val="Heading2"/>
      </w:pPr>
      <w:r>
        <w:t xml:space="preserve">Models of reduced long-range connectivity produce results </w:t>
      </w:r>
      <w:proofErr w:type="gramStart"/>
      <w:r>
        <w:t>similar to</w:t>
      </w:r>
      <w:proofErr w:type="gramEnd"/>
      <w:r>
        <w:t xml:space="preserve"> schizophrenia patient </w:t>
      </w:r>
      <w:sdt>
        <w:sdtPr>
          <w:rPr>
            <w:color w:val="000000"/>
          </w:rPr>
          <w:tag w:val="MENDELEY_CITATION_v3_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"/>
          <w:id w:val="1152188762"/>
          <w:placeholder>
            <w:docPart w:val="DefaultPlaceholder_-1854013440"/>
          </w:placeholder>
        </w:sdtPr>
        <w:sdtContent>
          <w:r w:rsidR="00E100DA" w:rsidRPr="00E100DA">
            <w:rPr>
              <w:color w:val="000000"/>
            </w:rPr>
            <w:t>(Cabral et al. 2012)</w:t>
          </w:r>
        </w:sdtContent>
      </w:sdt>
    </w:p>
    <w:p w14:paraId="38305DA0" w14:textId="6CED6375" w:rsidR="004C6B84" w:rsidRDefault="004C6B84" w:rsidP="00A75B7D">
      <w:pPr>
        <w:pStyle w:val="Heading3"/>
      </w:pPr>
      <w:r>
        <w:t xml:space="preserve">Suggest structural </w:t>
      </w:r>
      <w:proofErr w:type="gramStart"/>
      <w:r>
        <w:t>disconnection</w:t>
      </w:r>
      <w:proofErr w:type="gramEnd"/>
    </w:p>
    <w:p w14:paraId="68E92E6D" w14:textId="471F234A" w:rsidR="005F07D2" w:rsidRDefault="00A75B7D" w:rsidP="005F07D2">
      <w:pPr>
        <w:pStyle w:val="Heading3"/>
      </w:pPr>
      <w:r>
        <w:t xml:space="preserve">Conflicting results: EC analysis suggests </w:t>
      </w:r>
      <w:r>
        <w:rPr>
          <w:i/>
          <w:iCs/>
        </w:rPr>
        <w:t>increased</w:t>
      </w:r>
      <w:r>
        <w:t xml:space="preserve"> structural </w:t>
      </w:r>
      <w:proofErr w:type="gramStart"/>
      <w:r>
        <w:t>connectivity</w:t>
      </w:r>
      <w:proofErr w:type="gramEnd"/>
    </w:p>
    <w:p w14:paraId="71319119" w14:textId="6320B7D2" w:rsidR="001B25B8" w:rsidRDefault="001B25B8" w:rsidP="001B25B8">
      <w:pPr>
        <w:pStyle w:val="Heading2"/>
      </w:pPr>
      <w:r>
        <w:t xml:space="preserve">Considerable evidence for shared circuitry with </w:t>
      </w:r>
      <w:r w:rsidR="008221EE">
        <w:t xml:space="preserve">autism spectrum disorder </w:t>
      </w:r>
      <w:sdt>
        <w:sdtPr>
          <w:rPr>
            <w:color w:val="000000"/>
          </w:rPr>
          <w:tag w:val="MENDELEY_CITATION_v3_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"/>
          <w:id w:val="-1666237722"/>
          <w:placeholder>
            <w:docPart w:val="DefaultPlaceholder_-1854013440"/>
          </w:placeholder>
        </w:sdtPr>
        <w:sdtContent>
          <w:r w:rsidR="00E100DA" w:rsidRPr="00E100DA">
            <w:rPr>
              <w:color w:val="000000"/>
            </w:rPr>
            <w:t>(</w:t>
          </w:r>
          <w:proofErr w:type="spellStart"/>
          <w:r w:rsidR="00E100DA" w:rsidRPr="00E100DA">
            <w:rPr>
              <w:color w:val="000000"/>
            </w:rPr>
            <w:t>Rabany</w:t>
          </w:r>
          <w:proofErr w:type="spellEnd"/>
          <w:r w:rsidR="00E100DA" w:rsidRPr="00E100DA">
            <w:rPr>
              <w:color w:val="000000"/>
            </w:rPr>
            <w:t xml:space="preserve"> et al. 2019)</w:t>
          </w:r>
        </w:sdtContent>
      </w:sdt>
    </w:p>
    <w:p w14:paraId="63FEF9A5" w14:textId="158E7B50" w:rsidR="00B3276D" w:rsidRPr="00547426" w:rsidRDefault="00517EB0" w:rsidP="0068788E">
      <w:pPr>
        <w:pStyle w:val="Heading2"/>
      </w:pPr>
      <w:r>
        <w:t xml:space="preserve">Limited work on dynamic FC </w:t>
      </w:r>
      <w:sdt>
        <w:sdtPr>
          <w:rPr>
            <w:color w:val="000000"/>
          </w:rPr>
          <w:tag w:val="MENDELEY_CITATION_v3_eyJjaXRhdGlvbklEIjoiTUVOREVMRVlfQ0lUQVRJT05fNmVmYmUyYjItZDNjYS00YTYwLTkwMzctNjgxMmU4YjJkOWY0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LkQuIiwicGFyc2UtbmFtZXMiOmZhbHNlLCJkcm9wcGluZy1wYXJ0aWNsZSI6IiIsIm5vbi1kcm9wcGluZy1wYXJ0aWNsZSI6IiJ9XSwiY29udGFpbmVyLXRpdGxlIjoiTmV1cm9JbWFnZTogQ2xpbmljYWwiLCJET0kiOiIxMC4xMDE2L2oubmljbC4yMDE0LjA3LjAwMyIsIklTQk4iOiIyMjEzLTE1ODIgKEVsZWN0cm9uaWMpIDIyMTMtMTU4MiAoTGlua2luZykiLCJJU1NOIjoiMjIxMzE1ODIiLCJQTUlEIjoiMjMyNzkxODAiLCJVUkwiOiJodHRwczovL2xpbmtpbmdodWIuZWxzZXZpZXIuY29tL3JldHJpZXZlL3BpaS9TMjIxMzE1ODIxNDAwMDk1MyIsImlzc3VlZCI6eyJkYXRlLXBhcnRzIjpbWzIwMTQsMTEsMV1dfSwicGFnZSI6IjI5OC0zMDg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FbHNldmllciBCLlYuIiwiaXNzdWUiOiIyMSIsInZvbHVtZSI6IjUiLCJjb250YWluZXItdGl0bGUtc2hvcnQiOiJOZXVyb2ltYWdlIENsaW4ifSwiaXNUZW1wb3JhcnkiOmZhbHNlfV19"/>
          <w:id w:val="2092418572"/>
          <w:placeholder>
            <w:docPart w:val="DefaultPlaceholder_-1854013440"/>
          </w:placeholder>
        </w:sdtPr>
        <w:sdtContent>
          <w:r w:rsidR="00E100DA" w:rsidRPr="00E100DA">
            <w:rPr>
              <w:color w:val="000000"/>
            </w:rPr>
            <w:t>(</w:t>
          </w:r>
          <w:proofErr w:type="spellStart"/>
          <w:r w:rsidR="00E100DA" w:rsidRPr="00E100DA">
            <w:rPr>
              <w:color w:val="000000"/>
            </w:rPr>
            <w:t>Damaraju</w:t>
          </w:r>
          <w:proofErr w:type="spellEnd"/>
          <w:r w:rsidR="00E100DA" w:rsidRPr="00E100DA">
            <w:rPr>
              <w:color w:val="000000"/>
            </w:rPr>
            <w:t xml:space="preserve"> et al. 2014)</w:t>
          </w:r>
        </w:sdtContent>
      </w:sdt>
    </w:p>
    <w:p w14:paraId="2F1C02A9" w14:textId="18E8D169" w:rsidR="0017784C" w:rsidRDefault="00547426" w:rsidP="00547426">
      <w:pPr>
        <w:pStyle w:val="Heading3"/>
      </w:pPr>
      <w:r>
        <w:t>Need for dynamic studies</w:t>
      </w:r>
      <w:r w:rsidR="0017784C">
        <w:t xml:space="preserve"> </w:t>
      </w:r>
      <w:sdt>
        <w:sdtPr>
          <w:rPr>
            <w:color w:val="000000"/>
          </w:rPr>
          <w:tag w:val="MENDELEY_CITATION_v3_eyJjaXRhdGlvbklEIjoiTUVOREVMRVlfQ0lUQVRJT05fMDQ4YmNiMjQtODg3NS00OWE2LTg4OTQtZGMxMWIzMDIyMjIx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"/>
          <w:id w:val="-1072196573"/>
          <w:placeholder>
            <w:docPart w:val="D1075F4AB6825140AFB4D5A104DEAF2C"/>
          </w:placeholder>
        </w:sdtPr>
        <w:sdtContent>
          <w:r w:rsidR="00E100DA" w:rsidRPr="00E100DA">
            <w:rPr>
              <w:color w:val="000000"/>
            </w:rPr>
            <w:t>(Yu et al. 2015)</w:t>
          </w:r>
        </w:sdtContent>
      </w:sdt>
      <w:r w:rsidR="008A79FE">
        <w:t>:</w:t>
      </w:r>
    </w:p>
    <w:p w14:paraId="2D74048E" w14:textId="433DF881" w:rsidR="00547426" w:rsidRDefault="0017784C" w:rsidP="0017784C">
      <w:pPr>
        <w:pStyle w:val="Heading4"/>
      </w:pPr>
      <w:r>
        <w:t xml:space="preserve">fMRI: </w:t>
      </w:r>
      <w:r w:rsidR="008A79FE">
        <w:t>Allen et. al. 2014, Hutchison et. al. 2013a</w:t>
      </w:r>
    </w:p>
    <w:p w14:paraId="4CEFD44E" w14:textId="06E95666" w:rsidR="0017784C" w:rsidRDefault="0017784C" w:rsidP="0017784C">
      <w:pPr>
        <w:pStyle w:val="Heading5"/>
      </w:pPr>
      <w:r>
        <w:t>Known to change due to large state changes:</w:t>
      </w:r>
      <w:r w:rsidRPr="0017784C">
        <w:t xml:space="preserve"> task demands (Esposito et al., 2006; </w:t>
      </w:r>
      <w:proofErr w:type="spellStart"/>
      <w:r w:rsidRPr="0017784C">
        <w:t>Fornito</w:t>
      </w:r>
      <w:proofErr w:type="spellEnd"/>
      <w:r w:rsidRPr="0017784C">
        <w:t xml:space="preserve"> et al., 2012a; </w:t>
      </w:r>
      <w:proofErr w:type="spellStart"/>
      <w:r w:rsidRPr="0017784C">
        <w:t>Fransson</w:t>
      </w:r>
      <w:proofErr w:type="spellEnd"/>
      <w:r w:rsidRPr="0017784C">
        <w:t>, 2006), learning (Bassett et al., 2011), maturation (Uddin et al., 2011</w:t>
      </w:r>
      <w:r>
        <w:t>),</w:t>
      </w:r>
      <w:r w:rsidRPr="0017784C">
        <w:t xml:space="preserve"> sleep (Horovitz et al., 2008, 2009)</w:t>
      </w:r>
    </w:p>
    <w:p w14:paraId="7746A67F" w14:textId="19256376" w:rsidR="0017784C" w:rsidRDefault="004B2CA8" w:rsidP="0017784C">
      <w:pPr>
        <w:pStyle w:val="Heading5"/>
      </w:pPr>
      <w:r>
        <w:t>K</w:t>
      </w:r>
      <w:r w:rsidR="0017784C">
        <w:t xml:space="preserve">nown to change </w:t>
      </w:r>
      <w:r w:rsidR="0017784C" w:rsidRPr="0017784C">
        <w:rPr>
          <w:rFonts w:ascii="Calibri" w:hAnsi="Calibri" w:cs="Calibri"/>
        </w:rPr>
        <w:t>﻿</w:t>
      </w:r>
      <w:r w:rsidR="0017784C" w:rsidRPr="0017784C">
        <w:t xml:space="preserve">within time scales of seconds to minutes (Chang and Glover, 2010; Hutchison et al., 2013b; Kang et al., 2011; </w:t>
      </w:r>
      <w:proofErr w:type="spellStart"/>
      <w:r w:rsidR="0017784C" w:rsidRPr="0017784C">
        <w:t>Kiviniemi</w:t>
      </w:r>
      <w:proofErr w:type="spellEnd"/>
      <w:r w:rsidR="0017784C" w:rsidRPr="0017784C">
        <w:t xml:space="preserve"> et al., 2011; Li et al., 2013, 2014; </w:t>
      </w:r>
      <w:proofErr w:type="spellStart"/>
      <w:r w:rsidR="0017784C" w:rsidRPr="0017784C">
        <w:t>Sakoglu</w:t>
      </w:r>
      <w:proofErr w:type="spellEnd"/>
      <w:r w:rsidR="0017784C" w:rsidRPr="0017784C">
        <w:t xml:space="preserve"> et al., 2010)</w:t>
      </w:r>
      <w:r w:rsidR="0017784C">
        <w:t>.</w:t>
      </w:r>
    </w:p>
    <w:p w14:paraId="2C4CA036" w14:textId="4F0CF465" w:rsidR="004B2CA8" w:rsidRPr="001A66C8" w:rsidRDefault="004B2CA8" w:rsidP="0017784C">
      <w:pPr>
        <w:pStyle w:val="Heading5"/>
      </w:pPr>
      <w:r w:rsidRPr="004B2CA8">
        <w:rPr>
          <w:rFonts w:ascii="Calibri" w:hAnsi="Calibri" w:cs="Calibri"/>
        </w:rPr>
        <w:t>﻿</w:t>
      </w:r>
      <w:r w:rsidRPr="004B2CA8">
        <w:t xml:space="preserve">reported brain connectivity states (patterns) reoccurring over time and subjects identified by a k-means clustering algorithm (Allen et al., 2014) and </w:t>
      </w:r>
      <w:proofErr w:type="spellStart"/>
      <w:r w:rsidRPr="004B2CA8">
        <w:t>eigenconnectivities</w:t>
      </w:r>
      <w:proofErr w:type="spellEnd"/>
      <w:r w:rsidRPr="004B2CA8">
        <w:t>, which capture connectivity pairs with similar dynamics identified by principal component analysis (PCA) (Leonardi et al., 2013).</w:t>
      </w:r>
    </w:p>
    <w:p w14:paraId="078CD075" w14:textId="06F755F5" w:rsidR="001A66C8" w:rsidRDefault="0017784C" w:rsidP="001A66C8">
      <w:pPr>
        <w:pStyle w:val="Heading4"/>
      </w:pPr>
      <w:r>
        <w:t xml:space="preserve">Long known in EEG: </w:t>
      </w:r>
      <w:r>
        <w:rPr>
          <w:rFonts w:ascii="Calibri" w:hAnsi="Calibri" w:cs="Calibri"/>
        </w:rPr>
        <w:t>f</w:t>
      </w:r>
      <w:r w:rsidRPr="0017784C">
        <w:t>unctional microstates which may correspond to basic building blocks of human information processing have been well-established in EEG data (</w:t>
      </w:r>
      <w:proofErr w:type="spellStart"/>
      <w:r w:rsidRPr="0017784C">
        <w:t>Mutlu</w:t>
      </w:r>
      <w:proofErr w:type="spellEnd"/>
      <w:r w:rsidRPr="0017784C">
        <w:t xml:space="preserve"> et al., 2012</w:t>
      </w:r>
      <w:r>
        <w:t xml:space="preserve">, </w:t>
      </w:r>
      <w:proofErr w:type="spellStart"/>
      <w:r w:rsidRPr="0017784C">
        <w:t>Hennings</w:t>
      </w:r>
      <w:proofErr w:type="spellEnd"/>
      <w:r w:rsidRPr="0017784C">
        <w:t xml:space="preserve"> et al., 2009; Koenig et al., 2002; Lehmann and </w:t>
      </w:r>
      <w:proofErr w:type="spellStart"/>
      <w:r w:rsidRPr="0017784C">
        <w:t>Skrandies</w:t>
      </w:r>
      <w:proofErr w:type="spellEnd"/>
      <w:r w:rsidRPr="0017784C">
        <w:t xml:space="preserve">, 1984; Lehmann et al., 1998; </w:t>
      </w:r>
      <w:proofErr w:type="spellStart"/>
      <w:r w:rsidRPr="0017784C">
        <w:t>Pascualmarqui</w:t>
      </w:r>
      <w:proofErr w:type="spellEnd"/>
      <w:r w:rsidRPr="0017784C">
        <w:t xml:space="preserve"> et al., 1995)</w:t>
      </w:r>
    </w:p>
    <w:p w14:paraId="4FDE045D" w14:textId="5440B2A8" w:rsidR="00651BB1" w:rsidRDefault="00651BB1" w:rsidP="00651BB1">
      <w:pPr>
        <w:pStyle w:val="Heading3"/>
      </w:pPr>
      <w:r>
        <w:t xml:space="preserve">Static FC studies lack </w:t>
      </w:r>
      <w:proofErr w:type="gramStart"/>
      <w:r>
        <w:t>consistency</w:t>
      </w:r>
      <w:proofErr w:type="gramEnd"/>
    </w:p>
    <w:p w14:paraId="7B591795" w14:textId="409C244B" w:rsidR="00651BB1" w:rsidRDefault="00651BB1" w:rsidP="00651BB1">
      <w:pPr>
        <w:pStyle w:val="Heading4"/>
      </w:pPr>
      <w:r>
        <w:t xml:space="preserve">Show both increased and decreased </w:t>
      </w:r>
      <w:proofErr w:type="gramStart"/>
      <w:r>
        <w:t>connectivity</w:t>
      </w:r>
      <w:proofErr w:type="gramEnd"/>
    </w:p>
    <w:p w14:paraId="649D2EB2" w14:textId="6C73E690" w:rsidR="00651BB1" w:rsidRDefault="00651BB1" w:rsidP="00651BB1">
      <w:pPr>
        <w:pStyle w:val="Heading4"/>
      </w:pPr>
      <w:r>
        <w:t>Likely due to errors in static connectivity</w:t>
      </w:r>
    </w:p>
    <w:p w14:paraId="5398EA7B" w14:textId="2EC34E46" w:rsidR="009413AE" w:rsidRDefault="00651BB1" w:rsidP="009413AE">
      <w:pPr>
        <w:pStyle w:val="Heading3"/>
      </w:pPr>
      <w:r>
        <w:t>Dynamic studies suggest:</w:t>
      </w:r>
    </w:p>
    <w:p w14:paraId="12970E4D" w14:textId="233B19F1" w:rsidR="00651BB1" w:rsidRDefault="00651BB1" w:rsidP="00651BB1">
      <w:pPr>
        <w:pStyle w:val="Heading4"/>
      </w:pPr>
      <w:r>
        <w:t xml:space="preserve">Hypoconnectivity of sensory regions </w:t>
      </w:r>
      <w:sdt>
        <w:sdtPr>
          <w:rPr>
            <w:i w:val="0"/>
            <w:color w:val="000000"/>
          </w:rPr>
          <w:tag w:val="MENDELEY_CITATION_v3_eyJjaXRhdGlvbklEIjoiTUVOREVMRVlfQ0lUQVRJT05fM2JiZTE4YjUtNGU1Yy00ZWZjLTkzZjAtOTJiODE2OTliNWI0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LkQuIiwicGFyc2UtbmFtZXMiOmZhbHNlLCJkcm9wcGluZy1wYXJ0aWNsZSI6IiIsIm5vbi1kcm9wcGluZy1wYXJ0aWNsZSI6IiJ9XSwiY29udGFpbmVyLXRpdGxlIjoiTmV1cm9JbWFnZTogQ2xpbmljYWwiLCJET0kiOiIxMC4xMDE2L2oubmljbC4yMDE0LjA3LjAwMyIsIklTQk4iOiIyMjEzLTE1ODIgKEVsZWN0cm9uaWMpIDIyMTMtMTU4MiAoTGlua2luZykiLCJJU1NOIjoiMjIxMzE1ODIiLCJQTUlEIjoiMjMyNzkxODAiLCJVUkwiOiJodHRwczovL2xpbmtpbmdodWIuZWxzZXZpZXIuY29tL3JldHJpZXZlL3BpaS9TMjIxMzE1ODIxNDAwMDk1MyIsImlzc3VlZCI6eyJkYXRlLXBhcnRzIjpbWzIwMTQsMTEsMV1dfSwicGFnZSI6IjI5OC0zMDg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FbHNldmllciBCLlYuIiwiaXNzdWUiOiIyMSIsInZvbHVtZSI6IjUiLCJjb250YWluZXItdGl0bGUtc2hvcnQiOiJOZXVyb2ltYWdlIENsaW4ifSwiaXNUZW1wb3JhcnkiOmZhbHNlfV19"/>
          <w:id w:val="-520096166"/>
          <w:placeholder>
            <w:docPart w:val="1246414DB99D06448ECF94E249A6032F"/>
          </w:placeholder>
        </w:sdtPr>
        <w:sdtContent>
          <w:r w:rsidR="00E100DA" w:rsidRPr="00E100DA">
            <w:rPr>
              <w:i w:val="0"/>
              <w:color w:val="000000"/>
            </w:rPr>
            <w:t>(</w:t>
          </w:r>
          <w:proofErr w:type="spellStart"/>
          <w:r w:rsidR="00E100DA" w:rsidRPr="00E100DA">
            <w:rPr>
              <w:i w:val="0"/>
              <w:color w:val="000000"/>
            </w:rPr>
            <w:t>Damaraju</w:t>
          </w:r>
          <w:proofErr w:type="spellEnd"/>
          <w:r w:rsidR="00E100DA" w:rsidRPr="00E100DA">
            <w:rPr>
              <w:i w:val="0"/>
              <w:color w:val="000000"/>
            </w:rPr>
            <w:t xml:space="preserve"> et al. 2014)</w:t>
          </w:r>
        </w:sdtContent>
      </w:sdt>
    </w:p>
    <w:p w14:paraId="69AF0D33" w14:textId="55DA60E4" w:rsidR="00F57B9B" w:rsidRPr="00750484" w:rsidRDefault="00651BB1" w:rsidP="005E345C">
      <w:pPr>
        <w:pStyle w:val="Heading4"/>
      </w:pPr>
      <w:r>
        <w:lastRenderedPageBreak/>
        <w:t xml:space="preserve">Hyperconnectivity between thalamus and sensory regions </w:t>
      </w:r>
      <w:sdt>
        <w:sdtPr>
          <w:rPr>
            <w:i w:val="0"/>
            <w:color w:val="000000"/>
          </w:rPr>
          <w:tag w:val="MENDELEY_CITATION_v3_eyJjaXRhdGlvbklEIjoiTUVOREVMRVlfQ0lUQVRJT05fMmY0MDM5OTQtZGQ5My00M2RlLWEzODUtZmVlYmY5MTRjMDgz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LkQuIiwicGFyc2UtbmFtZXMiOmZhbHNlLCJkcm9wcGluZy1wYXJ0aWNsZSI6IiIsIm5vbi1kcm9wcGluZy1wYXJ0aWNsZSI6IiJ9XSwiY29udGFpbmVyLXRpdGxlIjoiTmV1cm9JbWFnZTogQ2xpbmljYWwiLCJET0kiOiIxMC4xMDE2L2oubmljbC4yMDE0LjA3LjAwMyIsIklTQk4iOiIyMjEzLTE1ODIgKEVsZWN0cm9uaWMpIDIyMTMtMTU4MiAoTGlua2luZykiLCJJU1NOIjoiMjIxMzE1ODIiLCJQTUlEIjoiMjMyNzkxODAiLCJVUkwiOiJodHRwczovL2xpbmtpbmdodWIuZWxzZXZpZXIuY29tL3JldHJpZXZlL3BpaS9TMjIxMzE1ODIxNDAwMDk1MyIsImlzc3VlZCI6eyJkYXRlLXBhcnRzIjpbWzIwMTQsMTEsMV1dfSwicGFnZSI6IjI5OC0zMDg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FbHNldmllciBCLlYuIiwiaXNzdWUiOiIyMSIsInZvbHVtZSI6IjUiLCJjb250YWluZXItdGl0bGUtc2hvcnQiOiJOZXVyb2ltYWdlIENsaW4ifSwiaXNUZW1wb3JhcnkiOmZhbHNlfV19"/>
          <w:id w:val="-2045591294"/>
          <w:placeholder>
            <w:docPart w:val="EB08ACB9E11DEE4ABF240931F1EE18FB"/>
          </w:placeholder>
        </w:sdtPr>
        <w:sdtContent>
          <w:r w:rsidR="00E100DA" w:rsidRPr="00E100DA">
            <w:rPr>
              <w:i w:val="0"/>
              <w:color w:val="000000"/>
            </w:rPr>
            <w:t>(</w:t>
          </w:r>
          <w:proofErr w:type="spellStart"/>
          <w:r w:rsidR="00E100DA" w:rsidRPr="00E100DA">
            <w:rPr>
              <w:i w:val="0"/>
              <w:color w:val="000000"/>
            </w:rPr>
            <w:t>Damaraju</w:t>
          </w:r>
          <w:proofErr w:type="spellEnd"/>
          <w:r w:rsidR="00E100DA" w:rsidRPr="00E100DA">
            <w:rPr>
              <w:i w:val="0"/>
              <w:color w:val="000000"/>
            </w:rPr>
            <w:t xml:space="preserve"> et al. 2014)</w:t>
          </w:r>
        </w:sdtContent>
      </w:sdt>
    </w:p>
    <w:p w14:paraId="324CC9E3" w14:textId="76EAC7AE" w:rsidR="0068788E" w:rsidRPr="008130FA" w:rsidRDefault="001453B2" w:rsidP="0068788E">
      <w:pPr>
        <w:pStyle w:val="Heading4"/>
        <w:rPr>
          <w:color w:val="2E2E2E" w:themeColor="accent2"/>
        </w:rPr>
      </w:pPr>
      <w:r>
        <w:t>Elevation of these differences in specific connectivity states</w:t>
      </w:r>
    </w:p>
    <w:p w14:paraId="27C4C96D" w14:textId="77777777" w:rsidR="00CD0388" w:rsidRPr="00CD0388" w:rsidRDefault="00BF6230" w:rsidP="006B43E7">
      <w:pPr>
        <w:pStyle w:val="Heading4"/>
        <w:rPr>
          <w:color w:val="2E2E2E" w:themeColor="accent2"/>
        </w:rPr>
      </w:pPr>
      <w:r>
        <w:t>Alteration in patient state transition probabilities</w:t>
      </w:r>
    </w:p>
    <w:p w14:paraId="02031F3E" w14:textId="0A655CA5" w:rsidR="00E456B6" w:rsidRDefault="00CD0388" w:rsidP="00CD0388">
      <w:pPr>
        <w:pStyle w:val="Heading5"/>
      </w:pPr>
      <w:r>
        <w:t>T</w:t>
      </w:r>
      <w:r w:rsidR="00BF6230">
        <w:t xml:space="preserve">owards </w:t>
      </w:r>
      <w:r w:rsidR="006B43E7">
        <w:t>states with</w:t>
      </w:r>
      <w:r>
        <w:t xml:space="preserve"> d</w:t>
      </w:r>
      <w:r w:rsidR="009D6DA3">
        <w:t>ecreased</w:t>
      </w:r>
      <w:r w:rsidR="006B43E7">
        <w:t xml:space="preserve"> cortical-subcortical</w:t>
      </w:r>
      <w:r w:rsidR="00BF6230">
        <w:t xml:space="preserve"> connect</w:t>
      </w:r>
      <w:r w:rsidR="006B43E7">
        <w:t>i</w:t>
      </w:r>
      <w:r>
        <w:t>on and in</w:t>
      </w:r>
      <w:r w:rsidR="006B43E7">
        <w:t xml:space="preserve">creased intra-sensory connection </w:t>
      </w:r>
      <w:sdt>
        <w:sdtPr>
          <w:rPr>
            <w:i w:val="0"/>
            <w:color w:val="000000"/>
          </w:rPr>
          <w:tag w:val="MENDELEY_CITATION_v3_eyJjaXRhdGlvbklEIjoiTUVOREVMRVlfQ0lUQVRJT05fZjc2ODFmYWYtZDkyNS00NjAwLWI0OGEtNDg4NzlhZTFlODc5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LkQuIiwicGFyc2UtbmFtZXMiOmZhbHNlLCJkcm9wcGluZy1wYXJ0aWNsZSI6IiIsIm5vbi1kcm9wcGluZy1wYXJ0aWNsZSI6IiJ9XSwiY29udGFpbmVyLXRpdGxlIjoiTmV1cm9JbWFnZTogQ2xpbmljYWwiLCJET0kiOiIxMC4xMDE2L2oubmljbC4yMDE0LjA3LjAwMyIsIklTQk4iOiIyMjEzLTE1ODIgKEVsZWN0cm9uaWMpIDIyMTMtMTU4MiAoTGlua2luZykiLCJJU1NOIjoiMjIxMzE1ODIiLCJQTUlEIjoiMjMyNzkxODAiLCJVUkwiOiJodHRwczovL2xpbmtpbmdodWIuZWxzZXZpZXIuY29tL3JldHJpZXZlL3BpaS9TMjIxMzE1ODIxNDAwMDk1MyIsImlzc3VlZCI6eyJkYXRlLXBhcnRzIjpbWzIwMTQsMTEsMV1dfSwicGFnZSI6IjI5OC0zMDg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FbHNldmllciBCLlYuIiwiaXNzdWUiOiIyMSIsInZvbHVtZSI6IjUiLCJjb250YWluZXItdGl0bGUtc2hvcnQiOiJOZXVyb2ltYWdlIENsaW4ifSwiaXNUZW1wb3JhcnkiOmZhbHNlfV19"/>
          <w:id w:val="1853988850"/>
          <w:placeholder>
            <w:docPart w:val="8BC577F9A7C46B4FA5DCDFDA10C13C4E"/>
          </w:placeholder>
        </w:sdtPr>
        <w:sdtContent>
          <w:r w:rsidR="00E100DA" w:rsidRPr="00E100DA">
            <w:rPr>
              <w:i w:val="0"/>
              <w:color w:val="000000"/>
            </w:rPr>
            <w:t>(</w:t>
          </w:r>
          <w:proofErr w:type="spellStart"/>
          <w:r w:rsidR="00E100DA" w:rsidRPr="00E100DA">
            <w:rPr>
              <w:i w:val="0"/>
              <w:color w:val="000000"/>
            </w:rPr>
            <w:t>Damaraju</w:t>
          </w:r>
          <w:proofErr w:type="spellEnd"/>
          <w:r w:rsidR="00E100DA" w:rsidRPr="00E100DA">
            <w:rPr>
              <w:i w:val="0"/>
              <w:color w:val="000000"/>
            </w:rPr>
            <w:t xml:space="preserve"> et al. 2014)</w:t>
          </w:r>
        </w:sdtContent>
      </w:sdt>
    </w:p>
    <w:p w14:paraId="2A83F71A" w14:textId="1B5036D1" w:rsidR="00CD0388" w:rsidRDefault="00CD0388" w:rsidP="00CD0388">
      <w:pPr>
        <w:pStyle w:val="Heading5"/>
      </w:pPr>
      <w:r>
        <w:t xml:space="preserve">Fewer transitions to specific states </w:t>
      </w:r>
      <w:sdt>
        <w:sdtPr>
          <w:rPr>
            <w:i w:val="0"/>
            <w:color w:val="000000"/>
          </w:rPr>
          <w:tag w:val="MENDELEY_CITATION_v3_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"/>
          <w:id w:val="559368333"/>
          <w:placeholder>
            <w:docPart w:val="DefaultPlaceholder_-1854013440"/>
          </w:placeholder>
        </w:sdtPr>
        <w:sdtContent>
          <w:r w:rsidRPr="00CD0388">
            <w:rPr>
              <w:i w:val="0"/>
              <w:color w:val="000000"/>
            </w:rPr>
            <w:t>(Rashid et al. 2014)</w:t>
          </w:r>
        </w:sdtContent>
      </w:sdt>
    </w:p>
    <w:p w14:paraId="6C8E8E1F" w14:textId="6D9FE793" w:rsidR="006B43E7" w:rsidRPr="009413AE" w:rsidRDefault="00FF20F3" w:rsidP="00E475DA">
      <w:pPr>
        <w:pStyle w:val="Heading4"/>
      </w:pPr>
      <w:r>
        <w:t xml:space="preserve">Increased </w:t>
      </w:r>
      <w:proofErr w:type="spellStart"/>
      <w:r>
        <w:t>thalam</w:t>
      </w:r>
      <w:r w:rsidR="006A3323">
        <w:t>o</w:t>
      </w:r>
      <w:proofErr w:type="spellEnd"/>
      <w:r>
        <w:t xml:space="preserve">-sensory low-frequency power </w:t>
      </w:r>
      <w:sdt>
        <w:sdtPr>
          <w:rPr>
            <w:i w:val="0"/>
            <w:color w:val="000000"/>
          </w:rPr>
          <w:tag w:val="MENDELEY_CITATION_v3_eyJjaXRhdGlvbklEIjoiTUVOREVMRVlfQ0lUQVRJT05fZTRlOWFlZGYtZDcyZC00NDQ3LWI1NDQtOWMyMzNjMjdmMDli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LkQuIiwicGFyc2UtbmFtZXMiOmZhbHNlLCJkcm9wcGluZy1wYXJ0aWNsZSI6IiIsIm5vbi1kcm9wcGluZy1wYXJ0aWNsZSI6IiJ9XSwiY29udGFpbmVyLXRpdGxlIjoiTmV1cm9JbWFnZTogQ2xpbmljYWwiLCJET0kiOiIxMC4xMDE2L2oubmljbC4yMDE0LjA3LjAwMyIsIklTQk4iOiIyMjEzLTE1ODIgKEVsZWN0cm9uaWMpIDIyMTMtMTU4MiAoTGlua2luZykiLCJJU1NOIjoiMjIxMzE1ODIiLCJQTUlEIjoiMjMyNzkxODAiLCJVUkwiOiJodHRwczovL2xpbmtpbmdodWIuZWxzZXZpZXIuY29tL3JldHJpZXZlL3BpaS9TMjIxMzE1ODIxNDAwMDk1MyIsImlzc3VlZCI6eyJkYXRlLXBhcnRzIjpbWzIwMTQsMTEsMV1dfSwicGFnZSI6IjI5OC0zMDg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FbHNldmllciBCLlYuIiwiaXNzdWUiOiIyMSIsInZvbHVtZSI6IjUiLCJjb250YWluZXItdGl0bGUtc2hvcnQiOiJOZXVyb2ltYWdlIENsaW4ifSwiaXNUZW1wb3JhcnkiOmZhbHNlfV19"/>
          <w:id w:val="1063680268"/>
          <w:placeholder>
            <w:docPart w:val="BC659A5FAA52CF48B8983E305C6F064E"/>
          </w:placeholder>
        </w:sdtPr>
        <w:sdtContent>
          <w:r w:rsidR="00E100DA" w:rsidRPr="00E100DA">
            <w:rPr>
              <w:i w:val="0"/>
              <w:color w:val="000000"/>
            </w:rPr>
            <w:t>(</w:t>
          </w:r>
          <w:proofErr w:type="spellStart"/>
          <w:r w:rsidR="00E100DA" w:rsidRPr="00E100DA">
            <w:rPr>
              <w:i w:val="0"/>
              <w:color w:val="000000"/>
            </w:rPr>
            <w:t>Damaraju</w:t>
          </w:r>
          <w:proofErr w:type="spellEnd"/>
          <w:r w:rsidR="00E100DA" w:rsidRPr="00E100DA">
            <w:rPr>
              <w:i w:val="0"/>
              <w:color w:val="000000"/>
            </w:rPr>
            <w:t xml:space="preserve"> et al. 2014)</w:t>
          </w:r>
        </w:sdtContent>
      </w:sdt>
    </w:p>
    <w:p w14:paraId="34E1AE4A" w14:textId="4FFB9BF1" w:rsidR="00927107" w:rsidRDefault="00000000" w:rsidP="00060FE4">
      <w:pPr>
        <w:pStyle w:val="Heading3"/>
      </w:pPr>
      <w:sdt>
        <w:sdtPr>
          <w:rPr>
            <w:color w:val="000000"/>
          </w:rPr>
          <w:tag w:val="MENDELEY_CITATION_v3_eyJjaXRhdGlvbklEIjoiTUVOREVMRVlfQ0lUQVRJT05fY2VkOTczM2MtYzFlZC00ODE3LWFjNjItZWJmMjA3NGY4YzZj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"/>
          <w:id w:val="1595128633"/>
          <w:placeholder>
            <w:docPart w:val="904E591BCA4430409E94757F9ED8193F"/>
          </w:placeholder>
        </w:sdtPr>
        <w:sdtContent>
          <w:r w:rsidR="00E100DA" w:rsidRPr="00E100DA">
            <w:rPr>
              <w:color w:val="000000"/>
            </w:rPr>
            <w:t>(Yu et al. 2015)</w:t>
          </w:r>
        </w:sdtContent>
      </w:sdt>
      <w:r w:rsidR="00BC6635" w:rsidRPr="00BC6635">
        <w:t xml:space="preserve"> </w:t>
      </w:r>
      <w:r w:rsidR="00BC6635">
        <w:t>(note alternative compression method in this article vs. LEICA)</w:t>
      </w:r>
    </w:p>
    <w:p w14:paraId="42A02741" w14:textId="77777777" w:rsidR="00927107" w:rsidRDefault="00927107" w:rsidP="00927107">
      <w:pPr>
        <w:pStyle w:val="Heading4"/>
      </w:pPr>
      <w:r>
        <w:t xml:space="preserve">Patients display reduced clustering, connectivity, efficiency in </w:t>
      </w:r>
      <w:proofErr w:type="gramStart"/>
      <w:r>
        <w:t>patients</w:t>
      </w:r>
      <w:proofErr w:type="gramEnd"/>
    </w:p>
    <w:p w14:paraId="16795917" w14:textId="150ED32A" w:rsidR="009413AE" w:rsidRDefault="00060FE4" w:rsidP="00927107">
      <w:pPr>
        <w:pStyle w:val="Heading4"/>
      </w:pPr>
      <w:r>
        <w:t>Also display reduced variance in these metrics, which suggests</w:t>
      </w:r>
      <w:r w:rsidR="00113D93">
        <w:t xml:space="preserve"> t</w:t>
      </w:r>
      <w:r w:rsidR="00617932">
        <w:t>hat</w:t>
      </w:r>
      <w:r w:rsidR="009413AE">
        <w:t xml:space="preserve"> patients are more homogenous than general population</w:t>
      </w:r>
      <w:r>
        <w:t>.</w:t>
      </w:r>
    </w:p>
    <w:p w14:paraId="6548DEB9" w14:textId="5DADA905" w:rsidR="0085063E" w:rsidRDefault="00BC6635" w:rsidP="0085063E">
      <w:pPr>
        <w:pStyle w:val="Heading4"/>
      </w:pPr>
      <w:r>
        <w:t xml:space="preserve">Patients spend less time in stationary connectivity </w:t>
      </w:r>
      <w:proofErr w:type="gramStart"/>
      <w:r>
        <w:t>pattern</w:t>
      </w:r>
      <w:proofErr w:type="gramEnd"/>
    </w:p>
    <w:p w14:paraId="55A2ED10" w14:textId="6A5A6E05" w:rsidR="00E53A5D" w:rsidRDefault="00E53A5D" w:rsidP="0085063E">
      <w:pPr>
        <w:pStyle w:val="Heading4"/>
      </w:pPr>
      <w:r>
        <w:t xml:space="preserve">Note: </w:t>
      </w:r>
      <w:proofErr w:type="spellStart"/>
      <w:r>
        <w:t>Kiviniemi</w:t>
      </w:r>
      <w:proofErr w:type="spellEnd"/>
      <w:r>
        <w:t xml:space="preserve"> et. al. 2011</w:t>
      </w:r>
      <w:r w:rsidR="00AE1443">
        <w:t xml:space="preserve"> and Ma et. al. 2014</w:t>
      </w:r>
      <w:r>
        <w:t xml:space="preserve"> suggest that ICNs vary with </w:t>
      </w:r>
      <w:proofErr w:type="gramStart"/>
      <w:r>
        <w:t>time</w:t>
      </w:r>
      <w:proofErr w:type="gramEnd"/>
    </w:p>
    <w:p w14:paraId="5508D966" w14:textId="54A14105" w:rsidR="001A46CB" w:rsidRDefault="001A46CB" w:rsidP="001A46CB">
      <w:pPr>
        <w:pStyle w:val="Heading3"/>
      </w:pPr>
      <w:r>
        <w:t xml:space="preserve">Dynamic results resemble those of light sleep </w:t>
      </w:r>
      <w:r w:rsidRPr="001A46CB">
        <w:rPr>
          <w:rFonts w:ascii="Calibri" w:hAnsi="Calibri" w:cs="Calibri"/>
        </w:rPr>
        <w:t>﻿</w:t>
      </w:r>
      <w:r w:rsidRPr="001A46CB">
        <w:t xml:space="preserve">(Larson-Prior et al., 2009; </w:t>
      </w:r>
      <w:proofErr w:type="spellStart"/>
      <w:r w:rsidRPr="001A46CB">
        <w:t>Spoormaker</w:t>
      </w:r>
      <w:proofErr w:type="spellEnd"/>
      <w:r w:rsidRPr="001A46CB">
        <w:t xml:space="preserve"> et al., 2010</w:t>
      </w:r>
      <w:r>
        <w:t xml:space="preserve">; </w:t>
      </w:r>
      <w:proofErr w:type="spellStart"/>
      <w:r w:rsidRPr="001A46CB">
        <w:t>Boly</w:t>
      </w:r>
      <w:proofErr w:type="spellEnd"/>
      <w:r w:rsidRPr="001A46CB">
        <w:t xml:space="preserve"> et al., 2012</w:t>
      </w:r>
      <w:r>
        <w:t xml:space="preserve">; </w:t>
      </w:r>
      <w:r w:rsidRPr="001A46CB">
        <w:t>Allen et al., 2013).</w:t>
      </w:r>
    </w:p>
    <w:p w14:paraId="22F8F6DA" w14:textId="1E0C32E2" w:rsidR="002D17C5" w:rsidRDefault="002D17C5" w:rsidP="002D17C5">
      <w:pPr>
        <w:pStyle w:val="Heading2"/>
      </w:pPr>
      <w:r>
        <w:t>Relation to clinical scores</w:t>
      </w:r>
    </w:p>
    <w:p w14:paraId="355C875D" w14:textId="43E6B8A8" w:rsidR="002D17C5" w:rsidRDefault="002D17C5" w:rsidP="002D17C5">
      <w:pPr>
        <w:pStyle w:val="Heading3"/>
      </w:pPr>
      <w:r>
        <w:t xml:space="preserve">None </w:t>
      </w:r>
      <w:sdt>
        <w:sdtPr>
          <w:rPr>
            <w:color w:val="000000"/>
          </w:rPr>
          <w:tag w:val="MENDELEY_CITATION_v3_eyJjaXRhdGlvbklEIjoiTUVOREVMRVlfQ0lUQVRJT05fYTE1YjJjNjAtOTU2ZC00YWQ3LTkxYTgtNTkxNzc2Y2E0Mjg1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LkQuIiwicGFyc2UtbmFtZXMiOmZhbHNlLCJkcm9wcGluZy1wYXJ0aWNsZSI6IiIsIm5vbi1kcm9wcGluZy1wYXJ0aWNsZSI6IiJ9XSwiY29udGFpbmVyLXRpdGxlIjoiTmV1cm9JbWFnZTogQ2xpbmljYWwiLCJET0kiOiIxMC4xMDE2L2oubmljbC4yMDE0LjA3LjAwMyIsIklTQk4iOiIyMjEzLTE1ODIgKEVsZWN0cm9uaWMpIDIyMTMtMTU4MiAoTGlua2luZykiLCJJU1NOIjoiMjIxMzE1ODIiLCJQTUlEIjoiMjMyNzkxODAiLCJVUkwiOiJodHRwczovL2xpbmtpbmdodWIuZWxzZXZpZXIuY29tL3JldHJpZXZlL3BpaS9TMjIxMzE1ODIxNDAwMDk1MyIsImlzc3VlZCI6eyJkYXRlLXBhcnRzIjpbWzIwMTQsMTEsMV1dfSwicGFnZSI6IjI5OC0zMDg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FbHNldmllciBCLlYuIiwiaXNzdWUiOiIyMSIsInZvbHVtZSI6IjUiLCJjb250YWluZXItdGl0bGUtc2hvcnQiOiJOZXVyb2ltYWdlIENsaW4ifSwiaXNUZW1wb3JhcnkiOmZhbHNlfV19"/>
          <w:id w:val="-1267928097"/>
          <w:placeholder>
            <w:docPart w:val="74C89E64C4AFDB4AA949EBA6B6565C0B"/>
          </w:placeholder>
        </w:sdtPr>
        <w:sdtContent>
          <w:r w:rsidR="00E100DA" w:rsidRPr="00E100DA">
            <w:rPr>
              <w:color w:val="000000"/>
            </w:rPr>
            <w:t>(</w:t>
          </w:r>
          <w:proofErr w:type="spellStart"/>
          <w:r w:rsidR="00E100DA" w:rsidRPr="00E100DA">
            <w:rPr>
              <w:color w:val="000000"/>
            </w:rPr>
            <w:t>Damaraju</w:t>
          </w:r>
          <w:proofErr w:type="spellEnd"/>
          <w:r w:rsidR="00E100DA" w:rsidRPr="00E100DA">
            <w:rPr>
              <w:color w:val="000000"/>
            </w:rPr>
            <w:t xml:space="preserve"> et al. 2014)</w:t>
          </w:r>
        </w:sdtContent>
      </w:sdt>
    </w:p>
    <w:p w14:paraId="1099B9C8" w14:textId="77777777" w:rsidR="005F07D2" w:rsidRDefault="005F07D2" w:rsidP="005F07D2">
      <w:pPr>
        <w:pStyle w:val="Heading3"/>
      </w:pPr>
    </w:p>
    <w:p w14:paraId="77644D37" w14:textId="29F6AD0D" w:rsidR="002D17C5" w:rsidRPr="00B3276D" w:rsidRDefault="005F07D2" w:rsidP="005F07D2">
      <w:pPr>
        <w:pStyle w:val="Heading2"/>
      </w:pPr>
      <w:r>
        <w:t xml:space="preserve">Development of functional network connectivity (FNC): see Allen </w:t>
      </w:r>
      <w:r>
        <w:rPr>
          <w:i/>
          <w:iCs/>
        </w:rPr>
        <w:t>et</w:t>
      </w:r>
      <w:r>
        <w:t xml:space="preserve">. </w:t>
      </w:r>
      <w:r>
        <w:rPr>
          <w:i/>
          <w:iCs/>
        </w:rPr>
        <w:t>al</w:t>
      </w:r>
      <w:r>
        <w:t>. 2011</w:t>
      </w:r>
    </w:p>
    <w:p w14:paraId="2CCB4313" w14:textId="65AB7D39" w:rsidR="001110A5" w:rsidRDefault="001110A5" w:rsidP="0068788E">
      <w:pPr>
        <w:pStyle w:val="Heading1"/>
      </w:pPr>
      <w:r>
        <w:t>Need for dynamics</w:t>
      </w:r>
    </w:p>
    <w:p w14:paraId="51A75A47" w14:textId="0944C217" w:rsidR="001110A5" w:rsidRDefault="001110A5" w:rsidP="001110A5">
      <w:pPr>
        <w:pStyle w:val="Heading2"/>
      </w:pPr>
      <w:r w:rsidRPr="001110A5">
        <w:rPr>
          <w:rFonts w:ascii="Calibri" w:hAnsi="Calibri" w:cs="Calibri"/>
        </w:rPr>
        <w:t>﻿</w:t>
      </w:r>
      <w:r>
        <w:t>suggested that functional connectivity measures stabilize over 5 or more minutes (Van Dijk et al., 2010) and follow anatomical connectivity (Deco et al., 2011).</w:t>
      </w:r>
    </w:p>
    <w:p w14:paraId="1CD5AA87" w14:textId="58F8C9D1" w:rsidR="001110A5" w:rsidRDefault="001110A5" w:rsidP="001110A5">
      <w:pPr>
        <w:pStyle w:val="Heading3"/>
      </w:pPr>
      <w:r>
        <w:t xml:space="preserve">Cannot capture </w:t>
      </w:r>
      <w:r w:rsidR="00051B0A">
        <w:t xml:space="preserve">dynamics of network changes over </w:t>
      </w:r>
      <w:proofErr w:type="gramStart"/>
      <w:r w:rsidR="00051B0A">
        <w:t>time</w:t>
      </w:r>
      <w:proofErr w:type="gramEnd"/>
    </w:p>
    <w:p w14:paraId="6F24A618" w14:textId="1B69B63F" w:rsidR="0068788E" w:rsidRDefault="00051B0A" w:rsidP="0068788E">
      <w:pPr>
        <w:pStyle w:val="Heading3"/>
      </w:pPr>
      <w:r>
        <w:t xml:space="preserve">Network alterations crucial to process &amp; respond to stimuli </w:t>
      </w:r>
      <w:r w:rsidRPr="00051B0A">
        <w:rPr>
          <w:rFonts w:ascii="Calibri" w:hAnsi="Calibri" w:cs="Calibri"/>
        </w:rPr>
        <w:t>﻿</w:t>
      </w:r>
      <w:r w:rsidRPr="00051B0A">
        <w:t>(Hutchison et al., 2013).</w:t>
      </w:r>
    </w:p>
    <w:p w14:paraId="4C4AAD51" w14:textId="099CDD04" w:rsidR="004B2CA8" w:rsidRDefault="004B2CA8" w:rsidP="004B2CA8">
      <w:pPr>
        <w:pStyle w:val="Heading2"/>
      </w:pPr>
      <w:r>
        <w:t xml:space="preserve">Lack of metrics specific to </w:t>
      </w:r>
      <w:r>
        <w:rPr>
          <w:i/>
          <w:iCs/>
        </w:rPr>
        <w:t>dynamic</w:t>
      </w:r>
      <w:r>
        <w:t xml:space="preserve"> functional connectivity </w:t>
      </w:r>
      <w:r w:rsidRPr="004B2CA8">
        <w:rPr>
          <w:rFonts w:ascii="Calibri" w:hAnsi="Calibri" w:cs="Calibri"/>
        </w:rPr>
        <w:t>﻿</w:t>
      </w:r>
      <w:r w:rsidRPr="004B2CA8">
        <w:t xml:space="preserve">(Bassett and Gazzaniga, 2011; </w:t>
      </w:r>
      <w:proofErr w:type="spellStart"/>
      <w:r w:rsidRPr="004B2CA8">
        <w:t>Fornito</w:t>
      </w:r>
      <w:proofErr w:type="spellEnd"/>
      <w:r w:rsidRPr="004B2CA8">
        <w:t xml:space="preserve"> et al., 2013; </w:t>
      </w:r>
      <w:proofErr w:type="spellStart"/>
      <w:r w:rsidRPr="004B2CA8">
        <w:t>Telesford</w:t>
      </w:r>
      <w:proofErr w:type="spellEnd"/>
      <w:r w:rsidRPr="004B2CA8">
        <w:t xml:space="preserve"> et al., 2011)</w:t>
      </w:r>
      <w:r>
        <w:t xml:space="preserve"> </w:t>
      </w:r>
      <w:sdt>
        <w:sdtPr>
          <w:rPr>
            <w:color w:val="000000"/>
          </w:rPr>
          <w:tag w:val="MENDELEY_CITATION_v3_eyJjaXRhdGlvbklEIjoiTUVOREVMRVlfQ0lUQVRJT05fZmY5NDVkMjgtZGNkZi00MDNhLTgwZGMtYzFlOTNhMWM0YmE3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"/>
          <w:id w:val="1844736302"/>
          <w:placeholder>
            <w:docPart w:val="DCA302D63C04B4458BA9A5867A870347"/>
          </w:placeholder>
        </w:sdtPr>
        <w:sdtContent>
          <w:r w:rsidR="00E100DA" w:rsidRPr="00E100DA">
            <w:rPr>
              <w:color w:val="000000"/>
            </w:rPr>
            <w:t>(Yu et al. 2015)</w:t>
          </w:r>
        </w:sdtContent>
      </w:sdt>
    </w:p>
    <w:p w14:paraId="16E29C4C" w14:textId="36880662" w:rsidR="00051B0A" w:rsidRDefault="00051B0A" w:rsidP="00051B0A">
      <w:pPr>
        <w:pStyle w:val="Heading1"/>
      </w:pPr>
      <w:r>
        <w:t>Methods</w:t>
      </w:r>
    </w:p>
    <w:p w14:paraId="4E3B5D43" w14:textId="399C8BAF" w:rsidR="0068788E" w:rsidRDefault="00000000" w:rsidP="0068788E">
      <w:pPr>
        <w:pStyle w:val="Heading2"/>
      </w:pPr>
      <w:sdt>
        <w:sdtPr>
          <w:rPr>
            <w:color w:val="000000"/>
          </w:rPr>
          <w:tag w:val="MENDELEY_CITATION_v3_eyJjaXRhdGlvbklEIjoiTUVOREVMRVlfQ0lUQVRJT05fMjkyOWE0ZTItOTQyYS00NmQwLWE3MjAtMTVhZThiZDg3YWE2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LkQuIiwicGFyc2UtbmFtZXMiOmZhbHNlLCJkcm9wcGluZy1wYXJ0aWNsZSI6IiIsIm5vbi1kcm9wcGluZy1wYXJ0aWNsZSI6IiJ9XSwiY29udGFpbmVyLXRpdGxlIjoiTmV1cm9JbWFnZTogQ2xpbmljYWwiLCJET0kiOiIxMC4xMDE2L2oubmljbC4yMDE0LjA3LjAwMyIsIklTQk4iOiIyMjEzLTE1ODIgKEVsZWN0cm9uaWMpIDIyMTMtMTU4MiAoTGlua2luZykiLCJJU1NOIjoiMjIxMzE1ODIiLCJQTUlEIjoiMjMyNzkxODAiLCJVUkwiOiJodHRwczovL2xpbmtpbmdodWIuZWxzZXZpZXIuY29tL3JldHJpZXZlL3BpaS9TMjIxMzE1ODIxNDAwMDk1MyIsImlzc3VlZCI6eyJkYXRlLXBhcnRzIjpbWzIwMTQsMTEsMV1dfSwicGFnZSI6IjI5OC0zMDg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FbHNldmllciBCLlYuIiwiaXNzdWUiOiIyMSIsInZvbHVtZSI6IjUiLCJjb250YWluZXItdGl0bGUtc2hvcnQiOiJOZXVyb2ltYWdlIENsaW4ifSwiaXNUZW1wb3JhcnkiOmZhbHNlfV19"/>
          <w:id w:val="372036120"/>
          <w:placeholder>
            <w:docPart w:val="AB128029078B4942AD6DDBDCF52A7A05"/>
          </w:placeholder>
        </w:sdtPr>
        <w:sdtContent>
          <w:r w:rsidR="00E100DA" w:rsidRPr="00E100DA">
            <w:rPr>
              <w:color w:val="000000"/>
            </w:rPr>
            <w:t>(</w:t>
          </w:r>
          <w:proofErr w:type="spellStart"/>
          <w:r w:rsidR="00E100DA" w:rsidRPr="00E100DA">
            <w:rPr>
              <w:color w:val="000000"/>
            </w:rPr>
            <w:t>Damaraju</w:t>
          </w:r>
          <w:proofErr w:type="spellEnd"/>
          <w:r w:rsidR="00E100DA" w:rsidRPr="00E100DA">
            <w:rPr>
              <w:color w:val="000000"/>
            </w:rPr>
            <w:t xml:space="preserve"> et al. 2014)</w:t>
          </w:r>
        </w:sdtContent>
      </w:sdt>
    </w:p>
    <w:p w14:paraId="46E9C5A2" w14:textId="60EF0FBB" w:rsidR="0068788E" w:rsidRDefault="0068788E" w:rsidP="0068788E">
      <w:pPr>
        <w:pStyle w:val="Heading3"/>
      </w:pPr>
      <w:r>
        <w:t xml:space="preserve">Explanation of spatial ICA: (Jafri </w:t>
      </w:r>
      <w:r w:rsidRPr="00FF03B3">
        <w:t>et al., 20</w:t>
      </w:r>
      <w:r>
        <w:t>08</w:t>
      </w:r>
      <w:r w:rsidRPr="00FF03B3">
        <w:t>)</w:t>
      </w:r>
      <w:r>
        <w:t xml:space="preserve">, </w:t>
      </w:r>
      <w:r w:rsidRPr="00FF03B3">
        <w:rPr>
          <w:rFonts w:ascii="Calibri" w:hAnsi="Calibri" w:cs="Calibri"/>
        </w:rPr>
        <w:t>﻿</w:t>
      </w:r>
      <w:r w:rsidRPr="00FF03B3">
        <w:t>(Allen et al., 2012)</w:t>
      </w:r>
    </w:p>
    <w:p w14:paraId="7C565432" w14:textId="2732BFA6" w:rsidR="00651BB1" w:rsidRDefault="0068788E" w:rsidP="0068788E">
      <w:pPr>
        <w:pStyle w:val="Heading3"/>
      </w:pPr>
      <w:r>
        <w:t xml:space="preserve">MANCOVA: </w:t>
      </w:r>
      <w:r w:rsidRPr="0068788E">
        <w:rPr>
          <w:rFonts w:ascii="Calibri" w:hAnsi="Calibri" w:cs="Calibri"/>
        </w:rPr>
        <w:t>﻿</w:t>
      </w:r>
      <w:r w:rsidRPr="0068788E">
        <w:t>(Allen et al., 2011)</w:t>
      </w:r>
    </w:p>
    <w:p w14:paraId="6C6A5AB0" w14:textId="77777777" w:rsidR="006049D6" w:rsidRDefault="006049D6" w:rsidP="006049D6">
      <w:pPr>
        <w:pStyle w:val="Heading2"/>
      </w:pPr>
      <w:r>
        <w:t>Development of functional network connectivity (FNC):</w:t>
      </w:r>
    </w:p>
    <w:p w14:paraId="151F4DFD" w14:textId="101D6738" w:rsidR="00833133" w:rsidRDefault="00833133" w:rsidP="006049D6">
      <w:pPr>
        <w:pStyle w:val="Heading3"/>
      </w:pPr>
      <w:r w:rsidRPr="00833133">
        <w:lastRenderedPageBreak/>
        <w:t>Abou-</w:t>
      </w:r>
      <w:proofErr w:type="spellStart"/>
      <w:r w:rsidRPr="00833133">
        <w:t>Elseoud</w:t>
      </w:r>
      <w:proofErr w:type="spellEnd"/>
      <w:r w:rsidRPr="00833133">
        <w:t xml:space="preserve"> et al., 2010</w:t>
      </w:r>
    </w:p>
    <w:p w14:paraId="1DE3842F" w14:textId="77777777" w:rsidR="00833133" w:rsidRDefault="00833133" w:rsidP="00833133">
      <w:pPr>
        <w:pStyle w:val="Heading3"/>
      </w:pPr>
      <w:proofErr w:type="spellStart"/>
      <w:r w:rsidRPr="00833133">
        <w:t>Kiviniemi</w:t>
      </w:r>
      <w:proofErr w:type="spellEnd"/>
      <w:r w:rsidRPr="00833133">
        <w:t xml:space="preserve"> et al., 2009</w:t>
      </w:r>
    </w:p>
    <w:p w14:paraId="4F47D379" w14:textId="56AC5B07" w:rsidR="00833133" w:rsidRDefault="00833133" w:rsidP="00833133">
      <w:pPr>
        <w:pStyle w:val="Heading3"/>
      </w:pPr>
      <w:r>
        <w:t xml:space="preserve">Yu </w:t>
      </w:r>
      <w:r>
        <w:rPr>
          <w:i/>
          <w:iCs/>
        </w:rPr>
        <w:t>et</w:t>
      </w:r>
      <w:r>
        <w:t xml:space="preserve">. </w:t>
      </w:r>
      <w:r>
        <w:rPr>
          <w:i/>
          <w:iCs/>
        </w:rPr>
        <w:t>al</w:t>
      </w:r>
      <w:r>
        <w:t>. 2011a, 2012</w:t>
      </w:r>
    </w:p>
    <w:p w14:paraId="6B45AB20" w14:textId="17EF3819" w:rsidR="006049D6" w:rsidRDefault="006049D6" w:rsidP="006049D6">
      <w:pPr>
        <w:pStyle w:val="Heading3"/>
      </w:pPr>
      <w:r>
        <w:t xml:space="preserve">Allen </w:t>
      </w:r>
      <w:r>
        <w:rPr>
          <w:i/>
          <w:iCs/>
        </w:rPr>
        <w:t>et</w:t>
      </w:r>
      <w:r>
        <w:t xml:space="preserve">. </w:t>
      </w:r>
      <w:r>
        <w:rPr>
          <w:i/>
          <w:iCs/>
        </w:rPr>
        <w:t>al</w:t>
      </w:r>
      <w:r>
        <w:t>. 2011</w:t>
      </w:r>
    </w:p>
    <w:p w14:paraId="06D6CF77" w14:textId="073BCB09" w:rsidR="006049D6" w:rsidRDefault="006049D6" w:rsidP="006049D6">
      <w:pPr>
        <w:pStyle w:val="Heading3"/>
      </w:pPr>
      <w:r>
        <w:t>De Reus and van den Heuvel 2013</w:t>
      </w:r>
    </w:p>
    <w:p w14:paraId="5BEA8DD5" w14:textId="75501FDE" w:rsidR="006049D6" w:rsidRDefault="006049D6" w:rsidP="00833133">
      <w:pPr>
        <w:pStyle w:val="Heading3"/>
      </w:pPr>
      <w:proofErr w:type="spellStart"/>
      <w:r>
        <w:t>Fornito</w:t>
      </w:r>
      <w:proofErr w:type="spellEnd"/>
      <w:r>
        <w:t xml:space="preserve"> </w:t>
      </w:r>
      <w:r>
        <w:rPr>
          <w:i/>
          <w:iCs/>
        </w:rPr>
        <w:t>et</w:t>
      </w:r>
      <w:r>
        <w:t xml:space="preserve">. </w:t>
      </w:r>
      <w:r>
        <w:rPr>
          <w:i/>
          <w:iCs/>
        </w:rPr>
        <w:t>al</w:t>
      </w:r>
      <w:r>
        <w:t>. 2013</w:t>
      </w:r>
    </w:p>
    <w:sectPr w:rsidR="006049D6">
      <w:footerReference w:type="default" r:id="rId8"/>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00C53" w14:textId="77777777" w:rsidR="005E3D16" w:rsidRDefault="005E3D16">
      <w:pPr>
        <w:spacing w:after="0" w:line="240" w:lineRule="auto"/>
      </w:pPr>
      <w:r>
        <w:separator/>
      </w:r>
    </w:p>
    <w:p w14:paraId="1D35B7AD" w14:textId="77777777" w:rsidR="005E3D16" w:rsidRDefault="005E3D16"/>
  </w:endnote>
  <w:endnote w:type="continuationSeparator" w:id="0">
    <w:p w14:paraId="57EC0580" w14:textId="77777777" w:rsidR="005E3D16" w:rsidRDefault="005E3D16">
      <w:pPr>
        <w:spacing w:after="0" w:line="240" w:lineRule="auto"/>
      </w:pPr>
      <w:r>
        <w:continuationSeparator/>
      </w:r>
    </w:p>
    <w:p w14:paraId="149BD96B" w14:textId="77777777" w:rsidR="005E3D16" w:rsidRDefault="005E3D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A59D8" w14:textId="77777777" w:rsidR="003C29DD" w:rsidRDefault="0000000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3613F" w14:textId="77777777" w:rsidR="005E3D16" w:rsidRDefault="005E3D16">
      <w:pPr>
        <w:spacing w:after="0" w:line="240" w:lineRule="auto"/>
      </w:pPr>
      <w:r>
        <w:separator/>
      </w:r>
    </w:p>
    <w:p w14:paraId="0C766F9A" w14:textId="77777777" w:rsidR="005E3D16" w:rsidRDefault="005E3D16"/>
  </w:footnote>
  <w:footnote w:type="continuationSeparator" w:id="0">
    <w:p w14:paraId="524E3F1E" w14:textId="77777777" w:rsidR="005E3D16" w:rsidRDefault="005E3D16">
      <w:pPr>
        <w:spacing w:after="0" w:line="240" w:lineRule="auto"/>
      </w:pPr>
      <w:r>
        <w:continuationSeparator/>
      </w:r>
    </w:p>
    <w:p w14:paraId="1ED850F2" w14:textId="77777777" w:rsidR="005E3D16" w:rsidRDefault="005E3D1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245649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18E"/>
    <w:rsid w:val="00051B0A"/>
    <w:rsid w:val="00060FE4"/>
    <w:rsid w:val="00076BC7"/>
    <w:rsid w:val="000A1AA9"/>
    <w:rsid w:val="000D0963"/>
    <w:rsid w:val="000F7028"/>
    <w:rsid w:val="001110A5"/>
    <w:rsid w:val="00113D93"/>
    <w:rsid w:val="001453B2"/>
    <w:rsid w:val="0017784C"/>
    <w:rsid w:val="001A46CB"/>
    <w:rsid w:val="001A66C8"/>
    <w:rsid w:val="001B25B8"/>
    <w:rsid w:val="001B7BE5"/>
    <w:rsid w:val="001F229E"/>
    <w:rsid w:val="00254A75"/>
    <w:rsid w:val="00264220"/>
    <w:rsid w:val="0027530C"/>
    <w:rsid w:val="002D17C5"/>
    <w:rsid w:val="00337017"/>
    <w:rsid w:val="00366026"/>
    <w:rsid w:val="003C29DD"/>
    <w:rsid w:val="003C7184"/>
    <w:rsid w:val="003E645F"/>
    <w:rsid w:val="00400F5D"/>
    <w:rsid w:val="00437053"/>
    <w:rsid w:val="004375A6"/>
    <w:rsid w:val="004824D9"/>
    <w:rsid w:val="004B2CA8"/>
    <w:rsid w:val="004C6B84"/>
    <w:rsid w:val="00517EB0"/>
    <w:rsid w:val="005265BA"/>
    <w:rsid w:val="00531D84"/>
    <w:rsid w:val="00547426"/>
    <w:rsid w:val="005E345C"/>
    <w:rsid w:val="005E3D16"/>
    <w:rsid w:val="005F07D2"/>
    <w:rsid w:val="006049D6"/>
    <w:rsid w:val="0060618E"/>
    <w:rsid w:val="00617932"/>
    <w:rsid w:val="00651BB1"/>
    <w:rsid w:val="0068788E"/>
    <w:rsid w:val="006A3323"/>
    <w:rsid w:val="006B43E7"/>
    <w:rsid w:val="00723D64"/>
    <w:rsid w:val="00726F0B"/>
    <w:rsid w:val="00750484"/>
    <w:rsid w:val="007957CF"/>
    <w:rsid w:val="007B7B21"/>
    <w:rsid w:val="007F4A00"/>
    <w:rsid w:val="008130FA"/>
    <w:rsid w:val="008221EE"/>
    <w:rsid w:val="00833133"/>
    <w:rsid w:val="0085063E"/>
    <w:rsid w:val="008A79FE"/>
    <w:rsid w:val="008B0504"/>
    <w:rsid w:val="008F6C23"/>
    <w:rsid w:val="009136ED"/>
    <w:rsid w:val="00927107"/>
    <w:rsid w:val="009413AE"/>
    <w:rsid w:val="00943F6F"/>
    <w:rsid w:val="0095432A"/>
    <w:rsid w:val="009646FD"/>
    <w:rsid w:val="009649F0"/>
    <w:rsid w:val="009D6DA3"/>
    <w:rsid w:val="00A50EAC"/>
    <w:rsid w:val="00A744ED"/>
    <w:rsid w:val="00A75B7D"/>
    <w:rsid w:val="00A8446F"/>
    <w:rsid w:val="00A85066"/>
    <w:rsid w:val="00AD68E8"/>
    <w:rsid w:val="00AE1443"/>
    <w:rsid w:val="00B2170D"/>
    <w:rsid w:val="00B3276D"/>
    <w:rsid w:val="00B416C8"/>
    <w:rsid w:val="00B47D64"/>
    <w:rsid w:val="00B80EEB"/>
    <w:rsid w:val="00BC6635"/>
    <w:rsid w:val="00BF5A46"/>
    <w:rsid w:val="00BF6230"/>
    <w:rsid w:val="00C501C0"/>
    <w:rsid w:val="00C5165C"/>
    <w:rsid w:val="00C83574"/>
    <w:rsid w:val="00CD0388"/>
    <w:rsid w:val="00D13C57"/>
    <w:rsid w:val="00D32CAE"/>
    <w:rsid w:val="00D838F1"/>
    <w:rsid w:val="00DA79C2"/>
    <w:rsid w:val="00E100DA"/>
    <w:rsid w:val="00E456B6"/>
    <w:rsid w:val="00E475DA"/>
    <w:rsid w:val="00E53319"/>
    <w:rsid w:val="00E53A5D"/>
    <w:rsid w:val="00EA0032"/>
    <w:rsid w:val="00EE2E3E"/>
    <w:rsid w:val="00EF0B45"/>
    <w:rsid w:val="00EF503D"/>
    <w:rsid w:val="00F57B9B"/>
    <w:rsid w:val="00FB74DE"/>
    <w:rsid w:val="00FF03B3"/>
    <w:rsid w:val="00FF2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1753"/>
  <w15:chartTrackingRefBased/>
  <w15:docId w15:val="{A5633EAC-5A7F-A34C-9095-41008CA8E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Library/Containers/com.microsoft.Word/Data/Library/Application%20Support/Microsoft/Office/16.0/DTS/en-US%7bB4F75617-DE57-7048-B8ED-A2EC3EDDF3A1%7d/%7bD3F0B772-D033-874D-A7EB-14C113DB67AD%7dtf100020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991C5D5-71D9-9342-842B-B416E184507F}"/>
      </w:docPartPr>
      <w:docPartBody>
        <w:p w:rsidR="00DD0806" w:rsidRDefault="00FC32D1">
          <w:r w:rsidRPr="0065599C">
            <w:rPr>
              <w:rStyle w:val="PlaceholderText"/>
            </w:rPr>
            <w:t>Click or tap here to enter text.</w:t>
          </w:r>
        </w:p>
      </w:docPartBody>
    </w:docPart>
    <w:docPart>
      <w:docPartPr>
        <w:name w:val="815FF6889380E04A93660066B0F99041"/>
        <w:category>
          <w:name w:val="General"/>
          <w:gallery w:val="placeholder"/>
        </w:category>
        <w:types>
          <w:type w:val="bbPlcHdr"/>
        </w:types>
        <w:behaviors>
          <w:behavior w:val="content"/>
        </w:behaviors>
        <w:guid w:val="{D91ED89F-EF9E-194A-B442-C3B40881B838}"/>
      </w:docPartPr>
      <w:docPartBody>
        <w:p w:rsidR="00DD0806" w:rsidRDefault="00FC32D1" w:rsidP="00FC32D1">
          <w:pPr>
            <w:pStyle w:val="815FF6889380E04A93660066B0F99041"/>
          </w:pPr>
          <w:r w:rsidRPr="0065599C">
            <w:rPr>
              <w:rStyle w:val="PlaceholderText"/>
            </w:rPr>
            <w:t>Click or tap here to enter text.</w:t>
          </w:r>
        </w:p>
      </w:docPartBody>
    </w:docPart>
    <w:docPart>
      <w:docPartPr>
        <w:name w:val="8A272E2571AB2548B318DB1367135278"/>
        <w:category>
          <w:name w:val="General"/>
          <w:gallery w:val="placeholder"/>
        </w:category>
        <w:types>
          <w:type w:val="bbPlcHdr"/>
        </w:types>
        <w:behaviors>
          <w:behavior w:val="content"/>
        </w:behaviors>
        <w:guid w:val="{FAEDCE4C-23F6-3440-B713-C3E958A25F7C}"/>
      </w:docPartPr>
      <w:docPartBody>
        <w:p w:rsidR="00BE27AE" w:rsidRDefault="005D1688" w:rsidP="005D1688">
          <w:pPr>
            <w:pStyle w:val="8A272E2571AB2548B318DB1367135278"/>
          </w:pPr>
          <w:r w:rsidRPr="0065599C">
            <w:rPr>
              <w:rStyle w:val="PlaceholderText"/>
            </w:rPr>
            <w:t>Click or tap here to enter text.</w:t>
          </w:r>
        </w:p>
      </w:docPartBody>
    </w:docPart>
    <w:docPart>
      <w:docPartPr>
        <w:name w:val="1246414DB99D06448ECF94E249A6032F"/>
        <w:category>
          <w:name w:val="General"/>
          <w:gallery w:val="placeholder"/>
        </w:category>
        <w:types>
          <w:type w:val="bbPlcHdr"/>
        </w:types>
        <w:behaviors>
          <w:behavior w:val="content"/>
        </w:behaviors>
        <w:guid w:val="{C43C4E04-58A6-A546-8A42-F4628FE1EA2B}"/>
      </w:docPartPr>
      <w:docPartBody>
        <w:p w:rsidR="00D112A4" w:rsidRDefault="00BE27AE" w:rsidP="00BE27AE">
          <w:pPr>
            <w:pStyle w:val="1246414DB99D06448ECF94E249A6032F"/>
          </w:pPr>
          <w:r w:rsidRPr="0065599C">
            <w:rPr>
              <w:rStyle w:val="PlaceholderText"/>
            </w:rPr>
            <w:t>Click or tap here to enter text.</w:t>
          </w:r>
        </w:p>
      </w:docPartBody>
    </w:docPart>
    <w:docPart>
      <w:docPartPr>
        <w:name w:val="EB08ACB9E11DEE4ABF240931F1EE18FB"/>
        <w:category>
          <w:name w:val="General"/>
          <w:gallery w:val="placeholder"/>
        </w:category>
        <w:types>
          <w:type w:val="bbPlcHdr"/>
        </w:types>
        <w:behaviors>
          <w:behavior w:val="content"/>
        </w:behaviors>
        <w:guid w:val="{66E3FE24-2799-1848-A067-5D29938343AA}"/>
      </w:docPartPr>
      <w:docPartBody>
        <w:p w:rsidR="00D112A4" w:rsidRDefault="00BE27AE" w:rsidP="00BE27AE">
          <w:pPr>
            <w:pStyle w:val="EB08ACB9E11DEE4ABF240931F1EE18FB"/>
          </w:pPr>
          <w:r w:rsidRPr="0065599C">
            <w:rPr>
              <w:rStyle w:val="PlaceholderText"/>
            </w:rPr>
            <w:t>Click or tap here to enter text.</w:t>
          </w:r>
        </w:p>
      </w:docPartBody>
    </w:docPart>
    <w:docPart>
      <w:docPartPr>
        <w:name w:val="AB128029078B4942AD6DDBDCF52A7A05"/>
        <w:category>
          <w:name w:val="General"/>
          <w:gallery w:val="placeholder"/>
        </w:category>
        <w:types>
          <w:type w:val="bbPlcHdr"/>
        </w:types>
        <w:behaviors>
          <w:behavior w:val="content"/>
        </w:behaviors>
        <w:guid w:val="{BB322AAD-46C0-B244-B4D1-14A135FB9121}"/>
      </w:docPartPr>
      <w:docPartBody>
        <w:p w:rsidR="00D112A4" w:rsidRDefault="00BE27AE" w:rsidP="00BE27AE">
          <w:pPr>
            <w:pStyle w:val="AB128029078B4942AD6DDBDCF52A7A05"/>
          </w:pPr>
          <w:r w:rsidRPr="0065599C">
            <w:rPr>
              <w:rStyle w:val="PlaceholderText"/>
            </w:rPr>
            <w:t>Click or tap here to enter text.</w:t>
          </w:r>
        </w:p>
      </w:docPartBody>
    </w:docPart>
    <w:docPart>
      <w:docPartPr>
        <w:name w:val="4B73F6A08DCD3942ABAFB1BC43670AA0"/>
        <w:category>
          <w:name w:val="General"/>
          <w:gallery w:val="placeholder"/>
        </w:category>
        <w:types>
          <w:type w:val="bbPlcHdr"/>
        </w:types>
        <w:behaviors>
          <w:behavior w:val="content"/>
        </w:behaviors>
        <w:guid w:val="{4CF434EA-06CE-EA4E-878F-3A0DF1892DF5}"/>
      </w:docPartPr>
      <w:docPartBody>
        <w:p w:rsidR="005501A7" w:rsidRDefault="00D112A4" w:rsidP="00D112A4">
          <w:pPr>
            <w:pStyle w:val="4B73F6A08DCD3942ABAFB1BC43670AA0"/>
          </w:pPr>
          <w:r w:rsidRPr="0065599C">
            <w:rPr>
              <w:rStyle w:val="PlaceholderText"/>
            </w:rPr>
            <w:t>Click or tap here to enter text.</w:t>
          </w:r>
        </w:p>
      </w:docPartBody>
    </w:docPart>
    <w:docPart>
      <w:docPartPr>
        <w:name w:val="FC6FF5E2BFEF1A4E8BAD5B3A3511578A"/>
        <w:category>
          <w:name w:val="General"/>
          <w:gallery w:val="placeholder"/>
        </w:category>
        <w:types>
          <w:type w:val="bbPlcHdr"/>
        </w:types>
        <w:behaviors>
          <w:behavior w:val="content"/>
        </w:behaviors>
        <w:guid w:val="{4AA1AF19-9331-8C4C-8E2E-2880694AE5E5}"/>
      </w:docPartPr>
      <w:docPartBody>
        <w:p w:rsidR="005501A7" w:rsidRDefault="00D112A4" w:rsidP="00D112A4">
          <w:pPr>
            <w:pStyle w:val="FC6FF5E2BFEF1A4E8BAD5B3A3511578A"/>
          </w:pPr>
          <w:r w:rsidRPr="0065599C">
            <w:rPr>
              <w:rStyle w:val="PlaceholderText"/>
            </w:rPr>
            <w:t>Click or tap here to enter text.</w:t>
          </w:r>
        </w:p>
      </w:docPartBody>
    </w:docPart>
    <w:docPart>
      <w:docPartPr>
        <w:name w:val="74C89E64C4AFDB4AA949EBA6B6565C0B"/>
        <w:category>
          <w:name w:val="General"/>
          <w:gallery w:val="placeholder"/>
        </w:category>
        <w:types>
          <w:type w:val="bbPlcHdr"/>
        </w:types>
        <w:behaviors>
          <w:behavior w:val="content"/>
        </w:behaviors>
        <w:guid w:val="{1FFF45D4-76BB-6A4D-AD97-6DC9346400DC}"/>
      </w:docPartPr>
      <w:docPartBody>
        <w:p w:rsidR="005501A7" w:rsidRDefault="00D112A4" w:rsidP="00D112A4">
          <w:pPr>
            <w:pStyle w:val="74C89E64C4AFDB4AA949EBA6B6565C0B"/>
          </w:pPr>
          <w:r w:rsidRPr="0065599C">
            <w:rPr>
              <w:rStyle w:val="PlaceholderText"/>
            </w:rPr>
            <w:t>Click or tap here to enter text.</w:t>
          </w:r>
        </w:p>
      </w:docPartBody>
    </w:docPart>
    <w:docPart>
      <w:docPartPr>
        <w:name w:val="8BC577F9A7C46B4FA5DCDFDA10C13C4E"/>
        <w:category>
          <w:name w:val="General"/>
          <w:gallery w:val="placeholder"/>
        </w:category>
        <w:types>
          <w:type w:val="bbPlcHdr"/>
        </w:types>
        <w:behaviors>
          <w:behavior w:val="content"/>
        </w:behaviors>
        <w:guid w:val="{50E869E9-5A41-9144-A97A-5F70EE9D2FD4}"/>
      </w:docPartPr>
      <w:docPartBody>
        <w:p w:rsidR="005501A7" w:rsidRDefault="00D112A4" w:rsidP="00D112A4">
          <w:pPr>
            <w:pStyle w:val="8BC577F9A7C46B4FA5DCDFDA10C13C4E"/>
          </w:pPr>
          <w:r w:rsidRPr="0065599C">
            <w:rPr>
              <w:rStyle w:val="PlaceholderText"/>
            </w:rPr>
            <w:t>Click or tap here to enter text.</w:t>
          </w:r>
        </w:p>
      </w:docPartBody>
    </w:docPart>
    <w:docPart>
      <w:docPartPr>
        <w:name w:val="BC659A5FAA52CF48B8983E305C6F064E"/>
        <w:category>
          <w:name w:val="General"/>
          <w:gallery w:val="placeholder"/>
        </w:category>
        <w:types>
          <w:type w:val="bbPlcHdr"/>
        </w:types>
        <w:behaviors>
          <w:behavior w:val="content"/>
        </w:behaviors>
        <w:guid w:val="{3F8DC74F-4EC6-1546-A4AF-A46E407A6D29}"/>
      </w:docPartPr>
      <w:docPartBody>
        <w:p w:rsidR="005501A7" w:rsidRDefault="00D112A4" w:rsidP="00D112A4">
          <w:pPr>
            <w:pStyle w:val="BC659A5FAA52CF48B8983E305C6F064E"/>
          </w:pPr>
          <w:r w:rsidRPr="0065599C">
            <w:rPr>
              <w:rStyle w:val="PlaceholderText"/>
            </w:rPr>
            <w:t>Click or tap here to enter text.</w:t>
          </w:r>
        </w:p>
      </w:docPartBody>
    </w:docPart>
    <w:docPart>
      <w:docPartPr>
        <w:name w:val="D1075F4AB6825140AFB4D5A104DEAF2C"/>
        <w:category>
          <w:name w:val="General"/>
          <w:gallery w:val="placeholder"/>
        </w:category>
        <w:types>
          <w:type w:val="bbPlcHdr"/>
        </w:types>
        <w:behaviors>
          <w:behavior w:val="content"/>
        </w:behaviors>
        <w:guid w:val="{448F1CB3-0A22-8249-B945-BD93518E31B2}"/>
      </w:docPartPr>
      <w:docPartBody>
        <w:p w:rsidR="005501A7" w:rsidRDefault="00D112A4" w:rsidP="00D112A4">
          <w:pPr>
            <w:pStyle w:val="D1075F4AB6825140AFB4D5A104DEAF2C"/>
          </w:pPr>
          <w:r w:rsidRPr="0065599C">
            <w:rPr>
              <w:rStyle w:val="PlaceholderText"/>
            </w:rPr>
            <w:t>Click or tap here to enter text.</w:t>
          </w:r>
        </w:p>
      </w:docPartBody>
    </w:docPart>
    <w:docPart>
      <w:docPartPr>
        <w:name w:val="DCA302D63C04B4458BA9A5867A870347"/>
        <w:category>
          <w:name w:val="General"/>
          <w:gallery w:val="placeholder"/>
        </w:category>
        <w:types>
          <w:type w:val="bbPlcHdr"/>
        </w:types>
        <w:behaviors>
          <w:behavior w:val="content"/>
        </w:behaviors>
        <w:guid w:val="{668209CB-3AD8-1549-8FD2-84BAFFA39620}"/>
      </w:docPartPr>
      <w:docPartBody>
        <w:p w:rsidR="005501A7" w:rsidRDefault="00D112A4" w:rsidP="00D112A4">
          <w:pPr>
            <w:pStyle w:val="DCA302D63C04B4458BA9A5867A870347"/>
          </w:pPr>
          <w:r w:rsidRPr="0065599C">
            <w:rPr>
              <w:rStyle w:val="PlaceholderText"/>
            </w:rPr>
            <w:t>Click or tap here to enter text.</w:t>
          </w:r>
        </w:p>
      </w:docPartBody>
    </w:docPart>
    <w:docPart>
      <w:docPartPr>
        <w:name w:val="904E591BCA4430409E94757F9ED8193F"/>
        <w:category>
          <w:name w:val="General"/>
          <w:gallery w:val="placeholder"/>
        </w:category>
        <w:types>
          <w:type w:val="bbPlcHdr"/>
        </w:types>
        <w:behaviors>
          <w:behavior w:val="content"/>
        </w:behaviors>
        <w:guid w:val="{6A888995-F6F9-F249-AD00-865CECE3351D}"/>
      </w:docPartPr>
      <w:docPartBody>
        <w:p w:rsidR="003B1E12" w:rsidRDefault="005501A7" w:rsidP="005501A7">
          <w:pPr>
            <w:pStyle w:val="904E591BCA4430409E94757F9ED8193F"/>
          </w:pPr>
          <w:r w:rsidRPr="006559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57208733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D1"/>
    <w:rsid w:val="00037DC7"/>
    <w:rsid w:val="0007425F"/>
    <w:rsid w:val="002051E4"/>
    <w:rsid w:val="002D489D"/>
    <w:rsid w:val="003B1E12"/>
    <w:rsid w:val="005501A7"/>
    <w:rsid w:val="005D1688"/>
    <w:rsid w:val="007C79C7"/>
    <w:rsid w:val="00982614"/>
    <w:rsid w:val="00BE27AE"/>
    <w:rsid w:val="00D112A4"/>
    <w:rsid w:val="00D11BC0"/>
    <w:rsid w:val="00DD0806"/>
    <w:rsid w:val="00F6357B"/>
    <w:rsid w:val="00FC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aps/>
      <w:color w:val="E97132" w:themeColor="accent2"/>
      <w:spacing w:val="14"/>
      <w:kern w:val="0"/>
      <w:sz w:val="26"/>
      <w:szCs w:val="26"/>
      <w:lang w:eastAsia="ja-JP"/>
      <w14:ligatures w14:val="none"/>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97132" w:themeColor="accent2"/>
      <w:kern w:val="0"/>
      <w:sz w:val="22"/>
      <w:szCs w:val="26"/>
      <w:lang w:eastAsia="ja-JP"/>
      <w14:ligatures w14:val="none"/>
    </w:rPr>
  </w:style>
  <w:style w:type="paragraph" w:styleId="Heading3">
    <w:name w:val="heading 3"/>
    <w:basedOn w:val="Normal"/>
    <w:link w:val="Heading3Char"/>
    <w:uiPriority w:val="9"/>
    <w:unhideWhenUsed/>
    <w:qFormat/>
    <w:pPr>
      <w:numPr>
        <w:ilvl w:val="2"/>
        <w:numId w:val="1"/>
      </w:numPr>
      <w:spacing w:before="40" w:after="0" w:line="288" w:lineRule="auto"/>
      <w:outlineLvl w:val="2"/>
    </w:pPr>
    <w:rPr>
      <w:rFonts w:asciiTheme="majorHAnsi" w:eastAsiaTheme="majorEastAsia" w:hAnsiTheme="majorHAnsi" w:cstheme="majorBidi"/>
      <w:color w:val="156082" w:themeColor="accent1"/>
      <w:kern w:val="0"/>
      <w:sz w:val="22"/>
      <w:lang w:eastAsia="ja-JP"/>
      <w14:ligatures w14:val="none"/>
    </w:rPr>
  </w:style>
  <w:style w:type="paragraph" w:styleId="Heading4">
    <w:name w:val="heading 4"/>
    <w:basedOn w:val="Normal"/>
    <w:link w:val="Heading4Char"/>
    <w:uiPriority w:val="9"/>
    <w:semiHidden/>
    <w:unhideWhenUsed/>
    <w:qFormat/>
    <w:pPr>
      <w:numPr>
        <w:ilvl w:val="3"/>
        <w:numId w:val="1"/>
      </w:numPr>
      <w:spacing w:before="40" w:after="0" w:line="288" w:lineRule="auto"/>
      <w:outlineLvl w:val="3"/>
    </w:pPr>
    <w:rPr>
      <w:rFonts w:asciiTheme="majorHAnsi" w:eastAsiaTheme="majorEastAsia" w:hAnsiTheme="majorHAnsi" w:cstheme="majorBidi"/>
      <w:i/>
      <w:iCs/>
      <w:color w:val="156082" w:themeColor="accent1"/>
      <w:spacing w:val="6"/>
      <w:kern w:val="0"/>
      <w:sz w:val="22"/>
      <w:szCs w:val="22"/>
      <w:lang w:eastAsia="ja-JP"/>
      <w14:ligatures w14:val="none"/>
    </w:rPr>
  </w:style>
  <w:style w:type="paragraph" w:styleId="Heading5">
    <w:name w:val="heading 5"/>
    <w:basedOn w:val="Normal"/>
    <w:link w:val="Heading5Char"/>
    <w:uiPriority w:val="9"/>
    <w:semiHidden/>
    <w:unhideWhenUsed/>
    <w:qFormat/>
    <w:pPr>
      <w:numPr>
        <w:ilvl w:val="4"/>
        <w:numId w:val="1"/>
      </w:numPr>
      <w:spacing w:before="40" w:after="0" w:line="288" w:lineRule="auto"/>
      <w:outlineLvl w:val="4"/>
    </w:pPr>
    <w:rPr>
      <w:rFonts w:asciiTheme="majorHAnsi" w:eastAsiaTheme="majorEastAsia" w:hAnsiTheme="majorHAnsi" w:cstheme="majorBidi"/>
      <w:i/>
      <w:color w:val="E97132" w:themeColor="accent2"/>
      <w:spacing w:val="6"/>
      <w:kern w:val="0"/>
      <w:sz w:val="22"/>
      <w:szCs w:val="22"/>
      <w:lang w:eastAsia="ja-JP"/>
      <w14:ligatures w14:val="none"/>
    </w:rPr>
  </w:style>
  <w:style w:type="paragraph" w:styleId="Heading6">
    <w:name w:val="heading 6"/>
    <w:basedOn w:val="Normal"/>
    <w:link w:val="Heading6Char"/>
    <w:uiPriority w:val="9"/>
    <w:semiHidden/>
    <w:unhideWhenUsed/>
    <w:qFormat/>
    <w:pPr>
      <w:numPr>
        <w:ilvl w:val="5"/>
        <w:numId w:val="1"/>
      </w:numPr>
      <w:spacing w:before="40" w:after="0" w:line="288" w:lineRule="auto"/>
      <w:outlineLvl w:val="5"/>
    </w:pPr>
    <w:rPr>
      <w:rFonts w:asciiTheme="majorHAnsi" w:eastAsiaTheme="majorEastAsia" w:hAnsiTheme="majorHAnsi" w:cstheme="majorBidi"/>
      <w:color w:val="E97132" w:themeColor="accent2"/>
      <w:spacing w:val="12"/>
      <w:kern w:val="0"/>
      <w:sz w:val="22"/>
      <w:szCs w:val="22"/>
      <w:lang w:eastAsia="ja-JP"/>
      <w14:ligatures w14:val="none"/>
    </w:rPr>
  </w:style>
  <w:style w:type="paragraph" w:styleId="Heading7">
    <w:name w:val="heading 7"/>
    <w:basedOn w:val="Normal"/>
    <w:link w:val="Heading7Char"/>
    <w:uiPriority w:val="9"/>
    <w:semiHidden/>
    <w:unhideWhenUsed/>
    <w:qFormat/>
    <w:pPr>
      <w:numPr>
        <w:ilvl w:val="6"/>
        <w:numId w:val="1"/>
      </w:numPr>
      <w:spacing w:before="40" w:after="0" w:line="288" w:lineRule="auto"/>
      <w:outlineLvl w:val="6"/>
    </w:pPr>
    <w:rPr>
      <w:rFonts w:asciiTheme="majorHAnsi" w:eastAsiaTheme="majorEastAsia" w:hAnsiTheme="majorHAnsi" w:cstheme="majorBidi"/>
      <w:iCs/>
      <w:color w:val="E97132" w:themeColor="accent2"/>
      <w:kern w:val="0"/>
      <w:sz w:val="22"/>
      <w:szCs w:val="22"/>
      <w:lang w:eastAsia="ja-JP"/>
      <w14:ligatures w14:val="none"/>
    </w:rPr>
  </w:style>
  <w:style w:type="paragraph" w:styleId="Heading8">
    <w:name w:val="heading 8"/>
    <w:basedOn w:val="Normal"/>
    <w:link w:val="Heading8Char"/>
    <w:uiPriority w:val="9"/>
    <w:semiHidden/>
    <w:unhideWhenUsed/>
    <w:qFormat/>
    <w:pPr>
      <w:numPr>
        <w:ilvl w:val="7"/>
        <w:numId w:val="1"/>
      </w:numPr>
      <w:spacing w:before="40" w:after="0" w:line="288" w:lineRule="auto"/>
      <w:outlineLvl w:val="7"/>
    </w:pPr>
    <w:rPr>
      <w:rFonts w:asciiTheme="majorHAnsi" w:eastAsiaTheme="majorEastAsia" w:hAnsiTheme="majorHAnsi" w:cstheme="majorBidi"/>
      <w:i/>
      <w:color w:val="EE9465" w:themeColor="accent2" w:themeTint="BF"/>
      <w:kern w:val="0"/>
      <w:sz w:val="22"/>
      <w:szCs w:val="21"/>
      <w:lang w:eastAsia="ja-JP"/>
      <w14:ligatures w14:val="none"/>
    </w:rPr>
  </w:style>
  <w:style w:type="paragraph" w:styleId="Heading9">
    <w:name w:val="heading 9"/>
    <w:basedOn w:val="Normal"/>
    <w:link w:val="Heading9Char"/>
    <w:uiPriority w:val="9"/>
    <w:semiHidden/>
    <w:unhideWhenUsed/>
    <w:qFormat/>
    <w:pPr>
      <w:numPr>
        <w:ilvl w:val="8"/>
        <w:numId w:val="1"/>
      </w:numPr>
      <w:spacing w:before="40" w:after="0" w:line="288" w:lineRule="auto"/>
      <w:outlineLvl w:val="8"/>
    </w:pPr>
    <w:rPr>
      <w:rFonts w:asciiTheme="majorHAnsi" w:eastAsiaTheme="majorEastAsia" w:hAnsiTheme="majorHAnsi" w:cstheme="majorBidi"/>
      <w:iCs/>
      <w:color w:val="EE9465" w:themeColor="accent2" w:themeTint="BF"/>
      <w:kern w:val="0"/>
      <w:sz w:val="22"/>
      <w:szCs w:val="21"/>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inorHAnsi" w:hAnsiTheme="majorHAnsi"/>
      <w:caps/>
      <w:color w:val="E97132" w:themeColor="accent2"/>
      <w:spacing w:val="14"/>
      <w:kern w:val="0"/>
      <w:sz w:val="26"/>
      <w:szCs w:val="26"/>
      <w:lang w:eastAsia="ja-JP"/>
      <w14:ligatures w14:val="non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97132" w:themeColor="accent2"/>
      <w:kern w:val="0"/>
      <w:sz w:val="22"/>
      <w:szCs w:val="26"/>
      <w:lang w:eastAsia="ja-JP"/>
      <w14:ligatures w14:val="non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56082" w:themeColor="accent1"/>
      <w:kern w:val="0"/>
      <w:sz w:val="22"/>
      <w:lang w:eastAsia="ja-JP"/>
      <w14:ligatures w14:val="non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156082" w:themeColor="accent1"/>
      <w:spacing w:val="6"/>
      <w:kern w:val="0"/>
      <w:sz w:val="22"/>
      <w:szCs w:val="22"/>
      <w:lang w:eastAsia="ja-JP"/>
      <w14:ligatures w14:val="non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97132" w:themeColor="accent2"/>
      <w:spacing w:val="6"/>
      <w:kern w:val="0"/>
      <w:sz w:val="22"/>
      <w:szCs w:val="22"/>
      <w:lang w:eastAsia="ja-JP"/>
      <w14:ligatures w14:val="non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97132" w:themeColor="accent2"/>
      <w:spacing w:val="12"/>
      <w:kern w:val="0"/>
      <w:sz w:val="22"/>
      <w:szCs w:val="22"/>
      <w:lang w:eastAsia="ja-JP"/>
      <w14:ligatures w14:val="none"/>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97132" w:themeColor="accent2"/>
      <w:kern w:val="0"/>
      <w:sz w:val="22"/>
      <w:szCs w:val="22"/>
      <w:lang w:eastAsia="ja-JP"/>
      <w14:ligatures w14:val="none"/>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EE9465" w:themeColor="accent2" w:themeTint="BF"/>
      <w:kern w:val="0"/>
      <w:sz w:val="22"/>
      <w:szCs w:val="21"/>
      <w:lang w:eastAsia="ja-JP"/>
      <w14:ligatures w14:val="none"/>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EE9465" w:themeColor="accent2" w:themeTint="BF"/>
      <w:kern w:val="0"/>
      <w:sz w:val="22"/>
      <w:szCs w:val="21"/>
      <w:lang w:eastAsia="ja-JP"/>
      <w14:ligatures w14:val="none"/>
    </w:rPr>
  </w:style>
  <w:style w:type="character" w:styleId="PlaceholderText">
    <w:name w:val="Placeholder Text"/>
    <w:basedOn w:val="DefaultParagraphFont"/>
    <w:uiPriority w:val="99"/>
    <w:semiHidden/>
    <w:rsid w:val="005501A7"/>
    <w:rPr>
      <w:color w:val="808080"/>
    </w:rPr>
  </w:style>
  <w:style w:type="paragraph" w:customStyle="1" w:styleId="815FF6889380E04A93660066B0F99041">
    <w:name w:val="815FF6889380E04A93660066B0F99041"/>
    <w:rsid w:val="00FC32D1"/>
  </w:style>
  <w:style w:type="paragraph" w:customStyle="1" w:styleId="8A272E2571AB2548B318DB1367135278">
    <w:name w:val="8A272E2571AB2548B318DB1367135278"/>
    <w:rsid w:val="005D1688"/>
  </w:style>
  <w:style w:type="paragraph" w:customStyle="1" w:styleId="1246414DB99D06448ECF94E249A6032F">
    <w:name w:val="1246414DB99D06448ECF94E249A6032F"/>
    <w:rsid w:val="00BE27AE"/>
  </w:style>
  <w:style w:type="paragraph" w:customStyle="1" w:styleId="EB08ACB9E11DEE4ABF240931F1EE18FB">
    <w:name w:val="EB08ACB9E11DEE4ABF240931F1EE18FB"/>
    <w:rsid w:val="00BE27AE"/>
  </w:style>
  <w:style w:type="paragraph" w:customStyle="1" w:styleId="AB128029078B4942AD6DDBDCF52A7A05">
    <w:name w:val="AB128029078B4942AD6DDBDCF52A7A05"/>
    <w:rsid w:val="00BE27AE"/>
  </w:style>
  <w:style w:type="paragraph" w:customStyle="1" w:styleId="4B73F6A08DCD3942ABAFB1BC43670AA0">
    <w:name w:val="4B73F6A08DCD3942ABAFB1BC43670AA0"/>
    <w:rsid w:val="00D112A4"/>
  </w:style>
  <w:style w:type="paragraph" w:customStyle="1" w:styleId="FC6FF5E2BFEF1A4E8BAD5B3A3511578A">
    <w:name w:val="FC6FF5E2BFEF1A4E8BAD5B3A3511578A"/>
    <w:rsid w:val="00D112A4"/>
  </w:style>
  <w:style w:type="paragraph" w:customStyle="1" w:styleId="904E591BCA4430409E94757F9ED8193F">
    <w:name w:val="904E591BCA4430409E94757F9ED8193F"/>
    <w:rsid w:val="005501A7"/>
  </w:style>
  <w:style w:type="paragraph" w:customStyle="1" w:styleId="74C89E64C4AFDB4AA949EBA6B6565C0B">
    <w:name w:val="74C89E64C4AFDB4AA949EBA6B6565C0B"/>
    <w:rsid w:val="00D112A4"/>
  </w:style>
  <w:style w:type="paragraph" w:customStyle="1" w:styleId="0EEC4856CD7BB143ACA360B31E70938F">
    <w:name w:val="0EEC4856CD7BB143ACA360B31E70938F"/>
    <w:rsid w:val="00D112A4"/>
  </w:style>
  <w:style w:type="paragraph" w:customStyle="1" w:styleId="8BC577F9A7C46B4FA5DCDFDA10C13C4E">
    <w:name w:val="8BC577F9A7C46B4FA5DCDFDA10C13C4E"/>
    <w:rsid w:val="00D112A4"/>
  </w:style>
  <w:style w:type="paragraph" w:customStyle="1" w:styleId="BC659A5FAA52CF48B8983E305C6F064E">
    <w:name w:val="BC659A5FAA52CF48B8983E305C6F064E"/>
    <w:rsid w:val="00D112A4"/>
  </w:style>
  <w:style w:type="paragraph" w:customStyle="1" w:styleId="D1075F4AB6825140AFB4D5A104DEAF2C">
    <w:name w:val="D1075F4AB6825140AFB4D5A104DEAF2C"/>
    <w:rsid w:val="00D112A4"/>
  </w:style>
  <w:style w:type="paragraph" w:customStyle="1" w:styleId="DCA302D63C04B4458BA9A5867A870347">
    <w:name w:val="DCA302D63C04B4458BA9A5867A870347"/>
    <w:rsid w:val="00D112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419D93-37A3-8B49-9BDF-32BD743AD64F}">
  <we:reference id="wa104382081" version="1.55.1.0" store="en-001" storeType="OMEX"/>
  <we:alternateReferences>
    <we:reference id="WA104382081" version="1.55.1.0" store="" storeType="OMEX"/>
  </we:alternateReferences>
  <we:properties>
    <we:property name="MENDELEY_CITATIONS" value="[{&quot;citationID&quot;:&quot;MENDELEY_CITATION_293ea3c8-c7b8-4fe7-b761-dcdc9e4eb016&quot;,&quot;properties&quot;:{&quot;noteIndex&quot;:0},&quot;isEdited&quot;:false,&quot;manualOverride&quot;:{&quot;isManuallyOverridden&quot;:false,&quot;citeprocText&quot;:&quot;(Stephan, Baldeweg, and Friston 2006)&quot;,&quot;manualOverrideText&quot;:&quot;&quot;},&quot;citationTag&quot;:&quot;MENDELEY_CITATION_v3_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&quot;,&quot;citationItems&quot;:[{&quot;id&quot;:&quot;6ddc3555-39da-3737-b06b-822017e2f593&quot;,&quot;itemData&quot;:{&quot;type&quot;:&quot;article-journal&quot;,&quot;id&quot;:&quot;6ddc3555-39da-3737-b06b-822017e2f593&quot;,&quot;title&quot;:&quot;Synaptic Plasticity and Dysconnection in Schizophrenia&quot;,&quot;author&quot;:[{&quot;family&quot;:&quot;Stephan&quot;,&quot;given&quot;:&quot;Klaas Enno&quot;,&quot;parse-names&quot;:false,&quot;dropping-particle&quot;:&quot;&quot;,&quot;non-dropping-particle&quot;:&quot;&quot;},{&quot;family&quot;:&quot;Baldeweg&quot;,&quot;given&quot;:&quot;Torsten&quot;,&quot;parse-names&quot;:false,&quot;dropping-particle&quot;:&quot;&quot;,&quot;non-dropping-particle&quot;:&quot;&quot;},{&quot;family&quot;:&quot;Friston&quot;,&quot;given&quot;:&quot;Karl J.&quot;,&quot;parse-names&quot;:false,&quot;dropping-particle&quot;:&quot;&quot;,&quot;non-dropping-particle&quot;:&quot;&quot;}],&quot;container-title&quot;:&quot;Biological Psychiatry&quot;,&quot;accessed&quot;:{&quot;date-parts&quot;:[[2021,8,23]]},&quot;DOI&quot;:&quot;10.1016/j.biopsych.2005.10.005&quot;,&quot;ISSN&quot;:&quot;00063223&quot;,&quot;PMID&quot;:&quot;16427028&quot;,&quot;URL&quot;:&quot;http://www.biologicalpsychiatryjournal.com/article/S0006322305012692/fulltext&quot;,&quot;issued&quot;:{&quot;date-parts&quot;:[[2006,5,15]]},&quot;page&quot;:&quot;929-939&quot;,&quot;abstract&quot;:&quot;Current pathophysiological theories of schizophrenia highlight the role of altered brain connectivity. This dysconnectivity could manifest 1) anatomically, through structural changes of association fibers at the cellular level, and/or 2) functionally, through aberrant control of synaptic plasticity at the synaptic level. In this article, we review the evidence for these theories, focusing on the modulation of synaptic plasticity. In particular, we discuss how dysconnectivity, observed between brain regions in schizophrenic patients, could result from abnormal modulation of N-methyl-d-aspartate (NMDA)-dependent plasticity by other neurotransmitter systems. We focus on the implication of the dysconnection hypothesis for functional imaging at the systems level. In particular, we review recent advances in measuring plasticity in the human brain using functional magnetic resonance imaging (fMRI) and electroencephalography (EEG) that can be used to address dysconnectivity in schizophrenia. Promising experimental paradigms include perceptual and reinforcement learning. We describe how theoretical and causal models of brain responses might contribute to a mechanistic understanding of synaptic plasticity in schizophrenia. © 2006 Society of Biological Psychiatry.&quot;,&quot;publisher&quot;:&quot;Elsevier&quot;,&quot;issue&quot;:&quot;10&quot;,&quot;volume&quot;:&quot;59&quot;,&quot;container-title-short&quot;:&quot;Biol Psychiatry&quot;},&quot;isTemporary&quot;:false}]},{&quot;citationID&quot;:&quot;MENDELEY_CITATION_800b0f75-9568-4046-bda4-bd034e525c3a&quot;,&quot;properties&quot;:{&quot;noteIndex&quot;:0},&quot;isEdited&quot;:false,&quot;manualOverride&quot;:{&quot;isManuallyOverridden&quot;:false,&quot;citeprocText&quot;:&quot;(Stephan, Baldeweg, and Friston 2006)&quot;,&quot;manualOverrideText&quot;:&quot;&quot;},&quot;citationTag&quot;:&quot;MENDELEY_CITATION_v3_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&quot;,&quot;citationItems&quot;:[{&quot;id&quot;:&quot;6ddc3555-39da-3737-b06b-822017e2f593&quot;,&quot;itemData&quot;:{&quot;type&quot;:&quot;article-journal&quot;,&quot;id&quot;:&quot;6ddc3555-39da-3737-b06b-822017e2f593&quot;,&quot;title&quot;:&quot;Synaptic Plasticity and Dysconnection in Schizophrenia&quot;,&quot;author&quot;:[{&quot;family&quot;:&quot;Stephan&quot;,&quot;given&quot;:&quot;Klaas Enno&quot;,&quot;parse-names&quot;:false,&quot;dropping-particle&quot;:&quot;&quot;,&quot;non-dropping-particle&quot;:&quot;&quot;},{&quot;family&quot;:&quot;Baldeweg&quot;,&quot;given&quot;:&quot;Torsten&quot;,&quot;parse-names&quot;:false,&quot;dropping-particle&quot;:&quot;&quot;,&quot;non-dropping-particle&quot;:&quot;&quot;},{&quot;family&quot;:&quot;Friston&quot;,&quot;given&quot;:&quot;Karl J.&quot;,&quot;parse-names&quot;:false,&quot;dropping-particle&quot;:&quot;&quot;,&quot;non-dropping-particle&quot;:&quot;&quot;}],&quot;container-title&quot;:&quot;Biological Psychiatry&quot;,&quot;accessed&quot;:{&quot;date-parts&quot;:[[2021,8,23]]},&quot;DOI&quot;:&quot;10.1016/j.biopsych.2005.10.005&quot;,&quot;ISSN&quot;:&quot;00063223&quot;,&quot;PMID&quot;:&quot;16427028&quot;,&quot;URL&quot;:&quot;http://www.biologicalpsychiatryjournal.com/article/S0006322305012692/fulltext&quot;,&quot;issued&quot;:{&quot;date-parts&quot;:[[2006,5,15]]},&quot;page&quot;:&quot;929-939&quot;,&quot;abstract&quot;:&quot;Current pathophysiological theories of schizophrenia highlight the role of altered brain connectivity. This dysconnectivity could manifest 1) anatomically, through structural changes of association fibers at the cellular level, and/or 2) functionally, through aberrant control of synaptic plasticity at the synaptic level. In this article, we review the evidence for these theories, focusing on the modulation of synaptic plasticity. In particular, we discuss how dysconnectivity, observed between brain regions in schizophrenic patients, could result from abnormal modulation of N-methyl-d-aspartate (NMDA)-dependent plasticity by other neurotransmitter systems. We focus on the implication of the dysconnection hypothesis for functional imaging at the systems level. In particular, we review recent advances in measuring plasticity in the human brain using functional magnetic resonance imaging (fMRI) and electroencephalography (EEG) that can be used to address dysconnectivity in schizophrenia. Promising experimental paradigms include perceptual and reinforcement learning. We describe how theoretical and causal models of brain responses might contribute to a mechanistic understanding of synaptic plasticity in schizophrenia. © 2006 Society of Biological Psychiatry.&quot;,&quot;publisher&quot;:&quot;Elsevier&quot;,&quot;issue&quot;:&quot;10&quot;,&quot;volume&quot;:&quot;59&quot;,&quot;container-title-short&quot;:&quot;Biol Psychiatry&quot;},&quot;isTemporary&quot;:false}]},{&quot;citationID&quot;:&quot;MENDELEY_CITATION_04c420dc-14ad-4429-9879-45533104c570&quot;,&quot;properties&quot;:{&quot;noteIndex&quot;:0},&quot;isEdited&quot;:false,&quot;manualOverride&quot;:{&quot;isManuallyOverridden&quot;:false,&quot;citeprocText&quot;:&quot;(Marín 2012)&quot;,&quot;manualOverrideText&quot;:&quot;&quot;},&quot;citationTag&quot;:&quot;MENDELEY_CITATION_v3_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&quot;,&quot;citationItems&quot;:[{&quot;id&quot;:&quot;5de39ffc-dc9b-3f8c-91b2-32f9e04ccfaa&quot;,&quot;itemData&quot;:{&quot;type&quot;:&quot;article-journal&quot;,&quot;id&quot;:&quot;5de39ffc-dc9b-3f8c-91b2-32f9e04ccfaa&quot;,&quot;title&quot;:&quot;Interneuron dysfunction in psychiatric disorders&quot;,&quot;author&quot;:[{&quot;family&quot;:&quot;Marín&quot;,&quot;given&quot;:&quot;Oscar&quot;,&quot;parse-names&quot;:false,&quot;dropping-particle&quot;:&quot;&quot;,&quot;non-dropping-particle&quot;:&quot;&quot;}],&quot;container-title&quot;:&quot;Nature reviews. Neuroscience&quot;,&quot;accessed&quot;:{&quot;date-parts&quot;:[[2023,11,2]]},&quot;DOI&quot;:&quot;10.1038/nrn3155&quot;,&quot;ISSN&quot;:&quot;1471-0048&quot;,&quot;PMID&quot;:&quot;22251963&quot;,&quot;URL&quot;:&quot;https://www.nature.com/articles/nrn3155&quot;,&quot;issued&quot;:{&quot;date-parts&quot;:[[2012,1,18]]},&quot;page&quot;:&quot;107-20&quot;,&quot;abstract&quot;:&quot;Schizophrenia, autism and intellectual disabilities are best understood as spectrums of diseases that have broad sets of causes. However, it is becoming evident that these conditions also have overlapping phenotypes and genetics, which is suggestive of common deficits. In this context, the idea that the disruption of inhibitory circuits might be responsible for some of the clinical features of these disorders is gaining support. Recent studies in animal models demonstrate that the molecular basis of such disruption is linked to specific defects in the development and function of interneurons - the cells that are responsible for establishing inhibitory circuits in the brain. These insights are leading to a better understanding of the causes of schizophrenia, autism and intellectual disabilities, and may contribute to the development of more-effective therapeutic interventions.&quot;,&quot;issue&quot;:&quot;2&quot;,&quot;volume&quot;:&quot;13&quot;,&quot;container-title-short&quot;:&quot;Nat Rev Neurosci&quot;},&quot;isTemporary&quot;:false}]},{&quot;citationID&quot;:&quot;MENDELEY_CITATION_5069acd9-440a-46cd-add4-517ca66914dd&quot;,&quot;properties&quot;:{&quot;noteIndex&quot;:0},&quot;isEdited&quot;:false,&quot;manualOverride&quot;:{&quot;isManuallyOverridden&quot;:false,&quot;citeprocText&quot;:&quot;(Cabral et al. 2012; Yu et al. 2015)&quot;,&quot;manualOverrideText&quot;:&quot;&quot;},&quot;citationTag&quot;:&quot;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&quot;,&quot;citationItems&quot;:[{&quot;id&quot;:&quot;25ed01d4-b77c-33ab-b70c-27affae75ba7&quot;,&quot;itemData&quot;:{&quot;type&quot;:&quot;article-journal&quot;,&quot;id&quot;:&quot;25ed01d4-b77c-33ab-b70c-27affae75ba7&quot;,&quot;title&quot;:&quot;Modeling the outcome of structural disconnection on resting-state functional connectivity&quot;,&quot;author&quot;:[{&quot;family&quot;:&quot;Cabral&quot;,&quot;given&quot;:&quot;Joana R. B.&quot;,&quot;parse-names&quot;:false,&quot;dropping-particle&quot;:&quot;&quot;,&quot;non-dropping-particle&quot;:&quot;&quot;},{&quot;family&quot;:&quot;Hugues&quot;,&quot;given&quot;:&quot;Etienne&quot;,&quot;parse-names&quot;:false,&quot;dropping-particle&quot;:&quot;&quot;,&quot;non-dropping-particle&quot;:&quot;&quot;},{&quot;family&quot;:&quot;Kringelbach&quot;,&quot;given&quot;:&quot;Morten L.&quot;,&quot;parse-names&quot;:false,&quot;dropping-particle&quot;:&quot;&quot;,&quot;non-dropping-particle&quot;:&quot;&quot;},{&quot;family&quot;:&quot;Deco&quot;,&quot;given&quot;:&quot;Gustavo&quot;,&quot;parse-names&quot;:false,&quot;dropping-particle&quot;:&quot;&quot;,&quot;non-dropping-particle&quot;:&quot;&quot;}],&quot;container-title&quot;:&quot;NeuroImage&quot;,&quot;container-title-short&quot;:&quot;Neuroimage&quot;,&quot;accessed&quot;:{&quot;date-parts&quot;:[[2021,9,14]]},&quot;DOI&quot;:&quot;10.1016/j.neuroimage.2012.06.007&quot;,&quot;ISSN&quot;:&quot;10538119&quot;,&quot;URL&quot;:&quot;https://linkinghub.elsevier.com/retrieve/pii/S1053811912005848&quot;,&quot;issued&quot;:{&quot;date-parts&quot;:[[2012,9,31]]},&quot;page&quot;:&quot;1342-1353&quot;,&quot;abstract&quot;:&quot;The authors review evidence that spontaneous, that is, not stimulus or task driven, activity in the brain at the level of large-scale neural systems is not noise, but orderly and organized in a series of functional networks that maintain, at all times, a high level of coherence. These networks of spontaneous activity correlation or resting state networks (RSN) are closely related to the underlying anatomical connectivity, but their topography is also gated by the history of prior task activation. Network coherence does not depend on covert cognitive activity, but its strength and integrity relates to behavioral performance. Some RSN are functionally organized as dynamically competing systems both at rest and during tasks. Computational studies show that one of such dynamics, the anticorrelation between networks, depends on noise-driven transitions between different multistable cluster synchronization states. These multistable states emerge because of transmission delays between regions that are modeled as coupled oscillators systems. Large-scale systems dynamics are useful for keeping different functional subnetworks in a state of heightened competition, which can be stabilized and fired by even small modulations of either sensory or internal signals. © The Author(s) 2011.&quot;,&quot;publisher&quot;:&quot;Academic Press&quot;,&quot;issue&quot;:&quot;3&quot;,&quot;volume&quot;:&quot;62&quot;},&quot;isTemporary&quot;:false},{&quot;id&quot;:&quot;001055fa-ced1-3ac1-ab9d-1045e8dcdd04&quot;,&quot;itemData&quot;:{&quot;type&quot;:&quot;article-journal&quot;,&quot;id&quot;:&quot;001055fa-ced1-3ac1-ab9d-1045e8dcdd04&quot;,&quot;title&quot;:&quot;Assessing dynamic brain graphs of time-varying connectivity in fMRI data: Application to healthy controls and patients with schizophrenia&quot;,&quot;author&quot;:[{&quot;family&quot;:&quot;Yu&quot;,&quot;given&quot;:&quot;Qingbao&quot;,&quot;parse-names&quot;:false,&quot;dropping-particle&quot;:&quot;&quot;,&quot;non-dropping-particle&quot;:&quot;&quot;},{&quot;family&quot;:&quot;Erhardt&quot;,&quot;given&quot;:&quot;Erik B&quot;,&quot;parse-names&quot;:false,&quot;dropping-particle&quot;:&quot;&quot;,&quot;non-dropping-particle&quot;:&quot;&quot;},{&quot;family&quot;:&quot;Sui&quot;,&quot;given&quot;:&quot;Jing&quot;,&quot;parse-names&quot;:false,&quot;dropping-particle&quot;:&quot;&quot;,&quot;non-dropping-particle&quot;:&quot;&quot;},{&quot;family&quot;:&quot;Du&quot;,&quot;given&quot;:&quot;Yuhui&quot;,&quot;parse-names&quot;:false,&quot;dropping-particle&quot;:&quot;&quot;,&quot;non-dropping-particle&quot;:&quot;&quot;},{&quot;family&quot;:&quot;He&quot;,&quot;given&quot;:&quot;Hao&quot;,&quot;parse-names&quot;:false,&quot;dropping-particle&quot;:&quot;&quot;,&quot;non-dropping-particle&quot;:&quot;&quot;},{&quot;family&quot;:&quot;Hjelm&quot;,&quot;given&quot;:&quot;Devon&quot;,&quot;parse-names&quot;:false,&quot;dropping-particle&quot;:&quot;&quot;,&quot;non-dropping-particle&quot;:&quot;&quot;},{&quot;family&quot;:&quot;Cetin&quot;,&quot;given&quot;:&quot;Mustafa S&quot;,&quot;parse-names&quot;:false,&quot;dropping-particle&quot;:&quot;&quot;,&quot;non-dropping-particle&quot;:&quot;&quot;},{&quot;family&quot;:&quot;Rachakonda&quot;,&quot;given&quot;:&quot;Srinivas&quot;,&quot;parse-names&quot;:false,&quot;dropping-particle&quot;:&quot;&quot;,&quot;non-dropping-particle&quot;:&quot;&quot;},{&quot;family&quot;:&quot;Miller&quot;,&quot;given&quot;:&quot;Robyn L.&quot;,&quot;parse-names&quot;:false,&quot;dropping-particle&quot;:&quot;&quot;,&quot;non-dropping-particle&quot;:&quot;&quot;},{&quot;family&quot;:&quot;Pearlson&quot;,&quot;given&quot;:&quot;Godfrey&quot;,&quot;parse-names&quot;:false,&quot;dropping-particle&quot;:&quot;&quot;,&quot;non-dropping-particle&quot;:&quot;&quot;},{&quot;family&quot;:&quot;Calhoun&quot;,&quot;given&quot;:&quot;Vince D.&quot;,&quot;parse-names&quot;:false,&quot;dropping-particle&quot;:&quot;&quot;,&quot;non-dropping-particle&quot;:&quot;&quot;}],&quot;container-title&quot;:&quot;NeuroImage&quot;,&quot;DOI&quot;:&quot;10.1016/j.neuroimage.2014.12.020&quot;,&quot;ISSN&quot;:&quot;10538119&quot;,&quot;URL&quot;:&quot;https://linkinghub.elsevier.com/retrieve/pii/S105381191401012X&quot;,&quot;issued&quot;:{&quot;date-parts&quot;:[[2015,2]]},&quot;page&quot;:&quot;345-355&quot;,&quot;abstract&quot;:&quot;Graph theory-based analysis has been widely employed in brain imaging studies, and altered topological properties of brain connectivity have emerged as important features of mental diseases such as schizophrenia. However, most previous studies have focused on graph metrics of stationary brain graphs, ignoring that brain connectivity exhibits fluctuations over time. Here we develop a new framework for accessing dynamic graph properties of time-varying functional brain connectivity in resting-state fMRI data and apply it to healthy controls (HCs) and patients with schizophrenia (SZs). Specifically, nodes of brain graphs are defined by intrinsic connectivity networks (ICNs) identified by group independent component analysis (ICA). Dynamic graph metrics of the time-varying brain connectivity estimated by the correlation of sliding time-windowed ICA time courses of ICNs are calculated. First- and second-level connectivity states are detected based on the correlation of nodal connectivity strength between time-varying brain graphs. Our results indicate that SZs show decreased variance in the dynamic graph metrics. Consistent with prior stationary functional brain connectivity works, graph measures of identified first-level connectivity states show lower values in SZs. In addition, more first-level connectivity states are disassociated with the second-level connectivity state which resembles the stationary connectivity pattern computed by the entire scan. Collectively, the findings provide new evidence about altered dynamic brain graphs in schizophrenia, which may underscore the abnormal brain performance in this mental illness.&quot;,&quot;volume&quot;:&quot;107&quot;,&quot;container-title-short&quot;:&quot;Neuroimage&quot;},&quot;isTemporary&quot;:false}]},{&quot;citationID&quot;:&quot;MENDELEY_CITATION_f33e4968-efa7-4538-89ba-2d9255315f71&quot;,&quot;properties&quot;:{&quot;noteIndex&quot;:0},&quot;isEdited&quot;:false,&quot;manualOverride&quot;:{&quot;isManuallyOverridden&quot;:false,&quot;citeprocText&quot;:&quot;(Yu et al. 2015)&quot;,&quot;manualOverrideText&quot;:&quot;&quot;},&quot;citationTag&quot;:&quot;MENDELEY_CITATION_v3_eyJjaXRhdGlvbklEIjoiTUVOREVMRVlfQ0lUQVRJT05fZjMzZTQ5NjgtZWZhNy00NTM4LTg5YmEtMmQ5MjU1MzE1Zjcx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&quot;,&quot;citationItems&quot;:[{&quot;id&quot;:&quot;001055fa-ced1-3ac1-ab9d-1045e8dcdd04&quot;,&quot;itemData&quot;:{&quot;type&quot;:&quot;article-journal&quot;,&quot;id&quot;:&quot;001055fa-ced1-3ac1-ab9d-1045e8dcdd04&quot;,&quot;title&quot;:&quot;Assessing dynamic brain graphs of time-varying connectivity in fMRI data: Application to healthy controls and patients with schizophrenia&quot;,&quot;author&quot;:[{&quot;family&quot;:&quot;Yu&quot;,&quot;given&quot;:&quot;Qingbao&quot;,&quot;parse-names&quot;:false,&quot;dropping-particle&quot;:&quot;&quot;,&quot;non-dropping-particle&quot;:&quot;&quot;},{&quot;family&quot;:&quot;Erhardt&quot;,&quot;given&quot;:&quot;Erik B&quot;,&quot;parse-names&quot;:false,&quot;dropping-particle&quot;:&quot;&quot;,&quot;non-dropping-particle&quot;:&quot;&quot;},{&quot;family&quot;:&quot;Sui&quot;,&quot;given&quot;:&quot;Jing&quot;,&quot;parse-names&quot;:false,&quot;dropping-particle&quot;:&quot;&quot;,&quot;non-dropping-particle&quot;:&quot;&quot;},{&quot;family&quot;:&quot;Du&quot;,&quot;given&quot;:&quot;Yuhui&quot;,&quot;parse-names&quot;:false,&quot;dropping-particle&quot;:&quot;&quot;,&quot;non-dropping-particle&quot;:&quot;&quot;},{&quot;family&quot;:&quot;He&quot;,&quot;given&quot;:&quot;Hao&quot;,&quot;parse-names&quot;:false,&quot;dropping-particle&quot;:&quot;&quot;,&quot;non-dropping-particle&quot;:&quot;&quot;},{&quot;family&quot;:&quot;Hjelm&quot;,&quot;given&quot;:&quot;Devon&quot;,&quot;parse-names&quot;:false,&quot;dropping-particle&quot;:&quot;&quot;,&quot;non-dropping-particle&quot;:&quot;&quot;},{&quot;family&quot;:&quot;Cetin&quot;,&quot;given&quot;:&quot;Mustafa S&quot;,&quot;parse-names&quot;:false,&quot;dropping-particle&quot;:&quot;&quot;,&quot;non-dropping-particle&quot;:&quot;&quot;},{&quot;family&quot;:&quot;Rachakonda&quot;,&quot;given&quot;:&quot;Srinivas&quot;,&quot;parse-names&quot;:false,&quot;dropping-particle&quot;:&quot;&quot;,&quot;non-dropping-particle&quot;:&quot;&quot;},{&quot;family&quot;:&quot;Miller&quot;,&quot;given&quot;:&quot;Robyn L.&quot;,&quot;parse-names&quot;:false,&quot;dropping-particle&quot;:&quot;&quot;,&quot;non-dropping-particle&quot;:&quot;&quot;},{&quot;family&quot;:&quot;Pearlson&quot;,&quot;given&quot;:&quot;Godfrey&quot;,&quot;parse-names&quot;:false,&quot;dropping-particle&quot;:&quot;&quot;,&quot;non-dropping-particle&quot;:&quot;&quot;},{&quot;family&quot;:&quot;Calhoun&quot;,&quot;given&quot;:&quot;Vince D.&quot;,&quot;parse-names&quot;:false,&quot;dropping-particle&quot;:&quot;&quot;,&quot;non-dropping-particle&quot;:&quot;&quot;}],&quot;container-title&quot;:&quot;NeuroImage&quot;,&quot;DOI&quot;:&quot;10.1016/j.neuroimage.2014.12.020&quot;,&quot;ISSN&quot;:&quot;10538119&quot;,&quot;URL&quot;:&quot;https://linkinghub.elsevier.com/retrieve/pii/S105381191401012X&quot;,&quot;issued&quot;:{&quot;date-parts&quot;:[[2015,2]]},&quot;page&quot;:&quot;345-355&quot;,&quot;abstract&quot;:&quot;Graph theory-based analysis has been widely employed in brain imaging studies, and altered topological properties of brain connectivity have emerged as important features of mental diseases such as schizophrenia. However, most previous studies have focused on graph metrics of stationary brain graphs, ignoring that brain connectivity exhibits fluctuations over time. Here we develop a new framework for accessing dynamic graph properties of time-varying functional brain connectivity in resting-state fMRI data and apply it to healthy controls (HCs) and patients with schizophrenia (SZs). Specifically, nodes of brain graphs are defined by intrinsic connectivity networks (ICNs) identified by group independent component analysis (ICA). Dynamic graph metrics of the time-varying brain connectivity estimated by the correlation of sliding time-windowed ICA time courses of ICNs are calculated. First- and second-level connectivity states are detected based on the correlation of nodal connectivity strength between time-varying brain graphs. Our results indicate that SZs show decreased variance in the dynamic graph metrics. Consistent with prior stationary functional brain connectivity works, graph measures of identified first-level connectivity states show lower values in SZs. In addition, more first-level connectivity states are disassociated with the second-level connectivity state which resembles the stationary connectivity pattern computed by the entire scan. Collectively, the findings provide new evidence about altered dynamic brain graphs in schizophrenia, which may underscore the abnormal brain performance in this mental illness.&quot;,&quot;volume&quot;:&quot;107&quot;,&quot;container-title-short&quot;:&quot;Neuroimage&quot;},&quot;isTemporary&quot;:false}]},{&quot;citationID&quot;:&quot;MENDELEY_CITATION_6ca72746-9f88-4d9a-a302-2087ada93aa5&quot;,&quot;properties&quot;:{&quot;noteIndex&quot;:0},&quot;isEdited&quot;:false,&quot;manualOverride&quot;:{&quot;isManuallyOverridden&quot;:false,&quot;citeprocText&quot;:&quot;(Damaraju et al. 2014)&quot;,&quot;manualOverrideText&quot;:&quot;&quot;},&quot;citationTag&quot;:&quot;MENDELEY_CITATION_v3_eyJjaXRhdGlvbklEIjoiTUVOREVMRVlfQ0lUQVRJT05fNmNhNzI3NDYtOWY4OC00ZDlhLWEzMDItMjA4N2FkYTkzYWE1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LkQuIiwicGFyc2UtbmFtZXMiOmZhbHNlLCJkcm9wcGluZy1wYXJ0aWNsZSI6IiIsIm5vbi1kcm9wcGluZy1wYXJ0aWNsZSI6IiJ9XSwiY29udGFpbmVyLXRpdGxlIjoiTmV1cm9JbWFnZTogQ2xpbmljYWwiLCJET0kiOiIxMC4xMDE2L2oubmljbC4yMDE0LjA3LjAwMyIsIklTQk4iOiIyMjEzLTE1ODIgKEVsZWN0cm9uaWMpIDIyMTMtMTU4MiAoTGlua2luZykiLCJJU1NOIjoiMjIxMzE1ODIiLCJQTUlEIjoiMjMyNzkxODAiLCJVUkwiOiJodHRwczovL2xpbmtpbmdodWIuZWxzZXZpZXIuY29tL3JldHJpZXZlL3BpaS9TMjIxMzE1ODIxNDAwMDk1MyIsImlzc3VlZCI6eyJkYXRlLXBhcnRzIjpbWzIwMTQsMTEsMV1dfSwicGFnZSI6IjI5OC0zMDg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FbHNldmllciBCLlYuIiwiaXNzdWUiOiIyMSIsInZvbHVtZSI6IjUiLCJjb250YWluZXItdGl0bGUtc2hvcnQiOiJOZXVyb2ltYWdlIENsaW4ifSwiaXNUZW1wb3JhcnkiOmZhbHNlfV19&quot;,&quot;citationItems&quot;:[{&quot;id&quot;:&quot;8a37b424-f2e6-3d8d-8d5b-6e3d03b1c237&quot;,&quot;itemData&quot;:{&quot;type&quot;:&quot;article-journal&quot;,&quot;id&quot;:&quot;8a37b424-f2e6-3d8d-8d5b-6e3d03b1c237&quot;,&quot;title&quot;:&quot;Dynamic functional connectivity analysis reveals transient states of dysconnectivity in schizophrenia&quot;,&quot;author&quot;:[{&quot;family&quot;:&quot;Damaraju&quot;,&quot;given&quot;:&quot;E.&quot;,&quot;parse-names&quot;:false,&quot;dropping-particle&quot;:&quot;&quot;,&quot;non-dropping-particle&quot;:&quot;&quot;},{&quot;family&quot;:&quot;Allen&quot;,&quot;given&quot;:&quot;E.A.&quot;,&quot;parse-names&quot;:false,&quot;dropping-particle&quot;:&quot;&quot;,&quot;non-dropping-particle&quot;:&quot;&quot;},{&quot;family&quot;:&quot;Belger&quot;,&quot;given&quot;:&quot;A.&quot;,&quot;parse-names&quot;:false,&quot;dropping-particle&quot;:&quot;&quot;,&quot;non-dropping-particle&quot;:&quot;&quot;},{&quot;family&quot;:&quot;Ford&quot;,&quot;given&quot;:&quot;J.M.&quot;,&quot;parse-names&quot;:false,&quot;dropping-particle&quot;:&quot;&quot;,&quot;non-dropping-particle&quot;:&quot;&quot;},{&quot;family&quot;:&quot;McEwen&quot;,&quot;given&quot;:&quot;S.&quot;,&quot;parse-names&quot;:false,&quot;dropping-particle&quot;:&quot;&quot;,&quot;non-dropping-particle&quot;:&quot;&quot;},{&quot;family&quot;:&quot;Mathalon&quot;,&quot;given&quot;:&quot;D.H.&quot;,&quot;parse-names&quot;:false,&quot;dropping-particle&quot;:&quot;&quot;,&quot;non-dropping-particle&quot;:&quot;&quot;},{&quot;family&quot;:&quot;Mueller&quot;,&quot;given&quot;:&quot;B.A.&quot;,&quot;parse-names&quot;:false,&quot;dropping-particle&quot;:&quot;&quot;,&quot;non-dropping-particle&quot;:&quot;&quot;},{&quot;family&quot;:&quot;Pearlson&quot;,&quot;given&quot;:&quot;G.D.&quot;,&quot;parse-names&quot;:false,&quot;dropping-particle&quot;:&quot;&quot;,&quot;non-dropping-particle&quot;:&quot;&quot;},{&quot;family&quot;:&quot;Potkin&quot;,&quot;given&quot;:&quot;S.G.&quot;,&quot;parse-names&quot;:false,&quot;dropping-particle&quot;:&quot;&quot;,&quot;non-dropping-particle&quot;:&quot;&quot;},{&quot;family&quot;:&quot;Preda&quot;,&quot;given&quot;:&quot;A.&quot;,&quot;parse-names&quot;:false,&quot;dropping-particle&quot;:&quot;&quot;,&quot;non-dropping-particle&quot;:&quot;&quot;},{&quot;family&quot;:&quot;Turner&quot;,&quot;given&quot;:&quot;J.A.&quot;,&quot;parse-names&quot;:false,&quot;dropping-particle&quot;:&quot;&quot;,&quot;non-dropping-particle&quot;:&quot;&quot;},{&quot;family&quot;:&quot;Vaidya&quot;,&quot;given&quot;:&quot;J.G.&quot;,&quot;parse-names&quot;:false,&quot;dropping-particle&quot;:&quot;&quot;,&quot;non-dropping-particle&quot;:&quot;&quot;},{&quot;family&quot;:&quot;Erp&quot;,&quot;given&quot;:&quot;T.G.&quot;,&quot;parse-names&quot;:false,&quot;dropping-particle&quot;:&quot;&quot;,&quot;non-dropping-particle&quot;:&quot;van&quot;},{&quot;family&quot;:&quot;Calhoun&quot;,&quot;given&quot;:&quot;V.D.&quot;,&quot;parse-names&quot;:false,&quot;dropping-particle&quot;:&quot;&quot;,&quot;non-dropping-particle&quot;:&quot;&quot;}],&quot;container-title&quot;:&quot;NeuroImage: Clinical&quot;,&quot;DOI&quot;:&quot;10.1016/j.nicl.2014.07.003&quot;,&quot;ISBN&quot;:&quot;2213-1582 (Electronic) 2213-1582 (Linking)&quot;,&quot;ISSN&quot;:&quot;22131582&quot;,&quot;PMID&quot;:&quot;23279180&quot;,&quot;URL&quot;:&quot;https://linkinghub.elsevier.com/retrieve/pii/S2213158214000953&quot;,&quot;issued&quot;:{&quot;date-parts&quot;:[[2014,11,1]]},&quot;page&quot;:&quot;298-308&quot;,&quot;abstract&quot;:&quot;Schizophrenia (SZ) is a severe neuropsychiatric disorder. A leading hypothesis is that SZ is a brain dysconnection syndrome, involving abnormal interactions between widespread brain networks. Resting state functional magnetic resonance imaging (R-fMRI) is a powerful tool to explore the dysconnectivity of brain networks in SZ and other disorders. Seed-based functional connectivity analysis, spatial independent component analysis (ICA), and graph theory-based analysis are popular methods to quantify brain network connectivity in R-fMRI data. Widespread network dysconnectivity in SZ has been observed using both seed-based analysis and ICA, although most seed-based studies report decreased connectivity while ICA studies report both increases and decreases. Importantly, most of the findings from both techniques are also associated with typical symptoms of the illness. Disrupted topological properties and altered modular community structure of brain system in SZ have been shown using graph theory-based analysis. Overall, the resting-state findings regarding brain networks deficits have advanced our understanding of the underlying pathology of SZ. In this article, we review aberrant brain connectivity networks in SZ measured in R-fMRI by the above approaches, and discuss future challenges.&quot;,&quot;publisher&quot;:&quot;Elsevier B.V.&quot;,&quot;issue&quot;:&quot;21&quot;,&quot;volume&quot;:&quot;5&quot;,&quot;container-title-short&quot;:&quot;Neuroimage Clin&quot;},&quot;isTemporary&quot;:false}]},{&quot;citationID&quot;:&quot;MENDELEY_CITATION_0af5e6b1-068b-4c72-ae4a-0dead629731d&quot;,&quot;properties&quot;:{&quot;noteIndex&quot;:0},&quot;isEdited&quot;:false,&quot;manualOverride&quot;:{&quot;isManuallyOverridden&quot;:false,&quot;citeprocText&quot;:&quot;(Jafri et al. 2008)&quot;,&quot;manualOverrideText&quot;:&quot;&quot;},&quot;citationTag&quot;:&quot;MENDELEY_CITATION_v3_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&quot;,&quot;citationItems&quot;:[{&quot;id&quot;:&quot;16134ebf-d7fe-3742-b529-fcfba78748a5&quot;,&quot;itemData&quot;:{&quot;type&quot;:&quot;article-journal&quot;,&quot;id&quot;:&quot;16134ebf-d7fe-3742-b529-fcfba78748a5&quot;,&quot;title&quot;:&quot;A method for functional network connectivity among spatially independent resting-state components in schizophrenia&quot;,&quot;author&quot;:[{&quot;family&quot;:&quot;Jafri&quot;,&quot;given&quot;:&quot;Madiha J.&quot;,&quot;parse-names&quot;:false,&quot;dropping-particle&quot;:&quot;&quot;,&quot;non-dropping-particle&quot;:&quot;&quot;},{&quot;family&quot;:&quot;Pearlson&quot;,&quot;given&quot;:&quot;Godfrey D.&quot;,&quot;parse-names&quot;:false,&quot;dropping-particle&quot;:&quot;&quot;,&quot;non-dropping-particle&quot;:&quot;&quot;},{&quot;family&quot;:&quot;Stevens&quot;,&quot;given&quot;:&quot;Michael&quot;,&quot;parse-names&quot;:false,&quot;dropping-particle&quot;:&quot;&quot;,&quot;non-dropping-particle&quot;:&quot;&quot;},{&quot;family&quot;:&quot;Calhoun&quot;,&quot;given&quot;:&quot;Vince D.&quot;,&quot;parse-names&quot;:false,&quot;dropping-particle&quot;:&quot;&quot;,&quot;non-dropping-particle&quot;:&quot;&quot;}],&quot;container-title&quot;:&quot;NeuroImage&quot;,&quot;container-title-short&quot;:&quot;Neuroimage&quot;,&quot;accessed&quot;:{&quot;date-parts&quot;:[[2024,1,8]]},&quot;DOI&quot;:&quot;10.1016/J.NEUROIMAGE.2007.11.001&quot;,&quot;ISSN&quot;:&quot;1053-8119&quot;,&quot;PMID&quot;:&quot;18082428&quot;,&quot;issued&quot;:{&quot;date-parts&quot;:[[2008,2,15]]},&quot;page&quot;:&quot;1666-1681&quot;,&quot;abstract&quot;:&quot;Functional connectivity of the brain has been studied by analyzing correlation differences in time courses among seed voxels or regions with other voxels of the brain in healthy individuals as well as in patients with brain disorders. The spatial extent of strongly temporally coherent brain regions co-activated during rest has also been examined using independent component analysis (ICA). However, the weaker temporal relationships among ICA component time courses, which we operationally define as a measure of functional network connectivity (FNC), have not yet been studied. In this study, we propose an approach for evaluating FNC and apply it to functional magnetic resonance imaging (fMRI) data collected from persons with schizophrenia and healthy controls. We examined the connectivity and latency among ICA component time courses to test the hypothesis that patients with schizophrenia would show increased functional connectivity and increased lag among resting state networks compared to controls. Resting state fMRI data were collected and the inter-relationships among seven selected resting state networks (identified using group ICA) were evaluated by correlating each subject's ICA time courses with one another. Patients showed higher correlation than controls among most of the dominant resting state networks. Patients also had slightly more variability in functional connectivity than controls. We present a novel approach for quantifying functional connectivity among brain networks identified with spatial ICA. Significant differences between patient and control connectivity in different networks were revealed possibly reflecting deficiencies in cortical processing in patients. © 2007 Elsevier Inc. All rights reserved.&quot;,&quot;publisher&quot;:&quot;Academic Press&quot;,&quot;issue&quot;:&quot;4&quot;,&quot;volume&quot;:&quot;39&quot;},&quot;isTemporary&quot;:false}]},{&quot;citationID&quot;:&quot;MENDELEY_CITATION_3ce2892c-70e5-42a1-a833-5b4fc6980d1b&quot;,&quot;properties&quot;:{&quot;noteIndex&quot;:0},&quot;isEdited&quot;:false,&quot;manualOverride&quot;:{&quot;isManuallyOverridden&quot;:false,&quot;citeprocText&quot;:&quot;(Damaraju et al. 2014)&quot;,&quot;manualOverrideText&quot;:&quot;&quot;},&quot;citationTag&quot;:&quot;MENDELEY_CITATION_v3_eyJjaXRhdGlvbklEIjoiTUVOREVMRVlfQ0lUQVRJT05fM2NlMjg5MmMtNzBlNS00MmExLWE4MzMtNWI0ZmM2OTgwZDFi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LkQuIiwicGFyc2UtbmFtZXMiOmZhbHNlLCJkcm9wcGluZy1wYXJ0aWNsZSI6IiIsIm5vbi1kcm9wcGluZy1wYXJ0aWNsZSI6IiJ9XSwiY29udGFpbmVyLXRpdGxlIjoiTmV1cm9JbWFnZTogQ2xpbmljYWwiLCJET0kiOiIxMC4xMDE2L2oubmljbC4yMDE0LjA3LjAwMyIsIklTQk4iOiIyMjEzLTE1ODIgKEVsZWN0cm9uaWMpIDIyMTMtMTU4MiAoTGlua2luZykiLCJJU1NOIjoiMjIxMzE1ODIiLCJQTUlEIjoiMjMyNzkxODAiLCJVUkwiOiJodHRwczovL2xpbmtpbmdodWIuZWxzZXZpZXIuY29tL3JldHJpZXZlL3BpaS9TMjIxMzE1ODIxNDAwMDk1MyIsImlzc3VlZCI6eyJkYXRlLXBhcnRzIjpbWzIwMTQsMTEsMV1dfSwicGFnZSI6IjI5OC0zMDg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FbHNldmllciBCLlYuIiwiaXNzdWUiOiIyMSIsInZvbHVtZSI6IjUiLCJjb250YWluZXItdGl0bGUtc2hvcnQiOiJOZXVyb2ltYWdlIENsaW4ifSwiaXNUZW1wb3JhcnkiOmZhbHNlfV19&quot;,&quot;citationItems&quot;:[{&quot;id&quot;:&quot;8a37b424-f2e6-3d8d-8d5b-6e3d03b1c237&quot;,&quot;itemData&quot;:{&quot;type&quot;:&quot;article-journal&quot;,&quot;id&quot;:&quot;8a37b424-f2e6-3d8d-8d5b-6e3d03b1c237&quot;,&quot;title&quot;:&quot;Dynamic functional connectivity analysis reveals transient states of dysconnectivity in schizophrenia&quot;,&quot;author&quot;:[{&quot;family&quot;:&quot;Damaraju&quot;,&quot;given&quot;:&quot;E.&quot;,&quot;parse-names&quot;:false,&quot;dropping-particle&quot;:&quot;&quot;,&quot;non-dropping-particle&quot;:&quot;&quot;},{&quot;family&quot;:&quot;Allen&quot;,&quot;given&quot;:&quot;E.A.&quot;,&quot;parse-names&quot;:false,&quot;dropping-particle&quot;:&quot;&quot;,&quot;non-dropping-particle&quot;:&quot;&quot;},{&quot;family&quot;:&quot;Belger&quot;,&quot;given&quot;:&quot;A.&quot;,&quot;parse-names&quot;:false,&quot;dropping-particle&quot;:&quot;&quot;,&quot;non-dropping-particle&quot;:&quot;&quot;},{&quot;family&quot;:&quot;Ford&quot;,&quot;given&quot;:&quot;J.M.&quot;,&quot;parse-names&quot;:false,&quot;dropping-particle&quot;:&quot;&quot;,&quot;non-dropping-particle&quot;:&quot;&quot;},{&quot;family&quot;:&quot;McEwen&quot;,&quot;given&quot;:&quot;S.&quot;,&quot;parse-names&quot;:false,&quot;dropping-particle&quot;:&quot;&quot;,&quot;non-dropping-particle&quot;:&quot;&quot;},{&quot;family&quot;:&quot;Mathalon&quot;,&quot;given&quot;:&quot;D.H.&quot;,&quot;parse-names&quot;:false,&quot;dropping-particle&quot;:&quot;&quot;,&quot;non-dropping-particle&quot;:&quot;&quot;},{&quot;family&quot;:&quot;Mueller&quot;,&quot;given&quot;:&quot;B.A.&quot;,&quot;parse-names&quot;:false,&quot;dropping-particle&quot;:&quot;&quot;,&quot;non-dropping-particle&quot;:&quot;&quot;},{&quot;family&quot;:&quot;Pearlson&quot;,&quot;given&quot;:&quot;G.D.&quot;,&quot;parse-names&quot;:false,&quot;dropping-particle&quot;:&quot;&quot;,&quot;non-dropping-particle&quot;:&quot;&quot;},{&quot;family&quot;:&quot;Potkin&quot;,&quot;given&quot;:&quot;S.G.&quot;,&quot;parse-names&quot;:false,&quot;dropping-particle&quot;:&quot;&quot;,&quot;non-dropping-particle&quot;:&quot;&quot;},{&quot;family&quot;:&quot;Preda&quot;,&quot;given&quot;:&quot;A.&quot;,&quot;parse-names&quot;:false,&quot;dropping-particle&quot;:&quot;&quot;,&quot;non-dropping-particle&quot;:&quot;&quot;},{&quot;family&quot;:&quot;Turner&quot;,&quot;given&quot;:&quot;J.A.&quot;,&quot;parse-names&quot;:false,&quot;dropping-particle&quot;:&quot;&quot;,&quot;non-dropping-particle&quot;:&quot;&quot;},{&quot;family&quot;:&quot;Vaidya&quot;,&quot;given&quot;:&quot;J.G.&quot;,&quot;parse-names&quot;:false,&quot;dropping-particle&quot;:&quot;&quot;,&quot;non-dropping-particle&quot;:&quot;&quot;},{&quot;family&quot;:&quot;Erp&quot;,&quot;given&quot;:&quot;T.G.&quot;,&quot;parse-names&quot;:false,&quot;dropping-particle&quot;:&quot;&quot;,&quot;non-dropping-particle&quot;:&quot;van&quot;},{&quot;family&quot;:&quot;Calhoun&quot;,&quot;given&quot;:&quot;V.D.&quot;,&quot;parse-names&quot;:false,&quot;dropping-particle&quot;:&quot;&quot;,&quot;non-dropping-particle&quot;:&quot;&quot;}],&quot;container-title&quot;:&quot;NeuroImage: Clinical&quot;,&quot;DOI&quot;:&quot;10.1016/j.nicl.2014.07.003&quot;,&quot;ISBN&quot;:&quot;2213-1582 (Electronic) 2213-1582 (Linking)&quot;,&quot;ISSN&quot;:&quot;22131582&quot;,&quot;PMID&quot;:&quot;23279180&quot;,&quot;URL&quot;:&quot;https://linkinghub.elsevier.com/retrieve/pii/S2213158214000953&quot;,&quot;issued&quot;:{&quot;date-parts&quot;:[[2014,11,1]]},&quot;page&quot;:&quot;298-308&quot;,&quot;abstract&quot;:&quot;Schizophrenia (SZ) is a severe neuropsychiatric disorder. A leading hypothesis is that SZ is a brain dysconnection syndrome, involving abnormal interactions between widespread brain networks. Resting state functional magnetic resonance imaging (R-fMRI) is a powerful tool to explore the dysconnectivity of brain networks in SZ and other disorders. Seed-based functional connectivity analysis, spatial independent component analysis (ICA), and graph theory-based analysis are popular methods to quantify brain network connectivity in R-fMRI data. Widespread network dysconnectivity in SZ has been observed using both seed-based analysis and ICA, although most seed-based studies report decreased connectivity while ICA studies report both increases and decreases. Importantly, most of the findings from both techniques are also associated with typical symptoms of the illness. Disrupted topological properties and altered modular community structure of brain system in SZ have been shown using graph theory-based analysis. Overall, the resting-state findings regarding brain networks deficits have advanced our understanding of the underlying pathology of SZ. In this article, we review aberrant brain connectivity networks in SZ measured in R-fMRI by the above approaches, and discuss future challenges.&quot;,&quot;publisher&quot;:&quot;Elsevier B.V.&quot;,&quot;issue&quot;:&quot;21&quot;,&quot;volume&quot;:&quot;5&quot;,&quot;container-title-short&quot;:&quot;Neuroimage Clin&quot;},&quot;isTemporary&quot;:false}]},{&quot;citationID&quot;:&quot;MENDELEY_CITATION_0a99bb23-5497-4c13-b1f8-c0b9116558ab&quot;,&quot;properties&quot;:{&quot;noteIndex&quot;:0},&quot;isEdited&quot;:false,&quot;manualOverride&quot;:{&quot;isManuallyOverridden&quot;:false,&quot;citeprocText&quot;:&quot;(Kambeitz et al. 2016)&quot;,&quot;manualOverrideText&quot;:&quot;&quot;},&quot;citationTag&quot;:&quot;MENDELEY_CITATION_v3_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&quot;,&quot;citationItems&quot;:[{&quot;id&quot;:&quot;2406f5a4-3bc4-380a-90fe-0ae82c3d1913&quot;,&quot;itemData&quot;:{&quot;type&quot;:&quot;article-journal&quot;,&quot;id&quot;:&quot;2406f5a4-3bc4-380a-90fe-0ae82c3d1913&quot;,&quot;title&quot;:&quot;Aberrant Functional Whole-Brain Network Architecture in Patients with Schizophrenia: A Meta-analysis&quot;,&quot;author&quot;:[{&quot;family&quot;:&quot;Kambeitz&quot;,&quot;given&quot;:&quot;Joseph&quot;,&quot;parse-names&quot;:false,&quot;dropping-particle&quot;:&quot;&quot;,&quot;non-dropping-particle&quot;:&quot;&quot;},{&quot;family&quot;:&quot;Kambeitz-Ilankovic&quot;,&quot;given&quot;:&quot;Lana&quot;,&quot;parse-names&quot;:false,&quot;dropping-particle&quot;:&quot;&quot;,&quot;non-dropping-particle&quot;:&quot;&quot;},{&quot;family&quot;:&quot;Cabral&quot;,&quot;given&quot;:&quot;Carlos&quot;,&quot;parse-names&quot;:false,&quot;dropping-particle&quot;:&quot;&quot;,&quot;non-dropping-particle&quot;:&quot;&quot;},{&quot;family&quot;:&quot;Dwyer&quot;,&quot;given&quot;:&quot;Dominic B.&quot;,&quot;parse-names&quot;:false,&quot;dropping-particle&quot;:&quot;&quot;,&quot;non-dropping-particle&quot;:&quot;&quot;},{&quot;family&quot;:&quot;Calhoun&quot;,&quot;given&quot;:&quot;Vince D.&quot;,&quot;parse-names&quot;:false,&quot;dropping-particle&quot;:&quot;&quot;,&quot;non-dropping-particle&quot;:&quot;&quot;},{&quot;family&quot;:&quot;Heuvel&quot;,&quot;given&quot;:&quot;Martijn P.&quot;,&quot;parse-names&quot;:false,&quot;dropping-particle&quot;:&quot;&quot;,&quot;non-dropping-particle&quot;:&quot;Van Den&quot;},{&quot;family&quot;:&quot;Falkai&quot;,&quot;given&quot;:&quot;Peter&quot;,&quot;parse-names&quot;:false,&quot;dropping-particle&quot;:&quot;&quot;,&quot;non-dropping-particle&quot;:&quot;&quot;},{&quot;family&quot;:&quot;Koutsouleris&quot;,&quot;given&quot;:&quot;Nikolaos&quot;,&quot;parse-names&quot;:false,&quot;dropping-particle&quot;:&quot;&quot;,&quot;non-dropping-particle&quot;:&quot;&quot;},{&quot;family&quot;:&quot;Malchow&quot;,&quot;given&quot;:&quot;Berend&quot;,&quot;parse-names&quot;:false,&quot;dropping-particle&quot;:&quot;&quot;,&quot;non-dropping-particle&quot;:&quot;&quot;}],&quot;container-title&quot;:&quot;Schizophrenia Bulletin&quot;,&quot;DOI&quot;:&quot;10.1093/schbul/sbv174&quot;,&quot;ISBN&quot;:&quot;0586-7614&quot;,&quot;ISSN&quot;:&quot;17451701&quot;,&quot;PMID&quot;:&quot;27460615&quot;,&quot;issued&quot;:{&quot;date-parts&quot;:[[2016]]},&quot;page&quot;:&quot;S13-S21&quot;,&quot;abstract&quot;:&quot;Findings from multiple lines of research provide evidence of aberrant functional brain connectivity in schizophrenia. By using graph-analytical measures, recent studies indicate that patients with schizophrenia exhibit changes in the organizational principles of whole-brain networks and that these changes relate to cognitive symptoms. However, there has not been a systematic investigation of functional brain network changes in schizophrenia to test the consistency of these changes across multiple studies. A comprehensive literature search was conducted to identify all available functional graph-analytical studies in patients with schizophrenia. Effect size measures were derived from each study and entered in a random-effects meta-analytical model. All models were tested for effects of potential moderator variables as well as for the presence of publication bias. The results of a total of n = 13 functional neuroimaging studies indicated that brain networks in patients with schizophrenia exhibit significant decreases in measures of local organization (g = -0.56, P = .02) and significant decreases in small-worldness (g = -0.65, P = .01) whereas global short communication paths seemed to be preserved (g = 0.26, P = .32). There was no evidence for a publication bias or moderator effects. The present meta- analysis demonstrates significant changes in whole brain network architecture associated with schizophrenia across studies.&quot;,&quot;issue&quot;:&quot;1&quot;,&quot;volume&quot;:&quot;42&quot;,&quot;container-title-short&quot;:&quot;Schizophr Bull&quot;},&quot;isTemporary&quot;:false}]},{&quot;citationID&quot;:&quot;MENDELEY_CITATION_5a20c140-e746-4efd-a401-9cc72168265c&quot;,&quot;properties&quot;:{&quot;noteIndex&quot;:0},&quot;isEdited&quot;:false,&quot;manualOverride&quot;:{&quot;isManuallyOverridden&quot;:false,&quot;citeprocText&quot;:&quot;(Cabral et al. 2012)&quot;,&quot;manualOverrideText&quot;:&quot;&quot;},&quot;citationTag&quot;:&quot;MENDELEY_CITATION_v3_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&quot;,&quot;citationItems&quot;:[{&quot;id&quot;:&quot;25ed01d4-b77c-33ab-b70c-27affae75ba7&quot;,&quot;itemData&quot;:{&quot;type&quot;:&quot;article-journal&quot;,&quot;id&quot;:&quot;25ed01d4-b77c-33ab-b70c-27affae75ba7&quot;,&quot;title&quot;:&quot;Modeling the outcome of structural disconnection on resting-state functional connectivity&quot;,&quot;author&quot;:[{&quot;family&quot;:&quot;Cabral&quot;,&quot;given&quot;:&quot;Joana R. B.&quot;,&quot;parse-names&quot;:false,&quot;dropping-particle&quot;:&quot;&quot;,&quot;non-dropping-particle&quot;:&quot;&quot;},{&quot;family&quot;:&quot;Hugues&quot;,&quot;given&quot;:&quot;Etienne&quot;,&quot;parse-names&quot;:false,&quot;dropping-particle&quot;:&quot;&quot;,&quot;non-dropping-particle&quot;:&quot;&quot;},{&quot;family&quot;:&quot;Kringelbach&quot;,&quot;given&quot;:&quot;Morten L.&quot;,&quot;parse-names&quot;:false,&quot;dropping-particle&quot;:&quot;&quot;,&quot;non-dropping-particle&quot;:&quot;&quot;},{&quot;family&quot;:&quot;Deco&quot;,&quot;given&quot;:&quot;Gustavo&quot;,&quot;parse-names&quot;:false,&quot;dropping-particle&quot;:&quot;&quot;,&quot;non-dropping-particle&quot;:&quot;&quot;}],&quot;container-title&quot;:&quot;NeuroImage&quot;,&quot;container-title-short&quot;:&quot;Neuroimage&quot;,&quot;accessed&quot;:{&quot;date-parts&quot;:[[2021,9,14]]},&quot;DOI&quot;:&quot;10.1016/j.neuroimage.2012.06.007&quot;,&quot;ISSN&quot;:&quot;10538119&quot;,&quot;URL&quot;:&quot;https://linkinghub.elsevier.com/retrieve/pii/S1053811912005848&quot;,&quot;issued&quot;:{&quot;date-parts&quot;:[[2012,9,31]]},&quot;page&quot;:&quot;1342-1353&quot;,&quot;abstract&quot;:&quot;The authors review evidence that spontaneous, that is, not stimulus or task driven, activity in the brain at the level of large-scale neural systems is not noise, but orderly and organized in a series of functional networks that maintain, at all times, a high level of coherence. These networks of spontaneous activity correlation or resting state networks (RSN) are closely related to the underlying anatomical connectivity, but their topography is also gated by the history of prior task activation. Network coherence does not depend on covert cognitive activity, but its strength and integrity relates to behavioral performance. Some RSN are functionally organized as dynamically competing systems both at rest and during tasks. Computational studies show that one of such dynamics, the anticorrelation between networks, depends on noise-driven transitions between different multistable cluster synchronization states. These multistable states emerge because of transmission delays between regions that are modeled as coupled oscillators systems. Large-scale systems dynamics are useful for keeping different functional subnetworks in a state of heightened competition, which can be stabilized and fired by even small modulations of either sensory or internal signals. © The Author(s) 2011.&quot;,&quot;publisher&quot;:&quot;Academic Press&quot;,&quot;issue&quot;:&quot;3&quot;,&quot;volume&quot;:&quot;62&quot;},&quot;isTemporary&quot;:false}]},{&quot;citationID&quot;:&quot;MENDELEY_CITATION_fe9c3500-1a8d-4f8e-bca4-adf33f61e1c0&quot;,&quot;properties&quot;:{&quot;noteIndex&quot;:0},&quot;isEdited&quot;:false,&quot;manualOverride&quot;:{&quot;isManuallyOverridden&quot;:false,&quot;citeprocText&quot;:&quot;(Rabany et al. 2019)&quot;,&quot;manualOverrideText&quot;:&quot;&quot;},&quot;citationTag&quot;:&quot;MENDELEY_CITATION_v3_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&quot;,&quot;citationItems&quot;:[{&quot;id&quot;:&quot;10822468-4f7f-3298-b6f0-84e7e2d9bbaa&quot;,&quot;itemData&quot;:{&quot;type&quot;:&quot;article-journal&quot;,&quot;id&quot;:&quot;10822468-4f7f-3298-b6f0-84e7e2d9bbaa&quot;,&quot;title&quot;:&quot;Dynamic functional connectivity in schizophrenia and autism spectrum disorder: Convergence, divergence and classification.&quot;,&quot;author&quot;:[{&quot;family&quot;:&quot;Rabany&quot;,&quot;given&quot;:&quot;Liron&quot;,&quot;parse-names&quot;:false,&quot;dropping-particle&quot;:&quot;&quot;,&quot;non-dropping-particle&quot;:&quot;&quot;},{&quot;family&quot;:&quot;Brocke&quot;,&quot;given&quot;:&quot;Sophy&quot;,&quot;parse-names&quot;:false,&quot;dropping-particle&quot;:&quot;&quot;,&quot;non-dropping-particle&quot;:&quot;&quot;},{&quot;family&quot;:&quot;Calhoun&quot;,&quot;given&quot;:&quot;Vince D.&quot;,&quot;parse-names&quot;:false,&quot;dropping-particle&quot;:&quot;&quot;,&quot;non-dropping-particle&quot;:&quot;&quot;},{&quot;family&quot;:&quot;Pittman&quot;,&quot;given&quot;:&quot;Brian&quot;,&quot;parse-names&quot;:false,&quot;dropping-particle&quot;:&quot;&quot;,&quot;non-dropping-particle&quot;:&quot;&quot;},{&quot;family&quot;:&quot;Corbera&quot;,&quot;given&quot;:&quot;Silvia&quot;,&quot;parse-names&quot;:false,&quot;dropping-particle&quot;:&quot;&quot;,&quot;non-dropping-particle&quot;:&quot;&quot;},{&quot;family&quot;:&quot;Wexler&quot;,&quot;given&quot;:&quot;Bruce E.&quot;,&quot;parse-names&quot;:false,&quot;dropping-particle&quot;:&quot;&quot;,&quot;non-dropping-particle&quot;:&quot;&quot;},{&quot;family&quot;:&quot;Bell&quot;,&quot;given&quot;:&quot;Morris D.&quot;,&quot;parse-names&quot;:false,&quot;dropping-particle&quot;:&quot;&quot;,&quot;non-dropping-particle&quot;:&quot;&quot;},{&quot;family&quot;:&quot;Pelphrey&quot;,&quot;given&quot;:&quot;Kevin&quot;,&quot;parse-names&quot;:false,&quot;dropping-particle&quot;:&quot;&quot;,&quot;non-dropping-particle&quot;:&quot;&quot;},{&quot;family&quot;:&quot;Pearlson&quot;,&quot;given&quot;:&quot;Godfrey D.&quot;,&quot;parse-names&quot;:false,&quot;dropping-particle&quot;:&quot;&quot;,&quot;non-dropping-particle&quot;:&quot;&quot;},{&quot;family&quot;:&quot;Assaf&quot;,&quot;given&quot;:&quot;Michal&quot;,&quot;parse-names&quot;:false,&quot;dropping-particle&quot;:&quot;&quot;,&quot;non-dropping-particle&quot;:&quot;&quot;}],&quot;container-title&quot;:&quot;NeuroImage. Clinical&quot;,&quot;container-title-short&quot;:&quot;Neuroimage Clin&quot;,&quot;accessed&quot;:{&quot;date-parts&quot;:[[2021,8,23]]},&quot;DOI&quot;:&quot;10.1016/j.nicl.2019.101966&quot;,&quot;ISSN&quot;:&quot;2213-1582&quot;,&quot;PMID&quot;:&quot;31401405&quot;,&quot;URL&quot;:&quot;https://linkinghub.elsevier.com/retrieve/pii/S221315821930316X&quot;,&quot;issued&quot;:{&quot;date-parts&quot;:[[2019,1,1]]},&quot;page&quot;:&quot;101966&quot;,&quot;abstract&quot;:&quot;BACKGROUND Over the recent years there has been a growing debate regarding the extent and nature of the overlap in neuropathology between schizophrenia (SZ) and autism spectrum disorder (ASD). Dynamic functional network connectivity (dFNC) is a recent analysis method that explores temporal patterns of functional connectivity (FC). We compared resting-state dFNC in SZ, ASD and healthy controls (HC), characterized the associations between temporal patterns and symptoms, and performed a three-way classification analysis based on dFNC indices. METHODS Resting-state fMRI was collected from 100 young adults: 33 SZ, 33 ASD, 34 HC. Independent component analysis (ICA) was performed, followed by dFNC analysis (window = 33 s, step = 1TR, k-means clustering). Temporal patterns were compared between groups, correlated with symptoms, and classified via cross-validated three-way discriminant analysis. RESULTS Both clinical groups displayed an increased fraction of time (FT) spent in a state of weak, intra-network connectivity [p &lt; .001] and decreased FT in a highly-connected state [p &lt; .001]. SZ further showed decreased number of transitions between states [p &lt; .001], decreased FT in a widely-connected state [p &lt; .001], increased dwell time (DT) in the weakly-connected state [p &lt; .001], and decreased DT in the highly-connected state [p = .001]. Social behavior scores correlated with DT in the widely-connected state in SZ [r = 0.416, p = .043], but not ASD. Classification correctly identified SZ at high rates (81.8%), while ASD and HC at lower rates. CONCLUSIONS Results indicate a severe and pervasive pattern of temporal aberrations in SZ (specifically, being \&quot;stuck\&quot; in a state of weak connectivity), that distinguishes SZ participants from both ASD and HC, and is associated with clinical symptoms.&quot;,&quot;publisher&quot;:&quot;Elsevier&quot;,&quot;volume&quot;:&quot;24&quot;},&quot;isTemporary&quot;:false}]},{&quot;citationID&quot;:&quot;MENDELEY_CITATION_6efbe2b2-d3ca-4a60-9037-6812e8b2d9f4&quot;,&quot;properties&quot;:{&quot;noteIndex&quot;:0},&quot;isEdited&quot;:false,&quot;manualOverride&quot;:{&quot;isManuallyOverridden&quot;:false,&quot;citeprocText&quot;:&quot;(Damaraju et al. 2014)&quot;,&quot;manualOverrideText&quot;:&quot;&quot;},&quot;citationTag&quot;:&quot;MENDELEY_CITATION_v3_eyJjaXRhdGlvbklEIjoiTUVOREVMRVlfQ0lUQVRJT05fNmVmYmUyYjItZDNjYS00YTYwLTkwMzctNjgxMmU4YjJkOWY0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LkQuIiwicGFyc2UtbmFtZXMiOmZhbHNlLCJkcm9wcGluZy1wYXJ0aWNsZSI6IiIsIm5vbi1kcm9wcGluZy1wYXJ0aWNsZSI6IiJ9XSwiY29udGFpbmVyLXRpdGxlIjoiTmV1cm9JbWFnZTogQ2xpbmljYWwiLCJET0kiOiIxMC4xMDE2L2oubmljbC4yMDE0LjA3LjAwMyIsIklTQk4iOiIyMjEzLTE1ODIgKEVsZWN0cm9uaWMpIDIyMTMtMTU4MiAoTGlua2luZykiLCJJU1NOIjoiMjIxMzE1ODIiLCJQTUlEIjoiMjMyNzkxODAiLCJVUkwiOiJodHRwczovL2xpbmtpbmdodWIuZWxzZXZpZXIuY29tL3JldHJpZXZlL3BpaS9TMjIxMzE1ODIxNDAwMDk1MyIsImlzc3VlZCI6eyJkYXRlLXBhcnRzIjpbWzIwMTQsMTEsMV1dfSwicGFnZSI6IjI5OC0zMDg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FbHNldmllciBCLlYuIiwiaXNzdWUiOiIyMSIsInZvbHVtZSI6IjUiLCJjb250YWluZXItdGl0bGUtc2hvcnQiOiJOZXVyb2ltYWdlIENsaW4ifSwiaXNUZW1wb3JhcnkiOmZhbHNlfV19&quot;,&quot;citationItems&quot;:[{&quot;id&quot;:&quot;8a37b424-f2e6-3d8d-8d5b-6e3d03b1c237&quot;,&quot;itemData&quot;:{&quot;type&quot;:&quot;article-journal&quot;,&quot;id&quot;:&quot;8a37b424-f2e6-3d8d-8d5b-6e3d03b1c237&quot;,&quot;title&quot;:&quot;Dynamic functional connectivity analysis reveals transient states of dysconnectivity in schizophrenia&quot;,&quot;author&quot;:[{&quot;family&quot;:&quot;Damaraju&quot;,&quot;given&quot;:&quot;E.&quot;,&quot;parse-names&quot;:false,&quot;dropping-particle&quot;:&quot;&quot;,&quot;non-dropping-particle&quot;:&quot;&quot;},{&quot;family&quot;:&quot;Allen&quot;,&quot;given&quot;:&quot;E.A.&quot;,&quot;parse-names&quot;:false,&quot;dropping-particle&quot;:&quot;&quot;,&quot;non-dropping-particle&quot;:&quot;&quot;},{&quot;family&quot;:&quot;Belger&quot;,&quot;given&quot;:&quot;A.&quot;,&quot;parse-names&quot;:false,&quot;dropping-particle&quot;:&quot;&quot;,&quot;non-dropping-particle&quot;:&quot;&quot;},{&quot;family&quot;:&quot;Ford&quot;,&quot;given&quot;:&quot;J.M.&quot;,&quot;parse-names&quot;:false,&quot;dropping-particle&quot;:&quot;&quot;,&quot;non-dropping-particle&quot;:&quot;&quot;},{&quot;family&quot;:&quot;McEwen&quot;,&quot;given&quot;:&quot;S.&quot;,&quot;parse-names&quot;:false,&quot;dropping-particle&quot;:&quot;&quot;,&quot;non-dropping-particle&quot;:&quot;&quot;},{&quot;family&quot;:&quot;Mathalon&quot;,&quot;given&quot;:&quot;D.H.&quot;,&quot;parse-names&quot;:false,&quot;dropping-particle&quot;:&quot;&quot;,&quot;non-dropping-particle&quot;:&quot;&quot;},{&quot;family&quot;:&quot;Mueller&quot;,&quot;given&quot;:&quot;B.A.&quot;,&quot;parse-names&quot;:false,&quot;dropping-particle&quot;:&quot;&quot;,&quot;non-dropping-particle&quot;:&quot;&quot;},{&quot;family&quot;:&quot;Pearlson&quot;,&quot;given&quot;:&quot;G.D.&quot;,&quot;parse-names&quot;:false,&quot;dropping-particle&quot;:&quot;&quot;,&quot;non-dropping-particle&quot;:&quot;&quot;},{&quot;family&quot;:&quot;Potkin&quot;,&quot;given&quot;:&quot;S.G.&quot;,&quot;parse-names&quot;:false,&quot;dropping-particle&quot;:&quot;&quot;,&quot;non-dropping-particle&quot;:&quot;&quot;},{&quot;family&quot;:&quot;Preda&quot;,&quot;given&quot;:&quot;A.&quot;,&quot;parse-names&quot;:false,&quot;dropping-particle&quot;:&quot;&quot;,&quot;non-dropping-particle&quot;:&quot;&quot;},{&quot;family&quot;:&quot;Turner&quot;,&quot;given&quot;:&quot;J.A.&quot;,&quot;parse-names&quot;:false,&quot;dropping-particle&quot;:&quot;&quot;,&quot;non-dropping-particle&quot;:&quot;&quot;},{&quot;family&quot;:&quot;Vaidya&quot;,&quot;given&quot;:&quot;J.G.&quot;,&quot;parse-names&quot;:false,&quot;dropping-particle&quot;:&quot;&quot;,&quot;non-dropping-particle&quot;:&quot;&quot;},{&quot;family&quot;:&quot;Erp&quot;,&quot;given&quot;:&quot;T.G.&quot;,&quot;parse-names&quot;:false,&quot;dropping-particle&quot;:&quot;&quot;,&quot;non-dropping-particle&quot;:&quot;van&quot;},{&quot;family&quot;:&quot;Calhoun&quot;,&quot;given&quot;:&quot;V.D.&quot;,&quot;parse-names&quot;:false,&quot;dropping-particle&quot;:&quot;&quot;,&quot;non-dropping-particle&quot;:&quot;&quot;}],&quot;container-title&quot;:&quot;NeuroImage: Clinical&quot;,&quot;DOI&quot;:&quot;10.1016/j.nicl.2014.07.003&quot;,&quot;ISBN&quot;:&quot;2213-1582 (Electronic) 2213-1582 (Linking)&quot;,&quot;ISSN&quot;:&quot;22131582&quot;,&quot;PMID&quot;:&quot;23279180&quot;,&quot;URL&quot;:&quot;https://linkinghub.elsevier.com/retrieve/pii/S2213158214000953&quot;,&quot;issued&quot;:{&quot;date-parts&quot;:[[2014,11,1]]},&quot;page&quot;:&quot;298-308&quot;,&quot;abstract&quot;:&quot;Schizophrenia (SZ) is a severe neuropsychiatric disorder. A leading hypothesis is that SZ is a brain dysconnection syndrome, involving abnormal interactions between widespread brain networks. Resting state functional magnetic resonance imaging (R-fMRI) is a powerful tool to explore the dysconnectivity of brain networks in SZ and other disorders. Seed-based functional connectivity analysis, spatial independent component analysis (ICA), and graph theory-based analysis are popular methods to quantify brain network connectivity in R-fMRI data. Widespread network dysconnectivity in SZ has been observed using both seed-based analysis and ICA, although most seed-based studies report decreased connectivity while ICA studies report both increases and decreases. Importantly, most of the findings from both techniques are also associated with typical symptoms of the illness. Disrupted topological properties and altered modular community structure of brain system in SZ have been shown using graph theory-based analysis. Overall, the resting-state findings regarding brain networks deficits have advanced our understanding of the underlying pathology of SZ. In this article, we review aberrant brain connectivity networks in SZ measured in R-fMRI by the above approaches, and discuss future challenges.&quot;,&quot;publisher&quot;:&quot;Elsevier B.V.&quot;,&quot;issue&quot;:&quot;21&quot;,&quot;volume&quot;:&quot;5&quot;,&quot;container-title-short&quot;:&quot;Neuroimage Clin&quot;},&quot;isTemporary&quot;:false}]},{&quot;citationID&quot;:&quot;MENDELEY_CITATION_048bcb24-8875-49a6-8894-dc11b3022221&quot;,&quot;properties&quot;:{&quot;noteIndex&quot;:0},&quot;isEdited&quot;:false,&quot;manualOverride&quot;:{&quot;isManuallyOverridden&quot;:false,&quot;citeprocText&quot;:&quot;(Yu et al. 2015)&quot;,&quot;manualOverrideText&quot;:&quot;&quot;},&quot;citationTag&quot;:&quot;MENDELEY_CITATION_v3_eyJjaXRhdGlvbklEIjoiTUVOREVMRVlfQ0lUQVRJT05fMDQ4YmNiMjQtODg3NS00OWE2LTg4OTQtZGMxMWIzMDIyMjIx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&quot;,&quot;citationItems&quot;:[{&quot;id&quot;:&quot;001055fa-ced1-3ac1-ab9d-1045e8dcdd04&quot;,&quot;itemData&quot;:{&quot;type&quot;:&quot;article-journal&quot;,&quot;id&quot;:&quot;001055fa-ced1-3ac1-ab9d-1045e8dcdd04&quot;,&quot;title&quot;:&quot;Assessing dynamic brain graphs of time-varying connectivity in fMRI data: Application to healthy controls and patients with schizophrenia&quot;,&quot;author&quot;:[{&quot;family&quot;:&quot;Yu&quot;,&quot;given&quot;:&quot;Qingbao&quot;,&quot;parse-names&quot;:false,&quot;dropping-particle&quot;:&quot;&quot;,&quot;non-dropping-particle&quot;:&quot;&quot;},{&quot;family&quot;:&quot;Erhardt&quot;,&quot;given&quot;:&quot;Erik B&quot;,&quot;parse-names&quot;:false,&quot;dropping-particle&quot;:&quot;&quot;,&quot;non-dropping-particle&quot;:&quot;&quot;},{&quot;family&quot;:&quot;Sui&quot;,&quot;given&quot;:&quot;Jing&quot;,&quot;parse-names&quot;:false,&quot;dropping-particle&quot;:&quot;&quot;,&quot;non-dropping-particle&quot;:&quot;&quot;},{&quot;family&quot;:&quot;Du&quot;,&quot;given&quot;:&quot;Yuhui&quot;,&quot;parse-names&quot;:false,&quot;dropping-particle&quot;:&quot;&quot;,&quot;non-dropping-particle&quot;:&quot;&quot;},{&quot;family&quot;:&quot;He&quot;,&quot;given&quot;:&quot;Hao&quot;,&quot;parse-names&quot;:false,&quot;dropping-particle&quot;:&quot;&quot;,&quot;non-dropping-particle&quot;:&quot;&quot;},{&quot;family&quot;:&quot;Hjelm&quot;,&quot;given&quot;:&quot;Devon&quot;,&quot;parse-names&quot;:false,&quot;dropping-particle&quot;:&quot;&quot;,&quot;non-dropping-particle&quot;:&quot;&quot;},{&quot;family&quot;:&quot;Cetin&quot;,&quot;given&quot;:&quot;Mustafa S&quot;,&quot;parse-names&quot;:false,&quot;dropping-particle&quot;:&quot;&quot;,&quot;non-dropping-particle&quot;:&quot;&quot;},{&quot;family&quot;:&quot;Rachakonda&quot;,&quot;given&quot;:&quot;Srinivas&quot;,&quot;parse-names&quot;:false,&quot;dropping-particle&quot;:&quot;&quot;,&quot;non-dropping-particle&quot;:&quot;&quot;},{&quot;family&quot;:&quot;Miller&quot;,&quot;given&quot;:&quot;Robyn L.&quot;,&quot;parse-names&quot;:false,&quot;dropping-particle&quot;:&quot;&quot;,&quot;non-dropping-particle&quot;:&quot;&quot;},{&quot;family&quot;:&quot;Pearlson&quot;,&quot;given&quot;:&quot;Godfrey&quot;,&quot;parse-names&quot;:false,&quot;dropping-particle&quot;:&quot;&quot;,&quot;non-dropping-particle&quot;:&quot;&quot;},{&quot;family&quot;:&quot;Calhoun&quot;,&quot;given&quot;:&quot;Vince D.&quot;,&quot;parse-names&quot;:false,&quot;dropping-particle&quot;:&quot;&quot;,&quot;non-dropping-particle&quot;:&quot;&quot;}],&quot;container-title&quot;:&quot;NeuroImage&quot;,&quot;DOI&quot;:&quot;10.1016/j.neuroimage.2014.12.020&quot;,&quot;ISSN&quot;:&quot;10538119&quot;,&quot;URL&quot;:&quot;https://linkinghub.elsevier.com/retrieve/pii/S105381191401012X&quot;,&quot;issued&quot;:{&quot;date-parts&quot;:[[2015,2]]},&quot;page&quot;:&quot;345-355&quot;,&quot;abstract&quot;:&quot;Graph theory-based analysis has been widely employed in brain imaging studies, and altered topological properties of brain connectivity have emerged as important features of mental diseases such as schizophrenia. However, most previous studies have focused on graph metrics of stationary brain graphs, ignoring that brain connectivity exhibits fluctuations over time. Here we develop a new framework for accessing dynamic graph properties of time-varying functional brain connectivity in resting-state fMRI data and apply it to healthy controls (HCs) and patients with schizophrenia (SZs). Specifically, nodes of brain graphs are defined by intrinsic connectivity networks (ICNs) identified by group independent component analysis (ICA). Dynamic graph metrics of the time-varying brain connectivity estimated by the correlation of sliding time-windowed ICA time courses of ICNs are calculated. First- and second-level connectivity states are detected based on the correlation of nodal connectivity strength between time-varying brain graphs. Our results indicate that SZs show decreased variance in the dynamic graph metrics. Consistent with prior stationary functional brain connectivity works, graph measures of identified first-level connectivity states show lower values in SZs. In addition, more first-level connectivity states are disassociated with the second-level connectivity state which resembles the stationary connectivity pattern computed by the entire scan. Collectively, the findings provide new evidence about altered dynamic brain graphs in schizophrenia, which may underscore the abnormal brain performance in this mental illness.&quot;,&quot;volume&quot;:&quot;107&quot;,&quot;container-title-short&quot;:&quot;Neuroimage&quot;},&quot;isTemporary&quot;:false}]},{&quot;citationID&quot;:&quot;MENDELEY_CITATION_3bbe18b5-4e5c-4efc-93f0-92b81699b5b4&quot;,&quot;properties&quot;:{&quot;noteIndex&quot;:0},&quot;isEdited&quot;:false,&quot;manualOverride&quot;:{&quot;isManuallyOverridden&quot;:false,&quot;citeprocText&quot;:&quot;(Damaraju et al. 2014)&quot;,&quot;manualOverrideText&quot;:&quot;&quot;},&quot;citationTag&quot;:&quot;MENDELEY_CITATION_v3_eyJjaXRhdGlvbklEIjoiTUVOREVMRVlfQ0lUQVRJT05fM2JiZTE4YjUtNGU1Yy00ZWZjLTkzZjAtOTJiODE2OTliNWI0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LkQuIiwicGFyc2UtbmFtZXMiOmZhbHNlLCJkcm9wcGluZy1wYXJ0aWNsZSI6IiIsIm5vbi1kcm9wcGluZy1wYXJ0aWNsZSI6IiJ9XSwiY29udGFpbmVyLXRpdGxlIjoiTmV1cm9JbWFnZTogQ2xpbmljYWwiLCJET0kiOiIxMC4xMDE2L2oubmljbC4yMDE0LjA3LjAwMyIsIklTQk4iOiIyMjEzLTE1ODIgKEVsZWN0cm9uaWMpIDIyMTMtMTU4MiAoTGlua2luZykiLCJJU1NOIjoiMjIxMzE1ODIiLCJQTUlEIjoiMjMyNzkxODAiLCJVUkwiOiJodHRwczovL2xpbmtpbmdodWIuZWxzZXZpZXIuY29tL3JldHJpZXZlL3BpaS9TMjIxMzE1ODIxNDAwMDk1MyIsImlzc3VlZCI6eyJkYXRlLXBhcnRzIjpbWzIwMTQsMTEsMV1dfSwicGFnZSI6IjI5OC0zMDg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FbHNldmllciBCLlYuIiwiaXNzdWUiOiIyMSIsInZvbHVtZSI6IjUiLCJjb250YWluZXItdGl0bGUtc2hvcnQiOiJOZXVyb2ltYWdlIENsaW4ifSwiaXNUZW1wb3JhcnkiOmZhbHNlfV19&quot;,&quot;citationItems&quot;:[{&quot;id&quot;:&quot;8a37b424-f2e6-3d8d-8d5b-6e3d03b1c237&quot;,&quot;itemData&quot;:{&quot;type&quot;:&quot;article-journal&quot;,&quot;id&quot;:&quot;8a37b424-f2e6-3d8d-8d5b-6e3d03b1c237&quot;,&quot;title&quot;:&quot;Dynamic functional connectivity analysis reveals transient states of dysconnectivity in schizophrenia&quot;,&quot;author&quot;:[{&quot;family&quot;:&quot;Damaraju&quot;,&quot;given&quot;:&quot;E.&quot;,&quot;parse-names&quot;:false,&quot;dropping-particle&quot;:&quot;&quot;,&quot;non-dropping-particle&quot;:&quot;&quot;},{&quot;family&quot;:&quot;Allen&quot;,&quot;given&quot;:&quot;E.A.&quot;,&quot;parse-names&quot;:false,&quot;dropping-particle&quot;:&quot;&quot;,&quot;non-dropping-particle&quot;:&quot;&quot;},{&quot;family&quot;:&quot;Belger&quot;,&quot;given&quot;:&quot;A.&quot;,&quot;parse-names&quot;:false,&quot;dropping-particle&quot;:&quot;&quot;,&quot;non-dropping-particle&quot;:&quot;&quot;},{&quot;family&quot;:&quot;Ford&quot;,&quot;given&quot;:&quot;J.M.&quot;,&quot;parse-names&quot;:false,&quot;dropping-particle&quot;:&quot;&quot;,&quot;non-dropping-particle&quot;:&quot;&quot;},{&quot;family&quot;:&quot;McEwen&quot;,&quot;given&quot;:&quot;S.&quot;,&quot;parse-names&quot;:false,&quot;dropping-particle&quot;:&quot;&quot;,&quot;non-dropping-particle&quot;:&quot;&quot;},{&quot;family&quot;:&quot;Mathalon&quot;,&quot;given&quot;:&quot;D.H.&quot;,&quot;parse-names&quot;:false,&quot;dropping-particle&quot;:&quot;&quot;,&quot;non-dropping-particle&quot;:&quot;&quot;},{&quot;family&quot;:&quot;Mueller&quot;,&quot;given&quot;:&quot;B.A.&quot;,&quot;parse-names&quot;:false,&quot;dropping-particle&quot;:&quot;&quot;,&quot;non-dropping-particle&quot;:&quot;&quot;},{&quot;family&quot;:&quot;Pearlson&quot;,&quot;given&quot;:&quot;G.D.&quot;,&quot;parse-names&quot;:false,&quot;dropping-particle&quot;:&quot;&quot;,&quot;non-dropping-particle&quot;:&quot;&quot;},{&quot;family&quot;:&quot;Potkin&quot;,&quot;given&quot;:&quot;S.G.&quot;,&quot;parse-names&quot;:false,&quot;dropping-particle&quot;:&quot;&quot;,&quot;non-dropping-particle&quot;:&quot;&quot;},{&quot;family&quot;:&quot;Preda&quot;,&quot;given&quot;:&quot;A.&quot;,&quot;parse-names&quot;:false,&quot;dropping-particle&quot;:&quot;&quot;,&quot;non-dropping-particle&quot;:&quot;&quot;},{&quot;family&quot;:&quot;Turner&quot;,&quot;given&quot;:&quot;J.A.&quot;,&quot;parse-names&quot;:false,&quot;dropping-particle&quot;:&quot;&quot;,&quot;non-dropping-particle&quot;:&quot;&quot;},{&quot;family&quot;:&quot;Vaidya&quot;,&quot;given&quot;:&quot;J.G.&quot;,&quot;parse-names&quot;:false,&quot;dropping-particle&quot;:&quot;&quot;,&quot;non-dropping-particle&quot;:&quot;&quot;},{&quot;family&quot;:&quot;Erp&quot;,&quot;given&quot;:&quot;T.G.&quot;,&quot;parse-names&quot;:false,&quot;dropping-particle&quot;:&quot;&quot;,&quot;non-dropping-particle&quot;:&quot;van&quot;},{&quot;family&quot;:&quot;Calhoun&quot;,&quot;given&quot;:&quot;V.D.&quot;,&quot;parse-names&quot;:false,&quot;dropping-particle&quot;:&quot;&quot;,&quot;non-dropping-particle&quot;:&quot;&quot;}],&quot;container-title&quot;:&quot;NeuroImage: Clinical&quot;,&quot;DOI&quot;:&quot;10.1016/j.nicl.2014.07.003&quot;,&quot;ISBN&quot;:&quot;2213-1582 (Electronic) 2213-1582 (Linking)&quot;,&quot;ISSN&quot;:&quot;22131582&quot;,&quot;PMID&quot;:&quot;23279180&quot;,&quot;URL&quot;:&quot;https://linkinghub.elsevier.com/retrieve/pii/S2213158214000953&quot;,&quot;issued&quot;:{&quot;date-parts&quot;:[[2014,11,1]]},&quot;page&quot;:&quot;298-308&quot;,&quot;abstract&quot;:&quot;Schizophrenia (SZ) is a severe neuropsychiatric disorder. A leading hypothesis is that SZ is a brain dysconnection syndrome, involving abnormal interactions between widespread brain networks. Resting state functional magnetic resonance imaging (R-fMRI) is a powerful tool to explore the dysconnectivity of brain networks in SZ and other disorders. Seed-based functional connectivity analysis, spatial independent component analysis (ICA), and graph theory-based analysis are popular methods to quantify brain network connectivity in R-fMRI data. Widespread network dysconnectivity in SZ has been observed using both seed-based analysis and ICA, although most seed-based studies report decreased connectivity while ICA studies report both increases and decreases. Importantly, most of the findings from both techniques are also associated with typical symptoms of the illness. Disrupted topological properties and altered modular community structure of brain system in SZ have been shown using graph theory-based analysis. Overall, the resting-state findings regarding brain networks deficits have advanced our understanding of the underlying pathology of SZ. In this article, we review aberrant brain connectivity networks in SZ measured in R-fMRI by the above approaches, and discuss future challenges.&quot;,&quot;publisher&quot;:&quot;Elsevier B.V.&quot;,&quot;issue&quot;:&quot;21&quot;,&quot;volume&quot;:&quot;5&quot;,&quot;container-title-short&quot;:&quot;Neuroimage Clin&quot;},&quot;isTemporary&quot;:false}]},{&quot;citationID&quot;:&quot;MENDELEY_CITATION_2f403994-dd93-43de-a385-feebf914c083&quot;,&quot;properties&quot;:{&quot;noteIndex&quot;:0},&quot;isEdited&quot;:false,&quot;manualOverride&quot;:{&quot;isManuallyOverridden&quot;:false,&quot;citeprocText&quot;:&quot;(Damaraju et al. 2014)&quot;,&quot;manualOverrideText&quot;:&quot;&quot;},&quot;citationTag&quot;:&quot;MENDELEY_CITATION_v3_eyJjaXRhdGlvbklEIjoiTUVOREVMRVlfQ0lUQVRJT05fMmY0MDM5OTQtZGQ5My00M2RlLWEzODUtZmVlYmY5MTRjMDgz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LkQuIiwicGFyc2UtbmFtZXMiOmZhbHNlLCJkcm9wcGluZy1wYXJ0aWNsZSI6IiIsIm5vbi1kcm9wcGluZy1wYXJ0aWNsZSI6IiJ9XSwiY29udGFpbmVyLXRpdGxlIjoiTmV1cm9JbWFnZTogQ2xpbmljYWwiLCJET0kiOiIxMC4xMDE2L2oubmljbC4yMDE0LjA3LjAwMyIsIklTQk4iOiIyMjEzLTE1ODIgKEVsZWN0cm9uaWMpIDIyMTMtMTU4MiAoTGlua2luZykiLCJJU1NOIjoiMjIxMzE1ODIiLCJQTUlEIjoiMjMyNzkxODAiLCJVUkwiOiJodHRwczovL2xpbmtpbmdodWIuZWxzZXZpZXIuY29tL3JldHJpZXZlL3BpaS9TMjIxMzE1ODIxNDAwMDk1MyIsImlzc3VlZCI6eyJkYXRlLXBhcnRzIjpbWzIwMTQsMTEsMV1dfSwicGFnZSI6IjI5OC0zMDg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FbHNldmllciBCLlYuIiwiaXNzdWUiOiIyMSIsInZvbHVtZSI6IjUiLCJjb250YWluZXItdGl0bGUtc2hvcnQiOiJOZXVyb2ltYWdlIENsaW4ifSwiaXNUZW1wb3JhcnkiOmZhbHNlfV19&quot;,&quot;citationItems&quot;:[{&quot;id&quot;:&quot;8a37b424-f2e6-3d8d-8d5b-6e3d03b1c237&quot;,&quot;itemData&quot;:{&quot;type&quot;:&quot;article-journal&quot;,&quot;id&quot;:&quot;8a37b424-f2e6-3d8d-8d5b-6e3d03b1c237&quot;,&quot;title&quot;:&quot;Dynamic functional connectivity analysis reveals transient states of dysconnectivity in schizophrenia&quot;,&quot;author&quot;:[{&quot;family&quot;:&quot;Damaraju&quot;,&quot;given&quot;:&quot;E.&quot;,&quot;parse-names&quot;:false,&quot;dropping-particle&quot;:&quot;&quot;,&quot;non-dropping-particle&quot;:&quot;&quot;},{&quot;family&quot;:&quot;Allen&quot;,&quot;given&quot;:&quot;E.A.&quot;,&quot;parse-names&quot;:false,&quot;dropping-particle&quot;:&quot;&quot;,&quot;non-dropping-particle&quot;:&quot;&quot;},{&quot;family&quot;:&quot;Belger&quot;,&quot;given&quot;:&quot;A.&quot;,&quot;parse-names&quot;:false,&quot;dropping-particle&quot;:&quot;&quot;,&quot;non-dropping-particle&quot;:&quot;&quot;},{&quot;family&quot;:&quot;Ford&quot;,&quot;given&quot;:&quot;J.M.&quot;,&quot;parse-names&quot;:false,&quot;dropping-particle&quot;:&quot;&quot;,&quot;non-dropping-particle&quot;:&quot;&quot;},{&quot;family&quot;:&quot;McEwen&quot;,&quot;given&quot;:&quot;S.&quot;,&quot;parse-names&quot;:false,&quot;dropping-particle&quot;:&quot;&quot;,&quot;non-dropping-particle&quot;:&quot;&quot;},{&quot;family&quot;:&quot;Mathalon&quot;,&quot;given&quot;:&quot;D.H.&quot;,&quot;parse-names&quot;:false,&quot;dropping-particle&quot;:&quot;&quot;,&quot;non-dropping-particle&quot;:&quot;&quot;},{&quot;family&quot;:&quot;Mueller&quot;,&quot;given&quot;:&quot;B.A.&quot;,&quot;parse-names&quot;:false,&quot;dropping-particle&quot;:&quot;&quot;,&quot;non-dropping-particle&quot;:&quot;&quot;},{&quot;family&quot;:&quot;Pearlson&quot;,&quot;given&quot;:&quot;G.D.&quot;,&quot;parse-names&quot;:false,&quot;dropping-particle&quot;:&quot;&quot;,&quot;non-dropping-particle&quot;:&quot;&quot;},{&quot;family&quot;:&quot;Potkin&quot;,&quot;given&quot;:&quot;S.G.&quot;,&quot;parse-names&quot;:false,&quot;dropping-particle&quot;:&quot;&quot;,&quot;non-dropping-particle&quot;:&quot;&quot;},{&quot;family&quot;:&quot;Preda&quot;,&quot;given&quot;:&quot;A.&quot;,&quot;parse-names&quot;:false,&quot;dropping-particle&quot;:&quot;&quot;,&quot;non-dropping-particle&quot;:&quot;&quot;},{&quot;family&quot;:&quot;Turner&quot;,&quot;given&quot;:&quot;J.A.&quot;,&quot;parse-names&quot;:false,&quot;dropping-particle&quot;:&quot;&quot;,&quot;non-dropping-particle&quot;:&quot;&quot;},{&quot;family&quot;:&quot;Vaidya&quot;,&quot;given&quot;:&quot;J.G.&quot;,&quot;parse-names&quot;:false,&quot;dropping-particle&quot;:&quot;&quot;,&quot;non-dropping-particle&quot;:&quot;&quot;},{&quot;family&quot;:&quot;Erp&quot;,&quot;given&quot;:&quot;T.G.&quot;,&quot;parse-names&quot;:false,&quot;dropping-particle&quot;:&quot;&quot;,&quot;non-dropping-particle&quot;:&quot;van&quot;},{&quot;family&quot;:&quot;Calhoun&quot;,&quot;given&quot;:&quot;V.D.&quot;,&quot;parse-names&quot;:false,&quot;dropping-particle&quot;:&quot;&quot;,&quot;non-dropping-particle&quot;:&quot;&quot;}],&quot;container-title&quot;:&quot;NeuroImage: Clinical&quot;,&quot;DOI&quot;:&quot;10.1016/j.nicl.2014.07.003&quot;,&quot;ISBN&quot;:&quot;2213-1582 (Electronic) 2213-1582 (Linking)&quot;,&quot;ISSN&quot;:&quot;22131582&quot;,&quot;PMID&quot;:&quot;23279180&quot;,&quot;URL&quot;:&quot;https://linkinghub.elsevier.com/retrieve/pii/S2213158214000953&quot;,&quot;issued&quot;:{&quot;date-parts&quot;:[[2014,11,1]]},&quot;page&quot;:&quot;298-308&quot;,&quot;abstract&quot;:&quot;Schizophrenia (SZ) is a severe neuropsychiatric disorder. A leading hypothesis is that SZ is a brain dysconnection syndrome, involving abnormal interactions between widespread brain networks. Resting state functional magnetic resonance imaging (R-fMRI) is a powerful tool to explore the dysconnectivity of brain networks in SZ and other disorders. Seed-based functional connectivity analysis, spatial independent component analysis (ICA), and graph theory-based analysis are popular methods to quantify brain network connectivity in R-fMRI data. Widespread network dysconnectivity in SZ has been observed using both seed-based analysis and ICA, although most seed-based studies report decreased connectivity while ICA studies report both increases and decreases. Importantly, most of the findings from both techniques are also associated with typical symptoms of the illness. Disrupted topological properties and altered modular community structure of brain system in SZ have been shown using graph theory-based analysis. Overall, the resting-state findings regarding brain networks deficits have advanced our understanding of the underlying pathology of SZ. In this article, we review aberrant brain connectivity networks in SZ measured in R-fMRI by the above approaches, and discuss future challenges.&quot;,&quot;publisher&quot;:&quot;Elsevier B.V.&quot;,&quot;issue&quot;:&quot;21&quot;,&quot;volume&quot;:&quot;5&quot;,&quot;container-title-short&quot;:&quot;Neuroimage Clin&quot;},&quot;isTemporary&quot;:false}]},{&quot;citationID&quot;:&quot;MENDELEY_CITATION_f7681faf-d925-4600-b48a-48879ae1e879&quot;,&quot;properties&quot;:{&quot;noteIndex&quot;:0},&quot;isEdited&quot;:false,&quot;manualOverride&quot;:{&quot;isManuallyOverridden&quot;:false,&quot;citeprocText&quot;:&quot;(Damaraju et al. 2014)&quot;,&quot;manualOverrideText&quot;:&quot;&quot;},&quot;citationTag&quot;:&quot;MENDELEY_CITATION_v3_eyJjaXRhdGlvbklEIjoiTUVOREVMRVlfQ0lUQVRJT05fZjc2ODFmYWYtZDkyNS00NjAwLWI0OGEtNDg4NzlhZTFlODc5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LkQuIiwicGFyc2UtbmFtZXMiOmZhbHNlLCJkcm9wcGluZy1wYXJ0aWNsZSI6IiIsIm5vbi1kcm9wcGluZy1wYXJ0aWNsZSI6IiJ9XSwiY29udGFpbmVyLXRpdGxlIjoiTmV1cm9JbWFnZTogQ2xpbmljYWwiLCJET0kiOiIxMC4xMDE2L2oubmljbC4yMDE0LjA3LjAwMyIsIklTQk4iOiIyMjEzLTE1ODIgKEVsZWN0cm9uaWMpIDIyMTMtMTU4MiAoTGlua2luZykiLCJJU1NOIjoiMjIxMzE1ODIiLCJQTUlEIjoiMjMyNzkxODAiLCJVUkwiOiJodHRwczovL2xpbmtpbmdodWIuZWxzZXZpZXIuY29tL3JldHJpZXZlL3BpaS9TMjIxMzE1ODIxNDAwMDk1MyIsImlzc3VlZCI6eyJkYXRlLXBhcnRzIjpbWzIwMTQsMTEsMV1dfSwicGFnZSI6IjI5OC0zMDg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FbHNldmllciBCLlYuIiwiaXNzdWUiOiIyMSIsInZvbHVtZSI6IjUiLCJjb250YWluZXItdGl0bGUtc2hvcnQiOiJOZXVyb2ltYWdlIENsaW4ifSwiaXNUZW1wb3JhcnkiOmZhbHNlfV19&quot;,&quot;citationItems&quot;:[{&quot;id&quot;:&quot;8a37b424-f2e6-3d8d-8d5b-6e3d03b1c237&quot;,&quot;itemData&quot;:{&quot;type&quot;:&quot;article-journal&quot;,&quot;id&quot;:&quot;8a37b424-f2e6-3d8d-8d5b-6e3d03b1c237&quot;,&quot;title&quot;:&quot;Dynamic functional connectivity analysis reveals transient states of dysconnectivity in schizophrenia&quot;,&quot;author&quot;:[{&quot;family&quot;:&quot;Damaraju&quot;,&quot;given&quot;:&quot;E.&quot;,&quot;parse-names&quot;:false,&quot;dropping-particle&quot;:&quot;&quot;,&quot;non-dropping-particle&quot;:&quot;&quot;},{&quot;family&quot;:&quot;Allen&quot;,&quot;given&quot;:&quot;E.A.&quot;,&quot;parse-names&quot;:false,&quot;dropping-particle&quot;:&quot;&quot;,&quot;non-dropping-particle&quot;:&quot;&quot;},{&quot;family&quot;:&quot;Belger&quot;,&quot;given&quot;:&quot;A.&quot;,&quot;parse-names&quot;:false,&quot;dropping-particle&quot;:&quot;&quot;,&quot;non-dropping-particle&quot;:&quot;&quot;},{&quot;family&quot;:&quot;Ford&quot;,&quot;given&quot;:&quot;J.M.&quot;,&quot;parse-names&quot;:false,&quot;dropping-particle&quot;:&quot;&quot;,&quot;non-dropping-particle&quot;:&quot;&quot;},{&quot;family&quot;:&quot;McEwen&quot;,&quot;given&quot;:&quot;S.&quot;,&quot;parse-names&quot;:false,&quot;dropping-particle&quot;:&quot;&quot;,&quot;non-dropping-particle&quot;:&quot;&quot;},{&quot;family&quot;:&quot;Mathalon&quot;,&quot;given&quot;:&quot;D.H.&quot;,&quot;parse-names&quot;:false,&quot;dropping-particle&quot;:&quot;&quot;,&quot;non-dropping-particle&quot;:&quot;&quot;},{&quot;family&quot;:&quot;Mueller&quot;,&quot;given&quot;:&quot;B.A.&quot;,&quot;parse-names&quot;:false,&quot;dropping-particle&quot;:&quot;&quot;,&quot;non-dropping-particle&quot;:&quot;&quot;},{&quot;family&quot;:&quot;Pearlson&quot;,&quot;given&quot;:&quot;G.D.&quot;,&quot;parse-names&quot;:false,&quot;dropping-particle&quot;:&quot;&quot;,&quot;non-dropping-particle&quot;:&quot;&quot;},{&quot;family&quot;:&quot;Potkin&quot;,&quot;given&quot;:&quot;S.G.&quot;,&quot;parse-names&quot;:false,&quot;dropping-particle&quot;:&quot;&quot;,&quot;non-dropping-particle&quot;:&quot;&quot;},{&quot;family&quot;:&quot;Preda&quot;,&quot;given&quot;:&quot;A.&quot;,&quot;parse-names&quot;:false,&quot;dropping-particle&quot;:&quot;&quot;,&quot;non-dropping-particle&quot;:&quot;&quot;},{&quot;family&quot;:&quot;Turner&quot;,&quot;given&quot;:&quot;J.A.&quot;,&quot;parse-names&quot;:false,&quot;dropping-particle&quot;:&quot;&quot;,&quot;non-dropping-particle&quot;:&quot;&quot;},{&quot;family&quot;:&quot;Vaidya&quot;,&quot;given&quot;:&quot;J.G.&quot;,&quot;parse-names&quot;:false,&quot;dropping-particle&quot;:&quot;&quot;,&quot;non-dropping-particle&quot;:&quot;&quot;},{&quot;family&quot;:&quot;Erp&quot;,&quot;given&quot;:&quot;T.G.&quot;,&quot;parse-names&quot;:false,&quot;dropping-particle&quot;:&quot;&quot;,&quot;non-dropping-particle&quot;:&quot;van&quot;},{&quot;family&quot;:&quot;Calhoun&quot;,&quot;given&quot;:&quot;V.D.&quot;,&quot;parse-names&quot;:false,&quot;dropping-particle&quot;:&quot;&quot;,&quot;non-dropping-particle&quot;:&quot;&quot;}],&quot;container-title&quot;:&quot;NeuroImage: Clinical&quot;,&quot;DOI&quot;:&quot;10.1016/j.nicl.2014.07.003&quot;,&quot;ISBN&quot;:&quot;2213-1582 (Electronic) 2213-1582 (Linking)&quot;,&quot;ISSN&quot;:&quot;22131582&quot;,&quot;PMID&quot;:&quot;23279180&quot;,&quot;URL&quot;:&quot;https://linkinghub.elsevier.com/retrieve/pii/S2213158214000953&quot;,&quot;issued&quot;:{&quot;date-parts&quot;:[[2014,11,1]]},&quot;page&quot;:&quot;298-308&quot;,&quot;abstract&quot;:&quot;Schizophrenia (SZ) is a severe neuropsychiatric disorder. A leading hypothesis is that SZ is a brain dysconnection syndrome, involving abnormal interactions between widespread brain networks. Resting state functional magnetic resonance imaging (R-fMRI) is a powerful tool to explore the dysconnectivity of brain networks in SZ and other disorders. Seed-based functional connectivity analysis, spatial independent component analysis (ICA), and graph theory-based analysis are popular methods to quantify brain network connectivity in R-fMRI data. Widespread network dysconnectivity in SZ has been observed using both seed-based analysis and ICA, although most seed-based studies report decreased connectivity while ICA studies report both increases and decreases. Importantly, most of the findings from both techniques are also associated with typical symptoms of the illness. Disrupted topological properties and altered modular community structure of brain system in SZ have been shown using graph theory-based analysis. Overall, the resting-state findings regarding brain networks deficits have advanced our understanding of the underlying pathology of SZ. In this article, we review aberrant brain connectivity networks in SZ measured in R-fMRI by the above approaches, and discuss future challenges.&quot;,&quot;publisher&quot;:&quot;Elsevier B.V.&quot;,&quot;issue&quot;:&quot;21&quot;,&quot;volume&quot;:&quot;5&quot;,&quot;container-title-short&quot;:&quot;Neuroimage Clin&quot;},&quot;isTemporary&quot;:false}]},{&quot;citationID&quot;:&quot;MENDELEY_CITATION_e7b4dd08-9ad3-40be-b4df-31fade25f80d&quot;,&quot;properties&quot;:{&quot;noteIndex&quot;:0},&quot;isEdited&quot;:false,&quot;manualOverride&quot;:{&quot;isManuallyOverridden&quot;:false,&quot;citeprocText&quot;:&quot;(Rashid et al. 2014)&quot;,&quot;manualOverrideText&quot;:&quot;&quot;},&quot;citationTag&quot;:&quot;MENDELEY_CITATION_v3_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&quot;,&quot;citationItems&quot;:[{&quot;id&quot;:&quot;754178cd-52ab-3868-be4d-3062f5243cc2&quot;,&quot;itemData&quot;:{&quot;type&quot;:&quot;article-journal&quot;,&quot;id&quot;:&quot;754178cd-52ab-3868-be4d-3062f5243cc2&quot;,&quot;title&quot;:&quot;Dynamic connectivity states estimated from resting fMRI Identify differences among Schizophrenia, bipolar disorder, and healthy control subjects&quot;,&quot;author&quot;:[{&quot;family&quot;:&quot;Rashid&quot;,&quot;given&quot;:&quot;Barnaly&quot;,&quot;parse-names&quot;:false,&quot;dropping-particle&quot;:&quot;&quot;,&quot;non-dropping-particle&quot;:&quot;&quot;},{&quot;family&quot;:&quot;Damaraju&quot;,&quot;given&quot;:&quot;Eswar&quot;,&quot;parse-names&quot;:false,&quot;dropping-particle&quot;:&quot;&quot;,&quot;non-dropping-particle&quot;:&quot;&quot;},{&quot;family&quot;:&quot;Pearlson&quot;,&quot;given&quot;:&quot;Godfrey D.&quot;,&quot;parse-names&quot;:false,&quot;dropping-particle&quot;:&quot;&quot;,&quot;non-dropping-particle&quot;:&quot;&quot;},{&quot;family&quot;:&quot;Calhoun&quot;,&quot;given&quot;:&quot;Vince D.&quot;,&quot;parse-names&quot;:false,&quot;dropping-particle&quot;:&quot;&quot;,&quot;non-dropping-particle&quot;:&quot;&quot;}],&quot;container-title&quot;:&quot;Frontiers in Human Neuroscience&quot;,&quot;container-title-short&quot;:&quot;Front Hum Neurosci&quot;,&quot;DOI&quot;:&quot;10.3389/fnhum.2014.00897&quot;,&quot;ISSN&quot;:&quot;16625161&quot;,&quot;issued&quot;:{&quot;date-parts&quot;:[[2014]]},&quot;page&quot;:&quot;1-13&quot;,&quot;abstract&quot;:&quot;Schizophrenia (SZ) and bipolar disorder (BP) share significant overlap in clinical symptoms, brain characteristics, and risk genes, and both are associated with dysconnectivity among large-scale brain networks. Resting state functional magnetic resonance imaging (rsfMRI) data facilitates studying macroscopic connectivity among distant brain regions. Standard approaches to identifying such connectivity include seed-based correlation and data-driven clustering methods such as independent component analysis (ICA) but typically focus on average connectivity. In this study, we utilize ICA on rsfMRI data to obtain intrinsic connectivity networks (ICNs) in cohorts of healthy controls (HCs) and age matched SZ and BP patients. Subsequently, we investigated difference in functional network connectivity, defined as pairwise correlations among the timecourses of ICNs, between HCs and patients. We quantified differences in both static (average) and dynamic (windowed) connectivity during the entire scan duration. Disease-specific differences were identified in connectivity within different dynamic states. Notably, results suggest that patients make fewer transitions to some states (states 1, 2, and 4) compared to HCs, with most such differences confined to a single state. SZ patients showed more differences from healthy subjects than did bipolars, including both hyper and hypo connectivity in one common connectivity state (dynamic state 3). Also group differences between SZ and bipolar patients were identified in patterns (states) of connectivity involving the frontal (dynamic state 1) and frontal-parietal regions (dynamic state 3). Our results provide new information about these illnesses and strongly suggest that state-based analyses are critical to avoid averaging together important factors that can help distinguish these clinical groups.&quot;,&quot;issue&quot;:&quot;November&quot;,&quot;volume&quot;:&quot;8&quot;},&quot;isTemporary&quot;:false}]},{&quot;citationID&quot;:&quot;MENDELEY_CITATION_e4e9aedf-d72d-4447-b544-9c233c27f09b&quot;,&quot;properties&quot;:{&quot;noteIndex&quot;:0},&quot;isEdited&quot;:false,&quot;manualOverride&quot;:{&quot;isManuallyOverridden&quot;:false,&quot;citeprocText&quot;:&quot;(Damaraju et al. 2014)&quot;,&quot;manualOverrideText&quot;:&quot;&quot;},&quot;citationTag&quot;:&quot;MENDELEY_CITATION_v3_eyJjaXRhdGlvbklEIjoiTUVOREVMRVlfQ0lUQVRJT05fZTRlOWFlZGYtZDcyZC00NDQ3LWI1NDQtOWMyMzNjMjdmMDli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LkQuIiwicGFyc2UtbmFtZXMiOmZhbHNlLCJkcm9wcGluZy1wYXJ0aWNsZSI6IiIsIm5vbi1kcm9wcGluZy1wYXJ0aWNsZSI6IiJ9XSwiY29udGFpbmVyLXRpdGxlIjoiTmV1cm9JbWFnZTogQ2xpbmljYWwiLCJET0kiOiIxMC4xMDE2L2oubmljbC4yMDE0LjA3LjAwMyIsIklTQk4iOiIyMjEzLTE1ODIgKEVsZWN0cm9uaWMpIDIyMTMtMTU4MiAoTGlua2luZykiLCJJU1NOIjoiMjIxMzE1ODIiLCJQTUlEIjoiMjMyNzkxODAiLCJVUkwiOiJodHRwczovL2xpbmtpbmdodWIuZWxzZXZpZXIuY29tL3JldHJpZXZlL3BpaS9TMjIxMzE1ODIxNDAwMDk1MyIsImlzc3VlZCI6eyJkYXRlLXBhcnRzIjpbWzIwMTQsMTEsMV1dfSwicGFnZSI6IjI5OC0zMDg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FbHNldmllciBCLlYuIiwiaXNzdWUiOiIyMSIsInZvbHVtZSI6IjUiLCJjb250YWluZXItdGl0bGUtc2hvcnQiOiJOZXVyb2ltYWdlIENsaW4ifSwiaXNUZW1wb3JhcnkiOmZhbHNlfV19&quot;,&quot;citationItems&quot;:[{&quot;id&quot;:&quot;8a37b424-f2e6-3d8d-8d5b-6e3d03b1c237&quot;,&quot;itemData&quot;:{&quot;type&quot;:&quot;article-journal&quot;,&quot;id&quot;:&quot;8a37b424-f2e6-3d8d-8d5b-6e3d03b1c237&quot;,&quot;title&quot;:&quot;Dynamic functional connectivity analysis reveals transient states of dysconnectivity in schizophrenia&quot;,&quot;author&quot;:[{&quot;family&quot;:&quot;Damaraju&quot;,&quot;given&quot;:&quot;E.&quot;,&quot;parse-names&quot;:false,&quot;dropping-particle&quot;:&quot;&quot;,&quot;non-dropping-particle&quot;:&quot;&quot;},{&quot;family&quot;:&quot;Allen&quot;,&quot;given&quot;:&quot;E.A.&quot;,&quot;parse-names&quot;:false,&quot;dropping-particle&quot;:&quot;&quot;,&quot;non-dropping-particle&quot;:&quot;&quot;},{&quot;family&quot;:&quot;Belger&quot;,&quot;given&quot;:&quot;A.&quot;,&quot;parse-names&quot;:false,&quot;dropping-particle&quot;:&quot;&quot;,&quot;non-dropping-particle&quot;:&quot;&quot;},{&quot;family&quot;:&quot;Ford&quot;,&quot;given&quot;:&quot;J.M.&quot;,&quot;parse-names&quot;:false,&quot;dropping-particle&quot;:&quot;&quot;,&quot;non-dropping-particle&quot;:&quot;&quot;},{&quot;family&quot;:&quot;McEwen&quot;,&quot;given&quot;:&quot;S.&quot;,&quot;parse-names&quot;:false,&quot;dropping-particle&quot;:&quot;&quot;,&quot;non-dropping-particle&quot;:&quot;&quot;},{&quot;family&quot;:&quot;Mathalon&quot;,&quot;given&quot;:&quot;D.H.&quot;,&quot;parse-names&quot;:false,&quot;dropping-particle&quot;:&quot;&quot;,&quot;non-dropping-particle&quot;:&quot;&quot;},{&quot;family&quot;:&quot;Mueller&quot;,&quot;given&quot;:&quot;B.A.&quot;,&quot;parse-names&quot;:false,&quot;dropping-particle&quot;:&quot;&quot;,&quot;non-dropping-particle&quot;:&quot;&quot;},{&quot;family&quot;:&quot;Pearlson&quot;,&quot;given&quot;:&quot;G.D.&quot;,&quot;parse-names&quot;:false,&quot;dropping-particle&quot;:&quot;&quot;,&quot;non-dropping-particle&quot;:&quot;&quot;},{&quot;family&quot;:&quot;Potkin&quot;,&quot;given&quot;:&quot;S.G.&quot;,&quot;parse-names&quot;:false,&quot;dropping-particle&quot;:&quot;&quot;,&quot;non-dropping-particle&quot;:&quot;&quot;},{&quot;family&quot;:&quot;Preda&quot;,&quot;given&quot;:&quot;A.&quot;,&quot;parse-names&quot;:false,&quot;dropping-particle&quot;:&quot;&quot;,&quot;non-dropping-particle&quot;:&quot;&quot;},{&quot;family&quot;:&quot;Turner&quot;,&quot;given&quot;:&quot;J.A.&quot;,&quot;parse-names&quot;:false,&quot;dropping-particle&quot;:&quot;&quot;,&quot;non-dropping-particle&quot;:&quot;&quot;},{&quot;family&quot;:&quot;Vaidya&quot;,&quot;given&quot;:&quot;J.G.&quot;,&quot;parse-names&quot;:false,&quot;dropping-particle&quot;:&quot;&quot;,&quot;non-dropping-particle&quot;:&quot;&quot;},{&quot;family&quot;:&quot;Erp&quot;,&quot;given&quot;:&quot;T.G.&quot;,&quot;parse-names&quot;:false,&quot;dropping-particle&quot;:&quot;&quot;,&quot;non-dropping-particle&quot;:&quot;van&quot;},{&quot;family&quot;:&quot;Calhoun&quot;,&quot;given&quot;:&quot;V.D.&quot;,&quot;parse-names&quot;:false,&quot;dropping-particle&quot;:&quot;&quot;,&quot;non-dropping-particle&quot;:&quot;&quot;}],&quot;container-title&quot;:&quot;NeuroImage: Clinical&quot;,&quot;DOI&quot;:&quot;10.1016/j.nicl.2014.07.003&quot;,&quot;ISBN&quot;:&quot;2213-1582 (Electronic) 2213-1582 (Linking)&quot;,&quot;ISSN&quot;:&quot;22131582&quot;,&quot;PMID&quot;:&quot;23279180&quot;,&quot;URL&quot;:&quot;https://linkinghub.elsevier.com/retrieve/pii/S2213158214000953&quot;,&quot;issued&quot;:{&quot;date-parts&quot;:[[2014,11,1]]},&quot;page&quot;:&quot;298-308&quot;,&quot;abstract&quot;:&quot;Schizophrenia (SZ) is a severe neuropsychiatric disorder. A leading hypothesis is that SZ is a brain dysconnection syndrome, involving abnormal interactions between widespread brain networks. Resting state functional magnetic resonance imaging (R-fMRI) is a powerful tool to explore the dysconnectivity of brain networks in SZ and other disorders. Seed-based functional connectivity analysis, spatial independent component analysis (ICA), and graph theory-based analysis are popular methods to quantify brain network connectivity in R-fMRI data. Widespread network dysconnectivity in SZ has been observed using both seed-based analysis and ICA, although most seed-based studies report decreased connectivity while ICA studies report both increases and decreases. Importantly, most of the findings from both techniques are also associated with typical symptoms of the illness. Disrupted topological properties and altered modular community structure of brain system in SZ have been shown using graph theory-based analysis. Overall, the resting-state findings regarding brain networks deficits have advanced our understanding of the underlying pathology of SZ. In this article, we review aberrant brain connectivity networks in SZ measured in R-fMRI by the above approaches, and discuss future challenges.&quot;,&quot;publisher&quot;:&quot;Elsevier B.V.&quot;,&quot;issue&quot;:&quot;21&quot;,&quot;volume&quot;:&quot;5&quot;,&quot;container-title-short&quot;:&quot;Neuroimage Clin&quot;},&quot;isTemporary&quot;:false}]},{&quot;citationID&quot;:&quot;MENDELEY_CITATION_ced9733c-c1ed-4817-ac62-ebf2074f8c6c&quot;,&quot;properties&quot;:{&quot;noteIndex&quot;:0},&quot;isEdited&quot;:false,&quot;manualOverride&quot;:{&quot;isManuallyOverridden&quot;:false,&quot;citeprocText&quot;:&quot;(Yu et al. 2015)&quot;,&quot;manualOverrideText&quot;:&quot;&quot;},&quot;citationTag&quot;:&quot;MENDELEY_CITATION_v3_eyJjaXRhdGlvbklEIjoiTUVOREVMRVlfQ0lUQVRJT05fY2VkOTczM2MtYzFlZC00ODE3LWFjNjItZWJmMjA3NGY4YzZj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&quot;,&quot;citationItems&quot;:[{&quot;id&quot;:&quot;001055fa-ced1-3ac1-ab9d-1045e8dcdd04&quot;,&quot;itemData&quot;:{&quot;type&quot;:&quot;article-journal&quot;,&quot;id&quot;:&quot;001055fa-ced1-3ac1-ab9d-1045e8dcdd04&quot;,&quot;title&quot;:&quot;Assessing dynamic brain graphs of time-varying connectivity in fMRI data: Application to healthy controls and patients with schizophrenia&quot;,&quot;author&quot;:[{&quot;family&quot;:&quot;Yu&quot;,&quot;given&quot;:&quot;Qingbao&quot;,&quot;parse-names&quot;:false,&quot;dropping-particle&quot;:&quot;&quot;,&quot;non-dropping-particle&quot;:&quot;&quot;},{&quot;family&quot;:&quot;Erhardt&quot;,&quot;given&quot;:&quot;Erik B&quot;,&quot;parse-names&quot;:false,&quot;dropping-particle&quot;:&quot;&quot;,&quot;non-dropping-particle&quot;:&quot;&quot;},{&quot;family&quot;:&quot;Sui&quot;,&quot;given&quot;:&quot;Jing&quot;,&quot;parse-names&quot;:false,&quot;dropping-particle&quot;:&quot;&quot;,&quot;non-dropping-particle&quot;:&quot;&quot;},{&quot;family&quot;:&quot;Du&quot;,&quot;given&quot;:&quot;Yuhui&quot;,&quot;parse-names&quot;:false,&quot;dropping-particle&quot;:&quot;&quot;,&quot;non-dropping-particle&quot;:&quot;&quot;},{&quot;family&quot;:&quot;He&quot;,&quot;given&quot;:&quot;Hao&quot;,&quot;parse-names&quot;:false,&quot;dropping-particle&quot;:&quot;&quot;,&quot;non-dropping-particle&quot;:&quot;&quot;},{&quot;family&quot;:&quot;Hjelm&quot;,&quot;given&quot;:&quot;Devon&quot;,&quot;parse-names&quot;:false,&quot;dropping-particle&quot;:&quot;&quot;,&quot;non-dropping-particle&quot;:&quot;&quot;},{&quot;family&quot;:&quot;Cetin&quot;,&quot;given&quot;:&quot;Mustafa S&quot;,&quot;parse-names&quot;:false,&quot;dropping-particle&quot;:&quot;&quot;,&quot;non-dropping-particle&quot;:&quot;&quot;},{&quot;family&quot;:&quot;Rachakonda&quot;,&quot;given&quot;:&quot;Srinivas&quot;,&quot;parse-names&quot;:false,&quot;dropping-particle&quot;:&quot;&quot;,&quot;non-dropping-particle&quot;:&quot;&quot;},{&quot;family&quot;:&quot;Miller&quot;,&quot;given&quot;:&quot;Robyn L.&quot;,&quot;parse-names&quot;:false,&quot;dropping-particle&quot;:&quot;&quot;,&quot;non-dropping-particle&quot;:&quot;&quot;},{&quot;family&quot;:&quot;Pearlson&quot;,&quot;given&quot;:&quot;Godfrey&quot;,&quot;parse-names&quot;:false,&quot;dropping-particle&quot;:&quot;&quot;,&quot;non-dropping-particle&quot;:&quot;&quot;},{&quot;family&quot;:&quot;Calhoun&quot;,&quot;given&quot;:&quot;Vince D.&quot;,&quot;parse-names&quot;:false,&quot;dropping-particle&quot;:&quot;&quot;,&quot;non-dropping-particle&quot;:&quot;&quot;}],&quot;container-title&quot;:&quot;NeuroImage&quot;,&quot;DOI&quot;:&quot;10.1016/j.neuroimage.2014.12.020&quot;,&quot;ISSN&quot;:&quot;10538119&quot;,&quot;URL&quot;:&quot;https://linkinghub.elsevier.com/retrieve/pii/S105381191401012X&quot;,&quot;issued&quot;:{&quot;date-parts&quot;:[[2015,2]]},&quot;page&quot;:&quot;345-355&quot;,&quot;abstract&quot;:&quot;Graph theory-based analysis has been widely employed in brain imaging studies, and altered topological properties of brain connectivity have emerged as important features of mental diseases such as schizophrenia. However, most previous studies have focused on graph metrics of stationary brain graphs, ignoring that brain connectivity exhibits fluctuations over time. Here we develop a new framework for accessing dynamic graph properties of time-varying functional brain connectivity in resting-state fMRI data and apply it to healthy controls (HCs) and patients with schizophrenia (SZs). Specifically, nodes of brain graphs are defined by intrinsic connectivity networks (ICNs) identified by group independent component analysis (ICA). Dynamic graph metrics of the time-varying brain connectivity estimated by the correlation of sliding time-windowed ICA time courses of ICNs are calculated. First- and second-level connectivity states are detected based on the correlation of nodal connectivity strength between time-varying brain graphs. Our results indicate that SZs show decreased variance in the dynamic graph metrics. Consistent with prior stationary functional brain connectivity works, graph measures of identified first-level connectivity states show lower values in SZs. In addition, more first-level connectivity states are disassociated with the second-level connectivity state which resembles the stationary connectivity pattern computed by the entire scan. Collectively, the findings provide new evidence about altered dynamic brain graphs in schizophrenia, which may underscore the abnormal brain performance in this mental illness.&quot;,&quot;volume&quot;:&quot;107&quot;,&quot;container-title-short&quot;:&quot;Neuroimage&quot;},&quot;isTemporary&quot;:false}]},{&quot;citationID&quot;:&quot;MENDELEY_CITATION_a15b2c60-956d-4ad7-91a8-591776ca4285&quot;,&quot;properties&quot;:{&quot;noteIndex&quot;:0},&quot;isEdited&quot;:false,&quot;manualOverride&quot;:{&quot;isManuallyOverridden&quot;:false,&quot;citeprocText&quot;:&quot;(Damaraju et al. 2014)&quot;,&quot;manualOverrideText&quot;:&quot;&quot;},&quot;citationTag&quot;:&quot;MENDELEY_CITATION_v3_eyJjaXRhdGlvbklEIjoiTUVOREVMRVlfQ0lUQVRJT05fYTE1YjJjNjAtOTU2ZC00YWQ3LTkxYTgtNTkxNzc2Y2E0Mjg1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LkQuIiwicGFyc2UtbmFtZXMiOmZhbHNlLCJkcm9wcGluZy1wYXJ0aWNsZSI6IiIsIm5vbi1kcm9wcGluZy1wYXJ0aWNsZSI6IiJ9XSwiY29udGFpbmVyLXRpdGxlIjoiTmV1cm9JbWFnZTogQ2xpbmljYWwiLCJET0kiOiIxMC4xMDE2L2oubmljbC4yMDE0LjA3LjAwMyIsIklTQk4iOiIyMjEzLTE1ODIgKEVsZWN0cm9uaWMpIDIyMTMtMTU4MiAoTGlua2luZykiLCJJU1NOIjoiMjIxMzE1ODIiLCJQTUlEIjoiMjMyNzkxODAiLCJVUkwiOiJodHRwczovL2xpbmtpbmdodWIuZWxzZXZpZXIuY29tL3JldHJpZXZlL3BpaS9TMjIxMzE1ODIxNDAwMDk1MyIsImlzc3VlZCI6eyJkYXRlLXBhcnRzIjpbWzIwMTQsMTEsMV1dfSwicGFnZSI6IjI5OC0zMDg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FbHNldmllciBCLlYuIiwiaXNzdWUiOiIyMSIsInZvbHVtZSI6IjUiLCJjb250YWluZXItdGl0bGUtc2hvcnQiOiJOZXVyb2ltYWdlIENsaW4ifSwiaXNUZW1wb3JhcnkiOmZhbHNlfV19&quot;,&quot;citationItems&quot;:[{&quot;id&quot;:&quot;8a37b424-f2e6-3d8d-8d5b-6e3d03b1c237&quot;,&quot;itemData&quot;:{&quot;type&quot;:&quot;article-journal&quot;,&quot;id&quot;:&quot;8a37b424-f2e6-3d8d-8d5b-6e3d03b1c237&quot;,&quot;title&quot;:&quot;Dynamic functional connectivity analysis reveals transient states of dysconnectivity in schizophrenia&quot;,&quot;author&quot;:[{&quot;family&quot;:&quot;Damaraju&quot;,&quot;given&quot;:&quot;E.&quot;,&quot;parse-names&quot;:false,&quot;dropping-particle&quot;:&quot;&quot;,&quot;non-dropping-particle&quot;:&quot;&quot;},{&quot;family&quot;:&quot;Allen&quot;,&quot;given&quot;:&quot;E.A.&quot;,&quot;parse-names&quot;:false,&quot;dropping-particle&quot;:&quot;&quot;,&quot;non-dropping-particle&quot;:&quot;&quot;},{&quot;family&quot;:&quot;Belger&quot;,&quot;given&quot;:&quot;A.&quot;,&quot;parse-names&quot;:false,&quot;dropping-particle&quot;:&quot;&quot;,&quot;non-dropping-particle&quot;:&quot;&quot;},{&quot;family&quot;:&quot;Ford&quot;,&quot;given&quot;:&quot;J.M.&quot;,&quot;parse-names&quot;:false,&quot;dropping-particle&quot;:&quot;&quot;,&quot;non-dropping-particle&quot;:&quot;&quot;},{&quot;family&quot;:&quot;McEwen&quot;,&quot;given&quot;:&quot;S.&quot;,&quot;parse-names&quot;:false,&quot;dropping-particle&quot;:&quot;&quot;,&quot;non-dropping-particle&quot;:&quot;&quot;},{&quot;family&quot;:&quot;Mathalon&quot;,&quot;given&quot;:&quot;D.H.&quot;,&quot;parse-names&quot;:false,&quot;dropping-particle&quot;:&quot;&quot;,&quot;non-dropping-particle&quot;:&quot;&quot;},{&quot;family&quot;:&quot;Mueller&quot;,&quot;given&quot;:&quot;B.A.&quot;,&quot;parse-names&quot;:false,&quot;dropping-particle&quot;:&quot;&quot;,&quot;non-dropping-particle&quot;:&quot;&quot;},{&quot;family&quot;:&quot;Pearlson&quot;,&quot;given&quot;:&quot;G.D.&quot;,&quot;parse-names&quot;:false,&quot;dropping-particle&quot;:&quot;&quot;,&quot;non-dropping-particle&quot;:&quot;&quot;},{&quot;family&quot;:&quot;Potkin&quot;,&quot;given&quot;:&quot;S.G.&quot;,&quot;parse-names&quot;:false,&quot;dropping-particle&quot;:&quot;&quot;,&quot;non-dropping-particle&quot;:&quot;&quot;},{&quot;family&quot;:&quot;Preda&quot;,&quot;given&quot;:&quot;A.&quot;,&quot;parse-names&quot;:false,&quot;dropping-particle&quot;:&quot;&quot;,&quot;non-dropping-particle&quot;:&quot;&quot;},{&quot;family&quot;:&quot;Turner&quot;,&quot;given&quot;:&quot;J.A.&quot;,&quot;parse-names&quot;:false,&quot;dropping-particle&quot;:&quot;&quot;,&quot;non-dropping-particle&quot;:&quot;&quot;},{&quot;family&quot;:&quot;Vaidya&quot;,&quot;given&quot;:&quot;J.G.&quot;,&quot;parse-names&quot;:false,&quot;dropping-particle&quot;:&quot;&quot;,&quot;non-dropping-particle&quot;:&quot;&quot;},{&quot;family&quot;:&quot;Erp&quot;,&quot;given&quot;:&quot;T.G.&quot;,&quot;parse-names&quot;:false,&quot;dropping-particle&quot;:&quot;&quot;,&quot;non-dropping-particle&quot;:&quot;van&quot;},{&quot;family&quot;:&quot;Calhoun&quot;,&quot;given&quot;:&quot;V.D.&quot;,&quot;parse-names&quot;:false,&quot;dropping-particle&quot;:&quot;&quot;,&quot;non-dropping-particle&quot;:&quot;&quot;}],&quot;container-title&quot;:&quot;NeuroImage: Clinical&quot;,&quot;DOI&quot;:&quot;10.1016/j.nicl.2014.07.003&quot;,&quot;ISBN&quot;:&quot;2213-1582 (Electronic) 2213-1582 (Linking)&quot;,&quot;ISSN&quot;:&quot;22131582&quot;,&quot;PMID&quot;:&quot;23279180&quot;,&quot;URL&quot;:&quot;https://linkinghub.elsevier.com/retrieve/pii/S2213158214000953&quot;,&quot;issued&quot;:{&quot;date-parts&quot;:[[2014,11,1]]},&quot;page&quot;:&quot;298-308&quot;,&quot;abstract&quot;:&quot;Schizophrenia (SZ) is a severe neuropsychiatric disorder. A leading hypothesis is that SZ is a brain dysconnection syndrome, involving abnormal interactions between widespread brain networks. Resting state functional magnetic resonance imaging (R-fMRI) is a powerful tool to explore the dysconnectivity of brain networks in SZ and other disorders. Seed-based functional connectivity analysis, spatial independent component analysis (ICA), and graph theory-based analysis are popular methods to quantify brain network connectivity in R-fMRI data. Widespread network dysconnectivity in SZ has been observed using both seed-based analysis and ICA, although most seed-based studies report decreased connectivity while ICA studies report both increases and decreases. Importantly, most of the findings from both techniques are also associated with typical symptoms of the illness. Disrupted topological properties and altered modular community structure of brain system in SZ have been shown using graph theory-based analysis. Overall, the resting-state findings regarding brain networks deficits have advanced our understanding of the underlying pathology of SZ. In this article, we review aberrant brain connectivity networks in SZ measured in R-fMRI by the above approaches, and discuss future challenges.&quot;,&quot;publisher&quot;:&quot;Elsevier B.V.&quot;,&quot;issue&quot;:&quot;21&quot;,&quot;volume&quot;:&quot;5&quot;,&quot;container-title-short&quot;:&quot;Neuroimage Clin&quot;},&quot;isTemporary&quot;:false}]},{&quot;citationID&quot;:&quot;MENDELEY_CITATION_ff945d28-dcdf-403a-80dc-c1e93a1c4ba7&quot;,&quot;properties&quot;:{&quot;noteIndex&quot;:0},&quot;isEdited&quot;:false,&quot;manualOverride&quot;:{&quot;isManuallyOverridden&quot;:false,&quot;citeprocText&quot;:&quot;(Yu et al. 2015)&quot;,&quot;manualOverrideText&quot;:&quot;&quot;},&quot;citationTag&quot;:&quot;MENDELEY_CITATION_v3_eyJjaXRhdGlvbklEIjoiTUVOREVMRVlfQ0lUQVRJT05fZmY5NDVkMjgtZGNkZi00MDNhLTgwZGMtYzFlOTNhMWM0YmE3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&quot;,&quot;citationItems&quot;:[{&quot;id&quot;:&quot;001055fa-ced1-3ac1-ab9d-1045e8dcdd04&quot;,&quot;itemData&quot;:{&quot;type&quot;:&quot;article-journal&quot;,&quot;id&quot;:&quot;001055fa-ced1-3ac1-ab9d-1045e8dcdd04&quot;,&quot;title&quot;:&quot;Assessing dynamic brain graphs of time-varying connectivity in fMRI data: Application to healthy controls and patients with schizophrenia&quot;,&quot;author&quot;:[{&quot;family&quot;:&quot;Yu&quot;,&quot;given&quot;:&quot;Qingbao&quot;,&quot;parse-names&quot;:false,&quot;dropping-particle&quot;:&quot;&quot;,&quot;non-dropping-particle&quot;:&quot;&quot;},{&quot;family&quot;:&quot;Erhardt&quot;,&quot;given&quot;:&quot;Erik B&quot;,&quot;parse-names&quot;:false,&quot;dropping-particle&quot;:&quot;&quot;,&quot;non-dropping-particle&quot;:&quot;&quot;},{&quot;family&quot;:&quot;Sui&quot;,&quot;given&quot;:&quot;Jing&quot;,&quot;parse-names&quot;:false,&quot;dropping-particle&quot;:&quot;&quot;,&quot;non-dropping-particle&quot;:&quot;&quot;},{&quot;family&quot;:&quot;Du&quot;,&quot;given&quot;:&quot;Yuhui&quot;,&quot;parse-names&quot;:false,&quot;dropping-particle&quot;:&quot;&quot;,&quot;non-dropping-particle&quot;:&quot;&quot;},{&quot;family&quot;:&quot;He&quot;,&quot;given&quot;:&quot;Hao&quot;,&quot;parse-names&quot;:false,&quot;dropping-particle&quot;:&quot;&quot;,&quot;non-dropping-particle&quot;:&quot;&quot;},{&quot;family&quot;:&quot;Hjelm&quot;,&quot;given&quot;:&quot;Devon&quot;,&quot;parse-names&quot;:false,&quot;dropping-particle&quot;:&quot;&quot;,&quot;non-dropping-particle&quot;:&quot;&quot;},{&quot;family&quot;:&quot;Cetin&quot;,&quot;given&quot;:&quot;Mustafa S&quot;,&quot;parse-names&quot;:false,&quot;dropping-particle&quot;:&quot;&quot;,&quot;non-dropping-particle&quot;:&quot;&quot;},{&quot;family&quot;:&quot;Rachakonda&quot;,&quot;given&quot;:&quot;Srinivas&quot;,&quot;parse-names&quot;:false,&quot;dropping-particle&quot;:&quot;&quot;,&quot;non-dropping-particle&quot;:&quot;&quot;},{&quot;family&quot;:&quot;Miller&quot;,&quot;given&quot;:&quot;Robyn L.&quot;,&quot;parse-names&quot;:false,&quot;dropping-particle&quot;:&quot;&quot;,&quot;non-dropping-particle&quot;:&quot;&quot;},{&quot;family&quot;:&quot;Pearlson&quot;,&quot;given&quot;:&quot;Godfrey&quot;,&quot;parse-names&quot;:false,&quot;dropping-particle&quot;:&quot;&quot;,&quot;non-dropping-particle&quot;:&quot;&quot;},{&quot;family&quot;:&quot;Calhoun&quot;,&quot;given&quot;:&quot;Vince D.&quot;,&quot;parse-names&quot;:false,&quot;dropping-particle&quot;:&quot;&quot;,&quot;non-dropping-particle&quot;:&quot;&quot;}],&quot;container-title&quot;:&quot;NeuroImage&quot;,&quot;DOI&quot;:&quot;10.1016/j.neuroimage.2014.12.020&quot;,&quot;ISSN&quot;:&quot;10538119&quot;,&quot;URL&quot;:&quot;https://linkinghub.elsevier.com/retrieve/pii/S105381191401012X&quot;,&quot;issued&quot;:{&quot;date-parts&quot;:[[2015,2]]},&quot;page&quot;:&quot;345-355&quot;,&quot;abstract&quot;:&quot;Graph theory-based analysis has been widely employed in brain imaging studies, and altered topological properties of brain connectivity have emerged as important features of mental diseases such as schizophrenia. However, most previous studies have focused on graph metrics of stationary brain graphs, ignoring that brain connectivity exhibits fluctuations over time. Here we develop a new framework for accessing dynamic graph properties of time-varying functional brain connectivity in resting-state fMRI data and apply it to healthy controls (HCs) and patients with schizophrenia (SZs). Specifically, nodes of brain graphs are defined by intrinsic connectivity networks (ICNs) identified by group independent component analysis (ICA). Dynamic graph metrics of the time-varying brain connectivity estimated by the correlation of sliding time-windowed ICA time courses of ICNs are calculated. First- and second-level connectivity states are detected based on the correlation of nodal connectivity strength between time-varying brain graphs. Our results indicate that SZs show decreased variance in the dynamic graph metrics. Consistent with prior stationary functional brain connectivity works, graph measures of identified first-level connectivity states show lower values in SZs. In addition, more first-level connectivity states are disassociated with the second-level connectivity state which resembles the stationary connectivity pattern computed by the entire scan. Collectively, the findings provide new evidence about altered dynamic brain graphs in schizophrenia, which may underscore the abnormal brain performance in this mental illness.&quot;,&quot;volume&quot;:&quot;107&quot;,&quot;container-title-short&quot;:&quot;Neuroimage&quot;},&quot;isTemporary&quot;:false}]},{&quot;citationID&quot;:&quot;MENDELEY_CITATION_2929a4e2-942a-46d0-a720-15ae8bd87aa6&quot;,&quot;properties&quot;:{&quot;noteIndex&quot;:0},&quot;isEdited&quot;:false,&quot;manualOverride&quot;:{&quot;isManuallyOverridden&quot;:false,&quot;citeprocText&quot;:&quot;(Damaraju et al. 2014)&quot;,&quot;manualOverrideText&quot;:&quot;&quot;},&quot;citationTag&quot;:&quot;MENDELEY_CITATION_v3_eyJjaXRhdGlvbklEIjoiTUVOREVMRVlfQ0lUQVRJT05fMjkyOWE0ZTItOTQyYS00NmQwLWE3MjAtMTVhZThiZDg3YWE2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LkQuIiwicGFyc2UtbmFtZXMiOmZhbHNlLCJkcm9wcGluZy1wYXJ0aWNsZSI6IiIsIm5vbi1kcm9wcGluZy1wYXJ0aWNsZSI6IiJ9XSwiY29udGFpbmVyLXRpdGxlIjoiTmV1cm9JbWFnZTogQ2xpbmljYWwiLCJET0kiOiIxMC4xMDE2L2oubmljbC4yMDE0LjA3LjAwMyIsIklTQk4iOiIyMjEzLTE1ODIgKEVsZWN0cm9uaWMpIDIyMTMtMTU4MiAoTGlua2luZykiLCJJU1NOIjoiMjIxMzE1ODIiLCJQTUlEIjoiMjMyNzkxODAiLCJVUkwiOiJodHRwczovL2xpbmtpbmdodWIuZWxzZXZpZXIuY29tL3JldHJpZXZlL3BpaS9TMjIxMzE1ODIxNDAwMDk1MyIsImlzc3VlZCI6eyJkYXRlLXBhcnRzIjpbWzIwMTQsMTEsMV1dfSwicGFnZSI6IjI5OC0zMDg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FbHNldmllciBCLlYuIiwiaXNzdWUiOiIyMSIsInZvbHVtZSI6IjUiLCJjb250YWluZXItdGl0bGUtc2hvcnQiOiJOZXVyb2ltYWdlIENsaW4ifSwiaXNUZW1wb3JhcnkiOmZhbHNlfV19&quot;,&quot;citationItems&quot;:[{&quot;id&quot;:&quot;8a37b424-f2e6-3d8d-8d5b-6e3d03b1c237&quot;,&quot;itemData&quot;:{&quot;type&quot;:&quot;article-journal&quot;,&quot;id&quot;:&quot;8a37b424-f2e6-3d8d-8d5b-6e3d03b1c237&quot;,&quot;title&quot;:&quot;Dynamic functional connectivity analysis reveals transient states of dysconnectivity in schizophrenia&quot;,&quot;author&quot;:[{&quot;family&quot;:&quot;Damaraju&quot;,&quot;given&quot;:&quot;E.&quot;,&quot;parse-names&quot;:false,&quot;dropping-particle&quot;:&quot;&quot;,&quot;non-dropping-particle&quot;:&quot;&quot;},{&quot;family&quot;:&quot;Allen&quot;,&quot;given&quot;:&quot;E.A.&quot;,&quot;parse-names&quot;:false,&quot;dropping-particle&quot;:&quot;&quot;,&quot;non-dropping-particle&quot;:&quot;&quot;},{&quot;family&quot;:&quot;Belger&quot;,&quot;given&quot;:&quot;A.&quot;,&quot;parse-names&quot;:false,&quot;dropping-particle&quot;:&quot;&quot;,&quot;non-dropping-particle&quot;:&quot;&quot;},{&quot;family&quot;:&quot;Ford&quot;,&quot;given&quot;:&quot;J.M.&quot;,&quot;parse-names&quot;:false,&quot;dropping-particle&quot;:&quot;&quot;,&quot;non-dropping-particle&quot;:&quot;&quot;},{&quot;family&quot;:&quot;McEwen&quot;,&quot;given&quot;:&quot;S.&quot;,&quot;parse-names&quot;:false,&quot;dropping-particle&quot;:&quot;&quot;,&quot;non-dropping-particle&quot;:&quot;&quot;},{&quot;family&quot;:&quot;Mathalon&quot;,&quot;given&quot;:&quot;D.H.&quot;,&quot;parse-names&quot;:false,&quot;dropping-particle&quot;:&quot;&quot;,&quot;non-dropping-particle&quot;:&quot;&quot;},{&quot;family&quot;:&quot;Mueller&quot;,&quot;given&quot;:&quot;B.A.&quot;,&quot;parse-names&quot;:false,&quot;dropping-particle&quot;:&quot;&quot;,&quot;non-dropping-particle&quot;:&quot;&quot;},{&quot;family&quot;:&quot;Pearlson&quot;,&quot;given&quot;:&quot;G.D.&quot;,&quot;parse-names&quot;:false,&quot;dropping-particle&quot;:&quot;&quot;,&quot;non-dropping-particle&quot;:&quot;&quot;},{&quot;family&quot;:&quot;Potkin&quot;,&quot;given&quot;:&quot;S.G.&quot;,&quot;parse-names&quot;:false,&quot;dropping-particle&quot;:&quot;&quot;,&quot;non-dropping-particle&quot;:&quot;&quot;},{&quot;family&quot;:&quot;Preda&quot;,&quot;given&quot;:&quot;A.&quot;,&quot;parse-names&quot;:false,&quot;dropping-particle&quot;:&quot;&quot;,&quot;non-dropping-particle&quot;:&quot;&quot;},{&quot;family&quot;:&quot;Turner&quot;,&quot;given&quot;:&quot;J.A.&quot;,&quot;parse-names&quot;:false,&quot;dropping-particle&quot;:&quot;&quot;,&quot;non-dropping-particle&quot;:&quot;&quot;},{&quot;family&quot;:&quot;Vaidya&quot;,&quot;given&quot;:&quot;J.G.&quot;,&quot;parse-names&quot;:false,&quot;dropping-particle&quot;:&quot;&quot;,&quot;non-dropping-particle&quot;:&quot;&quot;},{&quot;family&quot;:&quot;Erp&quot;,&quot;given&quot;:&quot;T.G.&quot;,&quot;parse-names&quot;:false,&quot;dropping-particle&quot;:&quot;&quot;,&quot;non-dropping-particle&quot;:&quot;van&quot;},{&quot;family&quot;:&quot;Calhoun&quot;,&quot;given&quot;:&quot;V.D.&quot;,&quot;parse-names&quot;:false,&quot;dropping-particle&quot;:&quot;&quot;,&quot;non-dropping-particle&quot;:&quot;&quot;}],&quot;container-title&quot;:&quot;NeuroImage: Clinical&quot;,&quot;DOI&quot;:&quot;10.1016/j.nicl.2014.07.003&quot;,&quot;ISBN&quot;:&quot;2213-1582 (Electronic) 2213-1582 (Linking)&quot;,&quot;ISSN&quot;:&quot;22131582&quot;,&quot;PMID&quot;:&quot;23279180&quot;,&quot;URL&quot;:&quot;https://linkinghub.elsevier.com/retrieve/pii/S2213158214000953&quot;,&quot;issued&quot;:{&quot;date-parts&quot;:[[2014,11,1]]},&quot;page&quot;:&quot;298-308&quot;,&quot;abstract&quot;:&quot;Schizophrenia (SZ) is a severe neuropsychiatric disorder. A leading hypothesis is that SZ is a brain dysconnection syndrome, involving abnormal interactions between widespread brain networks. Resting state functional magnetic resonance imaging (R-fMRI) is a powerful tool to explore the dysconnectivity of brain networks in SZ and other disorders. Seed-based functional connectivity analysis, spatial independent component analysis (ICA), and graph theory-based analysis are popular methods to quantify brain network connectivity in R-fMRI data. Widespread network dysconnectivity in SZ has been observed using both seed-based analysis and ICA, although most seed-based studies report decreased connectivity while ICA studies report both increases and decreases. Importantly, most of the findings from both techniques are also associated with typical symptoms of the illness. Disrupted topological properties and altered modular community structure of brain system in SZ have been shown using graph theory-based analysis. Overall, the resting-state findings regarding brain networks deficits have advanced our understanding of the underlying pathology of SZ. In this article, we review aberrant brain connectivity networks in SZ measured in R-fMRI by the above approaches, and discuss future challenges.&quot;,&quot;publisher&quot;:&quot;Elsevier B.V.&quot;,&quot;issue&quot;:&quot;21&quot;,&quot;volume&quot;:&quot;5&quot;,&quot;container-title-short&quot;:&quot;Neuroimage Clin&quot;},&quot;isTemporary&quot;:false}]}]"/>
    <we:property name="MENDELEY_CITATIONS_STYLE" value="{&quot;id&quot;:&quot;https://csl.mendeley.com/styles/503544141/chicago-author-date-allauthors&quot;,&quot;title&quot;:&quot;Chicago Manual of Style 17th edition (author-date) - David Blair&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32EE4-594F-5A44-8443-3914D8063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Create an Outline.dotx</Template>
  <TotalTime>196</TotalTime>
  <Pages>5</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Sutherland Blair</dc:creator>
  <cp:keywords/>
  <dc:description/>
  <cp:lastModifiedBy>David Blair</cp:lastModifiedBy>
  <cp:revision>79</cp:revision>
  <dcterms:created xsi:type="dcterms:W3CDTF">2023-11-07T20:23:00Z</dcterms:created>
  <dcterms:modified xsi:type="dcterms:W3CDTF">2024-01-09T18:48:00Z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http://csl.mendeley.com/styles/503544141/chicago-author-date-allauthors</vt:lpwstr>
  </property>
  <property fmtid="{D5CDD505-2E9C-101B-9397-08002B2CF9AE}" pid="10" name="Mendeley Recent Style Name 3_1">
    <vt:lpwstr>Chicago Manual of Style 17th edition (author-date) - David Blair</vt:lpwstr>
  </property>
  <property fmtid="{D5CDD505-2E9C-101B-9397-08002B2CF9AE}" pid="11" name="Mendeley Recent Style Id 4_1">
    <vt:lpwstr>http://www.zotero.org/styles/chicago-fullnote-bibliography</vt:lpwstr>
  </property>
  <property fmtid="{D5CDD505-2E9C-101B-9397-08002B2CF9AE}" pid="12" name="Mendeley Recent Style Name 4_1">
    <vt:lpwstr>Chicago Manual of Style 17th edition (full note)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http://www.zotero.org/styles/neuroimage-clinical</vt:lpwstr>
  </property>
  <property fmtid="{D5CDD505-2E9C-101B-9397-08002B2CF9AE}" pid="22" name="Mendeley Recent Style Name 9_1">
    <vt:lpwstr>NeuroImage: Clinical</vt:lpwstr>
  </property>
</Properties>
</file>