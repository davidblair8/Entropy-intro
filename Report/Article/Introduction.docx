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BE27B" w14:textId="77777777" w:rsidR="00EA3D3C" w:rsidRPr="00376CC5" w:rsidRDefault="00EA3D3C" w:rsidP="00D9503C">
      <w:pPr>
        <w:pStyle w:val="Heading1"/>
      </w:pPr>
      <w:r w:rsidRPr="00376CC5">
        <w:t>Introduction</w:t>
      </w:r>
    </w:p>
    <w:p w14:paraId="31B7B28A" w14:textId="4E234E37" w:rsidR="008B1655" w:rsidRDefault="001844F7" w:rsidP="006B2D5B">
      <w:pPr>
        <w:rPr>
          <w:szCs w:val="24"/>
        </w:rPr>
      </w:pPr>
      <w:r>
        <w:rPr>
          <w:szCs w:val="24"/>
        </w:rPr>
        <w:t xml:space="preserve">Schizophrenia, or </w:t>
      </w:r>
      <w:r>
        <w:rPr>
          <w:i/>
          <w:iCs/>
          <w:szCs w:val="24"/>
        </w:rPr>
        <w:t>split mind</w:t>
      </w:r>
      <w:r>
        <w:rPr>
          <w:szCs w:val="24"/>
        </w:rPr>
        <w:t xml:space="preserve">, ranks among the most studied disorders in modern psychiatry and neuroscience.  There are manifold reasons for this, </w:t>
      </w:r>
      <w:r w:rsidR="005830C2">
        <w:rPr>
          <w:szCs w:val="24"/>
        </w:rPr>
        <w:t xml:space="preserve">but perhaps the two most prominent are the extent of its resultant social problems and the sheer variety of symptoms which it can produce.  </w:t>
      </w:r>
      <w:r w:rsidR="003D0718">
        <w:rPr>
          <w:szCs w:val="24"/>
        </w:rPr>
        <w:t>Symptoms of schizophrenia broadly fall into three categories, positive, negative, and cognitive, and can range from delusion, paranoia, and hallucination to apathy, anhedonia, and social withdrawal.  Th</w:t>
      </w:r>
      <w:r w:rsidR="00EA69F3">
        <w:rPr>
          <w:szCs w:val="24"/>
        </w:rPr>
        <w:t>is wide</w:t>
      </w:r>
      <w:r w:rsidR="003D0718">
        <w:rPr>
          <w:szCs w:val="24"/>
        </w:rPr>
        <w:t xml:space="preserve"> </w:t>
      </w:r>
      <w:r w:rsidR="00EA69F3">
        <w:rPr>
          <w:szCs w:val="24"/>
        </w:rPr>
        <w:t>range of symptoms makes schizophrenia a difficult disorder to treat, as treatments for one group of symptoms may have limited or no effect on another.  Indeed, it has been suggested that schizophrenia should not be considered a single disorder at all, but rather a family of disorder</w:t>
      </w:r>
      <w:r w:rsidR="004A2173">
        <w:rPr>
          <w:szCs w:val="24"/>
        </w:rPr>
        <w:t>s</w:t>
      </w:r>
      <w:r w:rsidR="00EA69F3">
        <w:rPr>
          <w:szCs w:val="24"/>
        </w:rPr>
        <w:t xml:space="preserve"> aggregated by </w:t>
      </w:r>
      <w:r w:rsidR="004A2173">
        <w:rPr>
          <w:szCs w:val="24"/>
        </w:rPr>
        <w:t xml:space="preserve">accident of </w:t>
      </w:r>
      <w:r w:rsidR="00EA69F3">
        <w:rPr>
          <w:szCs w:val="24"/>
        </w:rPr>
        <w:t>histor</w:t>
      </w:r>
      <w:r w:rsidR="0007183D">
        <w:rPr>
          <w:szCs w:val="24"/>
        </w:rPr>
        <w:t>ical precedent</w:t>
      </w:r>
      <w:r w:rsidR="00EA69F3">
        <w:rPr>
          <w:szCs w:val="24"/>
        </w:rPr>
        <w:t xml:space="preserve"> </w:t>
      </w:r>
      <w:sdt>
        <w:sdtPr>
          <w:rPr>
            <w:color w:val="000000"/>
            <w:szCs w:val="24"/>
          </w:rPr>
          <w:tag w:val="MENDELEY_CITATION_v3_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"/>
          <w:id w:val="-1348557870"/>
          <w:placeholder>
            <w:docPart w:val="DefaultPlaceholder_-1854013440"/>
          </w:placeholder>
        </w:sdtPr>
        <w:sdtContent>
          <w:r w:rsidR="00B15E72" w:rsidRPr="00B15E72">
            <w:rPr>
              <w:color w:val="000000"/>
              <w:szCs w:val="24"/>
            </w:rPr>
            <w:t>(</w:t>
          </w:r>
          <w:proofErr w:type="spellStart"/>
          <w:r w:rsidR="00B15E72" w:rsidRPr="00B15E72">
            <w:rPr>
              <w:color w:val="000000"/>
              <w:szCs w:val="24"/>
            </w:rPr>
            <w:t>Brodersen</w:t>
          </w:r>
          <w:proofErr w:type="spellEnd"/>
          <w:r w:rsidR="00B15E72" w:rsidRPr="00B15E72">
            <w:rPr>
              <w:color w:val="000000"/>
              <w:szCs w:val="24"/>
            </w:rPr>
            <w:t xml:space="preserve"> et al. 2014)</w:t>
          </w:r>
        </w:sdtContent>
      </w:sdt>
      <w:r w:rsidR="00EA69F3">
        <w:rPr>
          <w:szCs w:val="24"/>
        </w:rPr>
        <w:t>.</w:t>
      </w:r>
    </w:p>
    <w:p w14:paraId="7CC7DC55" w14:textId="67F58019" w:rsidR="008B1655" w:rsidRDefault="00F06AC0" w:rsidP="006B2D5B">
      <w:pPr>
        <w:rPr>
          <w:szCs w:val="24"/>
        </w:rPr>
      </w:pPr>
      <w:r>
        <w:rPr>
          <w:szCs w:val="24"/>
        </w:rPr>
        <w:t>T</w:t>
      </w:r>
      <w:r w:rsidR="008B1655">
        <w:rPr>
          <w:szCs w:val="24"/>
        </w:rPr>
        <w:t xml:space="preserve">he dysconnectivity hypothesis </w:t>
      </w:r>
      <w:r w:rsidR="00DF6F45">
        <w:rPr>
          <w:szCs w:val="24"/>
        </w:rPr>
        <w:t xml:space="preserve">has </w:t>
      </w:r>
      <w:r w:rsidR="008B1655">
        <w:rPr>
          <w:szCs w:val="24"/>
        </w:rPr>
        <w:t>dominate</w:t>
      </w:r>
      <w:r w:rsidR="00DF6F45">
        <w:rPr>
          <w:szCs w:val="24"/>
        </w:rPr>
        <w:t>d</w:t>
      </w:r>
      <w:r w:rsidR="008B1655">
        <w:rPr>
          <w:szCs w:val="24"/>
        </w:rPr>
        <w:t xml:space="preserve"> schizophrenia research</w:t>
      </w:r>
      <w:r w:rsidR="00537B9F" w:rsidRPr="00537B9F">
        <w:rPr>
          <w:szCs w:val="24"/>
        </w:rPr>
        <w:t xml:space="preserve"> </w:t>
      </w:r>
      <w:r w:rsidR="00537B9F">
        <w:rPr>
          <w:szCs w:val="24"/>
        </w:rPr>
        <w:t xml:space="preserve">for the past quarter-century </w:t>
      </w:r>
      <w:sdt>
        <w:sdtPr>
          <w:rPr>
            <w:color w:val="000000"/>
            <w:szCs w:val="24"/>
          </w:rPr>
          <w:tag w:val="MENDELEY_CITATION_v3_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"/>
          <w:id w:val="-489400470"/>
          <w:placeholder>
            <w:docPart w:val="DC8AD33119FEE94687596E39895DC519"/>
          </w:placeholder>
        </w:sdtPr>
        <w:sdtContent>
          <w:r w:rsidR="00537B9F" w:rsidRPr="00B15E72">
            <w:rPr>
              <w:color w:val="000000"/>
              <w:szCs w:val="24"/>
            </w:rPr>
            <w:t>(Friston 1998)</w:t>
          </w:r>
        </w:sdtContent>
      </w:sdt>
      <w:r w:rsidR="008B1655">
        <w:rPr>
          <w:szCs w:val="24"/>
        </w:rPr>
        <w:t>.</w:t>
      </w:r>
      <w:r w:rsidR="00AF6AE4">
        <w:rPr>
          <w:szCs w:val="24"/>
        </w:rPr>
        <w:t xml:space="preserve">  This hypothesis may be summarized as a proposition that aberrant connectivity is the primary cause of schizophrenia, not one or more focal abnormalities. </w:t>
      </w:r>
      <w:r w:rsidR="008B1655">
        <w:rPr>
          <w:szCs w:val="24"/>
        </w:rPr>
        <w:t xml:space="preserve"> </w:t>
      </w:r>
      <w:r w:rsidR="005114D6">
        <w:rPr>
          <w:szCs w:val="24"/>
        </w:rPr>
        <w:t>In this sense, it may be considered a forerunner to the concept of distributed cognition—quite an early forerunner, as it was f</w:t>
      </w:r>
      <w:r w:rsidR="008B1655">
        <w:rPr>
          <w:szCs w:val="24"/>
        </w:rPr>
        <w:t>irst proposed at the beginning of the 20</w:t>
      </w:r>
      <w:r w:rsidR="008B1655" w:rsidRPr="008B1655">
        <w:rPr>
          <w:szCs w:val="24"/>
          <w:vertAlign w:val="superscript"/>
        </w:rPr>
        <w:t>th</w:t>
      </w:r>
      <w:r w:rsidR="008B1655">
        <w:rPr>
          <w:szCs w:val="24"/>
        </w:rPr>
        <w:t xml:space="preserve"> century </w:t>
      </w:r>
      <w:sdt>
        <w:sdtPr>
          <w:rPr>
            <w:color w:val="000000"/>
            <w:szCs w:val="24"/>
          </w:rPr>
          <w:tag w:val="MENDELEY_CITATION_v3_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"/>
          <w:id w:val="528768961"/>
          <w:placeholder>
            <w:docPart w:val="DefaultPlaceholder_-1854013440"/>
          </w:placeholder>
        </w:sdtPr>
        <w:sdtContent>
          <w:r w:rsidR="00B15E72" w:rsidRPr="00B15E72">
            <w:rPr>
              <w:color w:val="000000"/>
              <w:szCs w:val="24"/>
            </w:rPr>
            <w:t>(Wernicke 1906; Bleuler 1911; Moskowitz and Heim 2011)</w:t>
          </w:r>
        </w:sdtContent>
      </w:sdt>
      <w:r w:rsidR="005114D6">
        <w:rPr>
          <w:szCs w:val="24"/>
        </w:rPr>
        <w:t>.</w:t>
      </w:r>
      <w:r w:rsidR="0079370C">
        <w:rPr>
          <w:szCs w:val="24"/>
        </w:rPr>
        <w:t xml:space="preserve"> </w:t>
      </w:r>
      <w:r w:rsidR="005114D6">
        <w:rPr>
          <w:szCs w:val="24"/>
        </w:rPr>
        <w:t xml:space="preserve"> T</w:t>
      </w:r>
      <w:r w:rsidR="007C60EE">
        <w:rPr>
          <w:szCs w:val="24"/>
        </w:rPr>
        <w:t>he past half-century of research into schizophrenia has amassed considerable evidence in its favo</w:t>
      </w:r>
      <w:r w:rsidR="005615A5">
        <w:rPr>
          <w:szCs w:val="24"/>
        </w:rPr>
        <w:t>r</w:t>
      </w:r>
      <w:r w:rsidR="00B26BB0">
        <w:rPr>
          <w:szCs w:val="24"/>
        </w:rPr>
        <w:t xml:space="preserve"> </w:t>
      </w:r>
      <w:sdt>
        <w:sdtPr>
          <w:rPr>
            <w:color w:val="000000"/>
            <w:szCs w:val="24"/>
          </w:rPr>
          <w:tag w:val="MENDELEY_CITATION_v3_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"/>
          <w:id w:val="-1411853103"/>
          <w:placeholder>
            <w:docPart w:val="DefaultPlaceholder_-1854013440"/>
          </w:placeholder>
        </w:sdtPr>
        <w:sdtContent>
          <w:r w:rsidR="00B15E72" w:rsidRPr="00B15E72">
            <w:rPr>
              <w:color w:val="000000"/>
              <w:szCs w:val="24"/>
            </w:rPr>
            <w:t xml:space="preserve">(Stephan, </w:t>
          </w:r>
          <w:proofErr w:type="spellStart"/>
          <w:r w:rsidR="00B15E72" w:rsidRPr="00B15E72">
            <w:rPr>
              <w:color w:val="000000"/>
              <w:szCs w:val="24"/>
            </w:rPr>
            <w:t>Baldeweg</w:t>
          </w:r>
          <w:proofErr w:type="spellEnd"/>
          <w:r w:rsidR="00B15E72" w:rsidRPr="00B15E72">
            <w:rPr>
              <w:color w:val="000000"/>
              <w:szCs w:val="24"/>
            </w:rPr>
            <w:t>, and Friston 2006)</w:t>
          </w:r>
        </w:sdtContent>
      </w:sdt>
      <w:r w:rsidR="005114D6">
        <w:rPr>
          <w:color w:val="000000"/>
          <w:szCs w:val="24"/>
        </w:rPr>
        <w:t>, with experimental results suggesting that schizophrenia affects connectivity and plasticity from the level of individual synapses</w:t>
      </w:r>
      <w:r w:rsidR="00086233">
        <w:rPr>
          <w:color w:val="000000"/>
          <w:szCs w:val="24"/>
        </w:rPr>
        <w:t xml:space="preserve"> </w:t>
      </w:r>
      <w:sdt>
        <w:sdtPr>
          <w:rPr>
            <w:color w:val="000000"/>
            <w:szCs w:val="24"/>
          </w:rPr>
          <w:tag w:val="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"/>
          <w:id w:val="-1554922109"/>
          <w:placeholder>
            <w:docPart w:val="DefaultPlaceholder_-1854013440"/>
          </w:placeholder>
        </w:sdtPr>
        <w:sdtContent>
          <w:r w:rsidR="00B15E72" w:rsidRPr="00B15E72">
            <w:rPr>
              <w:color w:val="000000"/>
              <w:szCs w:val="24"/>
            </w:rPr>
            <w:t xml:space="preserve">(R. M. Allen and Young 1978; </w:t>
          </w:r>
          <w:proofErr w:type="spellStart"/>
          <w:r w:rsidR="00B15E72" w:rsidRPr="00B15E72">
            <w:rPr>
              <w:color w:val="000000"/>
              <w:szCs w:val="24"/>
            </w:rPr>
            <w:t>Javitt</w:t>
          </w:r>
          <w:proofErr w:type="spellEnd"/>
          <w:r w:rsidR="00B15E72" w:rsidRPr="00B15E72">
            <w:rPr>
              <w:color w:val="000000"/>
              <w:szCs w:val="24"/>
            </w:rPr>
            <w:t xml:space="preserve"> and </w:t>
          </w:r>
          <w:proofErr w:type="spellStart"/>
          <w:r w:rsidR="00B15E72" w:rsidRPr="00B15E72">
            <w:rPr>
              <w:color w:val="000000"/>
              <w:szCs w:val="24"/>
            </w:rPr>
            <w:t>Zukin</w:t>
          </w:r>
          <w:proofErr w:type="spellEnd"/>
          <w:r w:rsidR="00B15E72" w:rsidRPr="00B15E72">
            <w:rPr>
              <w:color w:val="000000"/>
              <w:szCs w:val="24"/>
            </w:rPr>
            <w:t xml:space="preserve"> 1991; </w:t>
          </w:r>
          <w:proofErr w:type="spellStart"/>
          <w:r w:rsidR="00B15E72" w:rsidRPr="00B15E72">
            <w:rPr>
              <w:color w:val="000000"/>
              <w:szCs w:val="24"/>
            </w:rPr>
            <w:t>Kapur</w:t>
          </w:r>
          <w:proofErr w:type="spellEnd"/>
          <w:r w:rsidR="00B15E72" w:rsidRPr="00B15E72">
            <w:rPr>
              <w:color w:val="000000"/>
              <w:szCs w:val="24"/>
            </w:rPr>
            <w:t xml:space="preserve"> 2003; </w:t>
          </w:r>
          <w:proofErr w:type="spellStart"/>
          <w:r w:rsidR="00B15E72" w:rsidRPr="00B15E72">
            <w:rPr>
              <w:color w:val="000000"/>
              <w:szCs w:val="24"/>
            </w:rPr>
            <w:t>Kreitschmann-Andermahr</w:t>
          </w:r>
          <w:proofErr w:type="spellEnd"/>
          <w:r w:rsidR="00B15E72" w:rsidRPr="00B15E72">
            <w:rPr>
              <w:color w:val="000000"/>
              <w:szCs w:val="24"/>
            </w:rPr>
            <w:t xml:space="preserve"> et al. 2001; Black et al. 2004)</w:t>
          </w:r>
        </w:sdtContent>
      </w:sdt>
      <w:r w:rsidR="005114D6">
        <w:rPr>
          <w:color w:val="000000"/>
          <w:szCs w:val="24"/>
        </w:rPr>
        <w:t xml:space="preserve"> </w:t>
      </w:r>
      <w:r w:rsidR="001A0C3A">
        <w:rPr>
          <w:color w:val="000000"/>
          <w:szCs w:val="24"/>
        </w:rPr>
        <w:t>to interregional</w:t>
      </w:r>
      <w:r w:rsidR="00086233">
        <w:rPr>
          <w:color w:val="000000"/>
          <w:szCs w:val="24"/>
        </w:rPr>
        <w:t xml:space="preserve"> communication</w:t>
      </w:r>
      <w:r w:rsidR="00257872">
        <w:rPr>
          <w:color w:val="000000"/>
          <w:szCs w:val="24"/>
        </w:rPr>
        <w:t xml:space="preserve"> </w:t>
      </w:r>
      <w:sdt>
        <w:sdtPr>
          <w:rPr>
            <w:color w:val="000000"/>
            <w:szCs w:val="24"/>
          </w:rPr>
          <w:tag w:val="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"/>
          <w:id w:val="725035523"/>
          <w:placeholder>
            <w:docPart w:val="DefaultPlaceholder_-1854013440"/>
          </w:placeholder>
        </w:sdtPr>
        <w:sdtContent>
          <w:r w:rsidR="00B15E72" w:rsidRPr="00B15E72">
            <w:rPr>
              <w:color w:val="000000"/>
              <w:szCs w:val="24"/>
            </w:rPr>
            <w:t>(Lawrie et al. 2002; Lee et al. 2003; Spencer et al. 2004)</w:t>
          </w:r>
        </w:sdtContent>
      </w:sdt>
      <w:r w:rsidR="00086233">
        <w:rPr>
          <w:color w:val="000000"/>
          <w:szCs w:val="24"/>
        </w:rPr>
        <w:t xml:space="preserve"> and</w:t>
      </w:r>
      <w:r w:rsidR="001A0C3A">
        <w:rPr>
          <w:color w:val="000000"/>
          <w:szCs w:val="24"/>
        </w:rPr>
        <w:t xml:space="preserve"> white matter tracts</w:t>
      </w:r>
      <w:r w:rsidR="005615A5">
        <w:rPr>
          <w:szCs w:val="24"/>
        </w:rPr>
        <w:t>.</w:t>
      </w:r>
      <w:r w:rsidR="00FE4548">
        <w:rPr>
          <w:szCs w:val="24"/>
        </w:rPr>
        <w:t xml:space="preserve">  This preponderance of evidence has made it the dominant hypothesis in schizophrenia research today and has helped to solidify the broader theory of distributed cognition in the psychiatric and neuroscientific fields.</w:t>
      </w:r>
    </w:p>
    <w:p w14:paraId="78633520" w14:textId="399AF8BC" w:rsidR="00E37787" w:rsidRDefault="005F43E3" w:rsidP="006B2D5B">
      <w:pPr>
        <w:rPr>
          <w:rFonts w:cs="Times New Roman"/>
          <w:color w:val="000000"/>
        </w:rPr>
      </w:pPr>
      <w:r>
        <w:rPr>
          <w:szCs w:val="24"/>
        </w:rPr>
        <w:t xml:space="preserve">At the “global”, or whole-brain, scale, most studies have examined static functional connectivity (FC) and the structure of the white matter tracts connecting distinct regions of the brain (SC).  Such studies have reported </w:t>
      </w:r>
      <w:r w:rsidR="00FB365C">
        <w:rPr>
          <w:szCs w:val="24"/>
        </w:rPr>
        <w:t>reduced global connectivity</w:t>
      </w:r>
      <w:r>
        <w:rPr>
          <w:szCs w:val="24"/>
        </w:rPr>
        <w:t xml:space="preserve"> in schizophrenia patients</w:t>
      </w:r>
      <w:r w:rsidR="00FB365C">
        <w:rPr>
          <w:szCs w:val="24"/>
        </w:rPr>
        <w:t xml:space="preserve"> </w:t>
      </w:r>
      <w:sdt>
        <w:sdtPr>
          <w:rPr>
            <w:color w:val="000000"/>
            <w:szCs w:val="24"/>
          </w:rPr>
          <w:tag w:val="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"/>
          <w:id w:val="-623850168"/>
          <w:placeholder>
            <w:docPart w:val="DefaultPlaceholder_-1854013440"/>
          </w:placeholder>
        </w:sdtPr>
        <w:sdtContent>
          <w:r w:rsidR="00B15E72" w:rsidRPr="00B15E72">
            <w:rPr>
              <w:color w:val="000000"/>
              <w:szCs w:val="24"/>
            </w:rPr>
            <w:t>(Yu et al. 2012; 2015)</w:t>
          </w:r>
        </w:sdtContent>
      </w:sdt>
      <w:r w:rsidR="00FB365C">
        <w:rPr>
          <w:szCs w:val="24"/>
        </w:rPr>
        <w:t xml:space="preserve">, particularly between auditory, sensorimotor, and visual networks </w:t>
      </w:r>
      <w:sdt>
        <w:sdtPr>
          <w:rPr>
            <w:color w:val="000000"/>
            <w:szCs w:val="24"/>
          </w:rPr>
          <w:tag w:val="MENDELEY_CITATION_v3_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"/>
          <w:id w:val="2001923491"/>
          <w:placeholder>
            <w:docPart w:val="DefaultPlaceholder_-1854013440"/>
          </w:placeholder>
        </w:sdtPr>
        <w:sdtContent>
          <w:r w:rsidR="00B15E72" w:rsidRPr="00B15E72">
            <w:rPr>
              <w:color w:val="000000"/>
              <w:szCs w:val="24"/>
            </w:rPr>
            <w:t>(</w:t>
          </w:r>
          <w:proofErr w:type="spellStart"/>
          <w:r w:rsidR="00B15E72" w:rsidRPr="00B15E72">
            <w:rPr>
              <w:color w:val="000000"/>
              <w:szCs w:val="24"/>
            </w:rPr>
            <w:t>Damaraju</w:t>
          </w:r>
          <w:proofErr w:type="spellEnd"/>
          <w:r w:rsidR="00B15E72" w:rsidRPr="00B15E72">
            <w:rPr>
              <w:color w:val="000000"/>
              <w:szCs w:val="24"/>
            </w:rPr>
            <w:t xml:space="preserve"> et al. 2014)</w:t>
          </w:r>
        </w:sdtContent>
      </w:sdt>
      <w:r w:rsidR="00FB365C">
        <w:rPr>
          <w:szCs w:val="24"/>
        </w:rPr>
        <w:t>.</w:t>
      </w:r>
      <w:r w:rsidR="004E0D5A">
        <w:rPr>
          <w:szCs w:val="24"/>
        </w:rPr>
        <w:t xml:space="preserve">  In addition, network-based analyses of schizophrenia functional connectivity indicate a general reduction in organization and efficiency in the structural and functional connectivity of schizophrenia patients</w:t>
      </w:r>
      <w:r w:rsidR="004E0D5A" w:rsidRPr="004E0D5A">
        <w:rPr>
          <w:color w:val="000000"/>
        </w:rPr>
        <w:t xml:space="preserve"> </w:t>
      </w:r>
      <w:sdt>
        <w:sdtPr>
          <w:rPr>
            <w:color w:val="000000"/>
          </w:rPr>
          <w:tag w:val="MENDELEY_CITATION_v3_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"/>
          <w:id w:val="2089268497"/>
          <w:placeholder>
            <w:docPart w:val="0E3A9162A1081E46A5BD1C0009E82B9C"/>
          </w:placeholder>
        </w:sdtPr>
        <w:sdtContent>
          <w:r w:rsidR="00B15E72" w:rsidRPr="00B15E72">
            <w:rPr>
              <w:color w:val="000000"/>
            </w:rPr>
            <w:t>(</w:t>
          </w:r>
          <w:proofErr w:type="spellStart"/>
          <w:r w:rsidR="00B15E72" w:rsidRPr="00B15E72">
            <w:rPr>
              <w:color w:val="000000"/>
            </w:rPr>
            <w:t>Kambeitz</w:t>
          </w:r>
          <w:proofErr w:type="spellEnd"/>
          <w:r w:rsidR="00B15E72" w:rsidRPr="00B15E72">
            <w:rPr>
              <w:color w:val="000000"/>
            </w:rPr>
            <w:t xml:space="preserve"> et al. 2016)</w:t>
          </w:r>
        </w:sdtContent>
      </w:sdt>
      <w:r w:rsidR="004E0D5A">
        <w:rPr>
          <w:szCs w:val="24"/>
        </w:rPr>
        <w:t>.</w:t>
      </w:r>
      <w:r w:rsidR="00FB365C">
        <w:rPr>
          <w:szCs w:val="24"/>
        </w:rPr>
        <w:t xml:space="preserve">  </w:t>
      </w:r>
      <w:r w:rsidR="00CB5559">
        <w:rPr>
          <w:szCs w:val="24"/>
        </w:rPr>
        <w:t xml:space="preserve">Beyond this, however, findings have been inconsistent.  Some reports suggest decreased communication between frontal and temporal areas of the brain </w:t>
      </w:r>
      <w:sdt>
        <w:sdtPr>
          <w:rPr>
            <w:color w:val="000000"/>
            <w:szCs w:val="24"/>
          </w:rPr>
          <w:tag w:val="MENDELEY_CITATION_v3_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"/>
          <w:id w:val="1809283741"/>
          <w:placeholder>
            <w:docPart w:val="DefaultPlaceholder_-1854013440"/>
          </w:placeholder>
        </w:sdtPr>
        <w:sdtContent>
          <w:r w:rsidR="00B15E72" w:rsidRPr="00B15E72">
            <w:rPr>
              <w:color w:val="000000"/>
              <w:szCs w:val="24"/>
            </w:rPr>
            <w:t>(Lawrie et al. 2002)</w:t>
          </w:r>
        </w:sdtContent>
      </w:sdt>
      <w:r w:rsidR="00187BEE">
        <w:rPr>
          <w:color w:val="000000"/>
          <w:szCs w:val="24"/>
        </w:rPr>
        <w:t xml:space="preserve">; </w:t>
      </w:r>
      <w:r w:rsidR="00187BEE">
        <w:rPr>
          <w:szCs w:val="24"/>
        </w:rPr>
        <w:t>others have found increased connectivity within the default-mode networ</w:t>
      </w:r>
      <w:r w:rsidR="00187BEE" w:rsidRPr="00A968AF">
        <w:rPr>
          <w:rFonts w:cs="Times New Roman"/>
          <w:szCs w:val="24"/>
        </w:rPr>
        <w:t>k</w:t>
      </w:r>
      <w:r w:rsidR="00A968AF" w:rsidRPr="00A968AF">
        <w:rPr>
          <w:rFonts w:cs="Times New Roman"/>
          <w:szCs w:val="24"/>
        </w:rPr>
        <w:t xml:space="preserve"> </w:t>
      </w:r>
      <w:sdt>
        <w:sdtPr>
          <w:rPr>
            <w:rFonts w:cs="Times New Roman"/>
            <w:color w:val="000000"/>
            <w:szCs w:val="24"/>
          </w:rPr>
          <w:tag w:val="MENDELEY_CITATION_v3_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"/>
          <w:id w:val="-253364931"/>
          <w:placeholder>
            <w:docPart w:val="DefaultPlaceholder_-1854013440"/>
          </w:placeholder>
        </w:sdtPr>
        <w:sdtContent>
          <w:r w:rsidR="00B15E72" w:rsidRPr="00B15E72">
            <w:rPr>
              <w:rFonts w:cs="Times New Roman"/>
              <w:color w:val="000000"/>
              <w:szCs w:val="24"/>
            </w:rPr>
            <w:t>(Whitfield-</w:t>
          </w:r>
          <w:proofErr w:type="spellStart"/>
          <w:r w:rsidR="00B15E72" w:rsidRPr="00B15E72">
            <w:rPr>
              <w:rFonts w:cs="Times New Roman"/>
              <w:color w:val="000000"/>
              <w:szCs w:val="24"/>
            </w:rPr>
            <w:t>Gabrieli</w:t>
          </w:r>
          <w:proofErr w:type="spellEnd"/>
          <w:r w:rsidR="00B15E72" w:rsidRPr="00B15E72">
            <w:rPr>
              <w:rFonts w:cs="Times New Roman"/>
              <w:color w:val="000000"/>
              <w:szCs w:val="24"/>
            </w:rPr>
            <w:t xml:space="preserve"> et al. 2009)</w:t>
          </w:r>
        </w:sdtContent>
      </w:sdt>
      <w:r w:rsidR="00187BEE" w:rsidRPr="00A968AF">
        <w:rPr>
          <w:rFonts w:cs="Times New Roman"/>
          <w:szCs w:val="24"/>
        </w:rPr>
        <w:t>; still others imply decreased connectivity within and between the default-mode network and cortical regions</w:t>
      </w:r>
      <w:r w:rsidR="002A44AE">
        <w:rPr>
          <w:rFonts w:cs="Times New Roman"/>
          <w:szCs w:val="24"/>
        </w:rPr>
        <w:t xml:space="preserve"> </w:t>
      </w:r>
      <w:sdt>
        <w:sdtPr>
          <w:rPr>
            <w:rFonts w:cs="Times New Roman"/>
            <w:color w:val="000000"/>
            <w:szCs w:val="24"/>
          </w:rPr>
          <w:tag w:val="MENDELEY_CITATION_v3_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"/>
          <w:id w:val="1687551705"/>
          <w:placeholder>
            <w:docPart w:val="DefaultPlaceholder_-1854013440"/>
          </w:placeholder>
        </w:sdtPr>
        <w:sdtContent>
          <w:r w:rsidR="00B15E72" w:rsidRPr="00B15E72">
            <w:rPr>
              <w:rFonts w:cs="Times New Roman"/>
              <w:color w:val="000000"/>
              <w:szCs w:val="24"/>
            </w:rPr>
            <w:t>(Salvador et al. 2010)</w:t>
          </w:r>
        </w:sdtContent>
      </w:sdt>
      <w:r w:rsidR="00187BEE" w:rsidRPr="00A968AF">
        <w:rPr>
          <w:rFonts w:cs="Times New Roman"/>
          <w:szCs w:val="24"/>
        </w:rPr>
        <w:t>.</w:t>
      </w:r>
      <w:r w:rsidR="00A968AF" w:rsidRPr="00A968AF">
        <w:rPr>
          <w:rFonts w:cs="Times New Roman"/>
        </w:rPr>
        <w:t xml:space="preserve">  Attempts to model the static functional connectivity of schizophrenia patients have provided equally confused results, with both reduced effective connectivity and increased structural connectivit</w:t>
      </w:r>
      <w:r w:rsidR="00571ACA">
        <w:rPr>
          <w:rFonts w:cs="Times New Roman"/>
        </w:rPr>
        <w:t>y suggested</w:t>
      </w:r>
      <w:r w:rsidR="00A968AF" w:rsidRPr="00A968AF">
        <w:rPr>
          <w:rFonts w:cs="Times New Roman"/>
        </w:rPr>
        <w:t xml:space="preserve"> </w:t>
      </w:r>
      <w:sdt>
        <w:sdtPr>
          <w:rPr>
            <w:rFonts w:cs="Times New Roman"/>
            <w:color w:val="000000"/>
          </w:rPr>
          <w:tag w:val="MENDELEY_CITATION_v3_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"/>
          <w:id w:val="1152188762"/>
          <w:placeholder>
            <w:docPart w:val="AA9F47350BE103459DFA0A8487876A53"/>
          </w:placeholder>
        </w:sdtPr>
        <w:sdtContent>
          <w:r w:rsidR="00B15E72" w:rsidRPr="00B15E72">
            <w:rPr>
              <w:rFonts w:cs="Times New Roman"/>
              <w:color w:val="000000"/>
            </w:rPr>
            <w:t>(Cabral et al. 2012)</w:t>
          </w:r>
        </w:sdtContent>
      </w:sdt>
      <w:r w:rsidR="00A968AF" w:rsidRPr="00A968AF">
        <w:rPr>
          <w:rFonts w:cs="Times New Roman"/>
          <w:color w:val="000000"/>
        </w:rPr>
        <w:t>.</w:t>
      </w:r>
      <w:r w:rsidR="00E37787">
        <w:rPr>
          <w:rFonts w:cs="Times New Roman"/>
          <w:color w:val="000000"/>
        </w:rPr>
        <w:t xml:space="preserve">  Overall, then, analysis of structural and static functional connectivity has been unable to conclusively identify the </w:t>
      </w:r>
      <w:r w:rsidR="00D65AEC">
        <w:rPr>
          <w:rFonts w:cs="Times New Roman"/>
          <w:color w:val="000000"/>
        </w:rPr>
        <w:t xml:space="preserve">large-scale </w:t>
      </w:r>
      <w:r w:rsidR="00E37787">
        <w:rPr>
          <w:rFonts w:cs="Times New Roman"/>
          <w:color w:val="000000"/>
        </w:rPr>
        <w:t xml:space="preserve">changes </w:t>
      </w:r>
      <w:r w:rsidR="00D65AEC">
        <w:rPr>
          <w:rFonts w:cs="Times New Roman"/>
          <w:color w:val="000000"/>
        </w:rPr>
        <w:t>which underly the symptoms of schizophrenia.</w:t>
      </w:r>
    </w:p>
    <w:p w14:paraId="66CE8384" w14:textId="40A0854B" w:rsidR="00D65AEC" w:rsidRDefault="001413C6" w:rsidP="006B2D5B">
      <w:pPr>
        <w:rPr>
          <w:rFonts w:cs="Times New Roman"/>
          <w:color w:val="000000"/>
        </w:rPr>
      </w:pPr>
      <w:r>
        <w:rPr>
          <w:rFonts w:cs="Times New Roman"/>
          <w:color w:val="000000"/>
        </w:rPr>
        <w:t xml:space="preserve">One potential reason </w:t>
      </w:r>
      <w:r w:rsidR="00E155E8">
        <w:rPr>
          <w:rFonts w:cs="Times New Roman"/>
          <w:color w:val="000000"/>
        </w:rPr>
        <w:t>for the inconclusiveness of static analyses is that they, by nature, neglect the dynamism</w:t>
      </w:r>
      <w:r w:rsidR="00BB7432">
        <w:rPr>
          <w:rFonts w:cs="Times New Roman"/>
          <w:color w:val="000000"/>
        </w:rPr>
        <w:t xml:space="preserve"> of real brain activity.  For decades, EEG has demonstrated that functional microstates </w:t>
      </w:r>
      <w:r w:rsidR="00DA05D5">
        <w:rPr>
          <w:rFonts w:cs="Times New Roman"/>
          <w:color w:val="000000"/>
        </w:rPr>
        <w:t xml:space="preserve">constantly and fluidly </w:t>
      </w:r>
      <w:r w:rsidR="001E0A6F">
        <w:rPr>
          <w:rFonts w:cs="Times New Roman"/>
          <w:color w:val="000000"/>
        </w:rPr>
        <w:t>change</w:t>
      </w:r>
      <w:r w:rsidR="00BB7432">
        <w:rPr>
          <w:rFonts w:cs="Times New Roman"/>
          <w:color w:val="000000"/>
        </w:rPr>
        <w:t xml:space="preserve"> </w:t>
      </w:r>
      <w:r w:rsidR="00DA05D5" w:rsidRPr="00DA05D5">
        <w:rPr>
          <w:color w:val="FF0000"/>
        </w:rPr>
        <w:t>(</w:t>
      </w:r>
      <w:proofErr w:type="spellStart"/>
      <w:r w:rsidR="00DA05D5" w:rsidRPr="00DA05D5">
        <w:rPr>
          <w:color w:val="FF0000"/>
        </w:rPr>
        <w:t>Mutlu</w:t>
      </w:r>
      <w:proofErr w:type="spellEnd"/>
      <w:r w:rsidR="00DA05D5" w:rsidRPr="00DA05D5">
        <w:rPr>
          <w:color w:val="FF0000"/>
        </w:rPr>
        <w:t xml:space="preserve"> et al., 2012, </w:t>
      </w:r>
      <w:proofErr w:type="spellStart"/>
      <w:r w:rsidR="00DA05D5" w:rsidRPr="00DA05D5">
        <w:rPr>
          <w:color w:val="FF0000"/>
        </w:rPr>
        <w:t>Hennings</w:t>
      </w:r>
      <w:proofErr w:type="spellEnd"/>
      <w:r w:rsidR="00DA05D5" w:rsidRPr="00DA05D5">
        <w:rPr>
          <w:color w:val="FF0000"/>
        </w:rPr>
        <w:t xml:space="preserve"> et al., 2009; Koenig et al., 2002; Lehmann and </w:t>
      </w:r>
      <w:proofErr w:type="spellStart"/>
      <w:r w:rsidR="00DA05D5" w:rsidRPr="00DA05D5">
        <w:rPr>
          <w:color w:val="FF0000"/>
        </w:rPr>
        <w:t>Skrandies</w:t>
      </w:r>
      <w:proofErr w:type="spellEnd"/>
      <w:r w:rsidR="00DA05D5" w:rsidRPr="00DA05D5">
        <w:rPr>
          <w:color w:val="FF0000"/>
        </w:rPr>
        <w:t xml:space="preserve">, 1984; Lehmann et al., 1998; </w:t>
      </w:r>
      <w:proofErr w:type="spellStart"/>
      <w:r w:rsidR="00DA05D5" w:rsidRPr="00DA05D5">
        <w:rPr>
          <w:color w:val="FF0000"/>
        </w:rPr>
        <w:t>Pascualmarqui</w:t>
      </w:r>
      <w:proofErr w:type="spellEnd"/>
      <w:r w:rsidR="00DA05D5" w:rsidRPr="00DA05D5">
        <w:rPr>
          <w:color w:val="FF0000"/>
        </w:rPr>
        <w:t xml:space="preserve"> et al., 1995)</w:t>
      </w:r>
      <w:r w:rsidR="000553FF">
        <w:rPr>
          <w:rFonts w:cs="Times New Roman"/>
          <w:color w:val="000000"/>
        </w:rPr>
        <w:t xml:space="preserve">, </w:t>
      </w:r>
      <w:r w:rsidR="00DA05D5">
        <w:rPr>
          <w:rFonts w:cs="Times New Roman"/>
          <w:color w:val="000000"/>
        </w:rPr>
        <w:t xml:space="preserve">a fact which was </w:t>
      </w:r>
      <w:r w:rsidR="001E0A6F">
        <w:rPr>
          <w:rFonts w:cs="Times New Roman"/>
          <w:color w:val="000000"/>
        </w:rPr>
        <w:t xml:space="preserve">captured in fMRI in 2010 </w:t>
      </w:r>
      <w:sdt>
        <w:sdtPr>
          <w:rPr>
            <w:rFonts w:cs="Times New Roman"/>
            <w:color w:val="000000"/>
          </w:rPr>
          <w:tag w:val="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"/>
          <w:id w:val="-893186294"/>
          <w:placeholder>
            <w:docPart w:val="DefaultPlaceholder_-1854013440"/>
          </w:placeholder>
        </w:sdtPr>
        <w:sdtContent>
          <w:r w:rsidR="00B15E72" w:rsidRPr="00B15E72">
            <w:rPr>
              <w:rFonts w:cs="Times New Roman"/>
              <w:color w:val="000000"/>
            </w:rPr>
            <w:t>(</w:t>
          </w:r>
          <w:proofErr w:type="spellStart"/>
          <w:r w:rsidR="00B15E72" w:rsidRPr="00B15E72">
            <w:rPr>
              <w:rFonts w:cs="Times New Roman"/>
              <w:color w:val="000000"/>
            </w:rPr>
            <w:t>Sakoğlu</w:t>
          </w:r>
          <w:proofErr w:type="spellEnd"/>
          <w:r w:rsidR="00B15E72" w:rsidRPr="00B15E72">
            <w:rPr>
              <w:rFonts w:cs="Times New Roman"/>
              <w:color w:val="000000"/>
            </w:rPr>
            <w:t xml:space="preserve"> et al. 2010; Chang and Glover 2010)</w:t>
          </w:r>
        </w:sdtContent>
      </w:sdt>
      <w:r w:rsidR="001E0A6F">
        <w:rPr>
          <w:rFonts w:cs="Times New Roman"/>
          <w:color w:val="000000"/>
        </w:rPr>
        <w:t>.</w:t>
      </w:r>
      <w:r w:rsidR="00FF641B">
        <w:rPr>
          <w:rFonts w:cs="Times New Roman"/>
          <w:color w:val="000000"/>
        </w:rPr>
        <w:t xml:space="preserve">  Although fMRI can only </w:t>
      </w:r>
      <w:r w:rsidR="00FF641B">
        <w:rPr>
          <w:rFonts w:cs="Times New Roman"/>
          <w:color w:val="000000"/>
        </w:rPr>
        <w:lastRenderedPageBreak/>
        <w:t xml:space="preserve">capture microstate alterations at a timescale of seconds, its superior spatial resolution compared to EEG allowed researchers to </w:t>
      </w:r>
      <w:r w:rsidR="00BF7B3E">
        <w:rPr>
          <w:rFonts w:cs="Times New Roman"/>
          <w:color w:val="000000"/>
        </w:rPr>
        <w:t xml:space="preserve">identify consistently recurring connectivity </w:t>
      </w:r>
      <w:r w:rsidR="00CF1104">
        <w:rPr>
          <w:rFonts w:cs="Times New Roman"/>
          <w:color w:val="000000"/>
        </w:rPr>
        <w:t>states</w:t>
      </w:r>
      <w:r w:rsidR="00BF7B3E">
        <w:rPr>
          <w:rFonts w:cs="Times New Roman"/>
          <w:color w:val="000000"/>
        </w:rPr>
        <w:t xml:space="preserve"> </w:t>
      </w:r>
      <w:sdt>
        <w:sdtPr>
          <w:rPr>
            <w:rFonts w:cs="Times New Roman"/>
            <w:color w:val="000000"/>
          </w:rPr>
          <w:tag w:val="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"/>
          <w:id w:val="-437064969"/>
          <w:placeholder>
            <w:docPart w:val="DefaultPlaceholder_-1854013440"/>
          </w:placeholder>
        </w:sdtPr>
        <w:sdtContent>
          <w:r w:rsidR="00B15E72" w:rsidRPr="00B15E72">
            <w:rPr>
              <w:rFonts w:cs="Times New Roman"/>
              <w:color w:val="000000"/>
            </w:rPr>
            <w:t xml:space="preserve">(Hutchison et al. 2013; </w:t>
          </w:r>
          <w:proofErr w:type="spellStart"/>
          <w:r w:rsidR="00B15E72" w:rsidRPr="00B15E72">
            <w:rPr>
              <w:rFonts w:cs="Times New Roman"/>
              <w:color w:val="000000"/>
            </w:rPr>
            <w:t>Preti</w:t>
          </w:r>
          <w:proofErr w:type="spellEnd"/>
          <w:r w:rsidR="00B15E72" w:rsidRPr="00B15E72">
            <w:rPr>
              <w:rFonts w:cs="Times New Roman"/>
              <w:color w:val="000000"/>
            </w:rPr>
            <w:t>, Bolton, and Van De Ville 2017; Calhoun et al. 2012; Yu et al. 2012; E. A. Allen et al. 2012)</w:t>
          </w:r>
        </w:sdtContent>
      </w:sdt>
      <w:r w:rsidR="00BF7B3E">
        <w:rPr>
          <w:rFonts w:cs="Times New Roman"/>
          <w:color w:val="000000"/>
        </w:rPr>
        <w:t xml:space="preserve"> which may represent the building blocks of human information processing.</w:t>
      </w:r>
    </w:p>
    <w:p w14:paraId="52F62D01" w14:textId="08330CFC" w:rsidR="00B309A5" w:rsidRDefault="00CF1104" w:rsidP="00FD3E5E">
      <w:pPr>
        <w:rPr>
          <w:rFonts w:cs="Times New Roman"/>
          <w:color w:val="000000"/>
        </w:rPr>
      </w:pPr>
      <w:r>
        <w:rPr>
          <w:rFonts w:cs="Times New Roman"/>
          <w:color w:val="000000"/>
        </w:rPr>
        <w:t xml:space="preserve">Schizophrenia patients have displayed altered dynamics of these states in previous studies.  For instance, a 2014 study suggested </w:t>
      </w:r>
      <w:r w:rsidR="00A35734">
        <w:rPr>
          <w:rFonts w:cs="Times New Roman"/>
          <w:color w:val="000000"/>
        </w:rPr>
        <w:t xml:space="preserve">that patients have a higher probability of entering states with attenuated cortical-subcortical connections and increased intra-sensory connectivity than controls, and that these same patients also display elevated low-frequency power in </w:t>
      </w:r>
      <w:proofErr w:type="spellStart"/>
      <w:r w:rsidR="00A35734">
        <w:rPr>
          <w:rFonts w:cs="Times New Roman"/>
          <w:color w:val="000000"/>
        </w:rPr>
        <w:t>thalamo</w:t>
      </w:r>
      <w:proofErr w:type="spellEnd"/>
      <w:r w:rsidR="00A35734">
        <w:rPr>
          <w:rFonts w:cs="Times New Roman"/>
          <w:color w:val="000000"/>
        </w:rPr>
        <w:t xml:space="preserve">-sensory communication </w:t>
      </w:r>
      <w:sdt>
        <w:sdtPr>
          <w:rPr>
            <w:color w:val="000000"/>
          </w:rPr>
          <w:tag w:val="MENDELEY_CITATION_v3_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"/>
          <w:id w:val="-201779451"/>
          <w:placeholder>
            <w:docPart w:val="0AA09A6D460D1F4A8F0CF3DF0317AB5D"/>
          </w:placeholder>
        </w:sdtPr>
        <w:sdtContent>
          <w:r w:rsidR="00B15E72" w:rsidRPr="00B15E72">
            <w:rPr>
              <w:color w:val="000000"/>
            </w:rPr>
            <w:t>(</w:t>
          </w:r>
          <w:proofErr w:type="spellStart"/>
          <w:r w:rsidR="00B15E72" w:rsidRPr="00B15E72">
            <w:rPr>
              <w:color w:val="000000"/>
            </w:rPr>
            <w:t>Damaraju</w:t>
          </w:r>
          <w:proofErr w:type="spellEnd"/>
          <w:r w:rsidR="00B15E72" w:rsidRPr="00B15E72">
            <w:rPr>
              <w:color w:val="000000"/>
            </w:rPr>
            <w:t xml:space="preserve"> et al. 2014)</w:t>
          </w:r>
        </w:sdtContent>
      </w:sdt>
      <w:r w:rsidR="00A35734">
        <w:rPr>
          <w:rFonts w:cs="Times New Roman"/>
          <w:color w:val="000000"/>
        </w:rPr>
        <w:t>.</w:t>
      </w:r>
      <w:r w:rsidR="00B869FD">
        <w:rPr>
          <w:rFonts w:cs="Times New Roman"/>
          <w:color w:val="000000"/>
        </w:rPr>
        <w:t xml:space="preserve">  This same study suggested that the </w:t>
      </w:r>
      <w:proofErr w:type="spellStart"/>
      <w:r w:rsidR="00B869FD">
        <w:rPr>
          <w:rFonts w:cs="Times New Roman"/>
          <w:color w:val="000000"/>
        </w:rPr>
        <w:t>thalamo</w:t>
      </w:r>
      <w:proofErr w:type="spellEnd"/>
      <w:r w:rsidR="00B869FD">
        <w:rPr>
          <w:rFonts w:cs="Times New Roman"/>
          <w:color w:val="000000"/>
        </w:rPr>
        <w:t xml:space="preserve">-sensory hyperconnectivity reported in its static FC analysis may be an artifact of these alterations in state dynamics.  However, aside from state </w:t>
      </w:r>
      <w:r w:rsidR="00B309A5">
        <w:rPr>
          <w:rFonts w:cs="Times New Roman"/>
          <w:color w:val="000000"/>
        </w:rPr>
        <w:t xml:space="preserve">transition </w:t>
      </w:r>
      <w:r w:rsidR="00B869FD">
        <w:rPr>
          <w:rFonts w:cs="Times New Roman"/>
          <w:color w:val="000000"/>
        </w:rPr>
        <w:t xml:space="preserve">probabilities and </w:t>
      </w:r>
      <w:r w:rsidR="00B309A5">
        <w:rPr>
          <w:rFonts w:cs="Times New Roman"/>
          <w:color w:val="000000"/>
        </w:rPr>
        <w:t xml:space="preserve">average </w:t>
      </w:r>
      <w:r w:rsidR="00B869FD">
        <w:rPr>
          <w:rFonts w:cs="Times New Roman"/>
          <w:color w:val="000000"/>
        </w:rPr>
        <w:t xml:space="preserve">dwell times, this study did not </w:t>
      </w:r>
      <w:r w:rsidR="00D512D7">
        <w:rPr>
          <w:rFonts w:cs="Times New Roman"/>
          <w:color w:val="000000"/>
        </w:rPr>
        <w:t>report</w:t>
      </w:r>
      <w:r w:rsidR="00B869FD">
        <w:rPr>
          <w:rFonts w:cs="Times New Roman"/>
          <w:color w:val="000000"/>
        </w:rPr>
        <w:t xml:space="preserve"> any metrics </w:t>
      </w:r>
      <w:r w:rsidR="005272C8">
        <w:rPr>
          <w:rFonts w:cs="Times New Roman"/>
          <w:color w:val="000000"/>
        </w:rPr>
        <w:t>designed to capture state d</w:t>
      </w:r>
      <w:r w:rsidR="00752D1F">
        <w:rPr>
          <w:rFonts w:cs="Times New Roman"/>
          <w:color w:val="000000"/>
        </w:rPr>
        <w:t>ynamics</w:t>
      </w:r>
      <w:r w:rsidR="00B309A5">
        <w:rPr>
          <w:rFonts w:cs="Times New Roman"/>
          <w:color w:val="000000"/>
        </w:rPr>
        <w:t>.  This lack of metrics designed to capture the dynamics of functional connectivity has proven a problem, not just for schizophrenia research, but for the broader field of functional neuroimaging.</w:t>
      </w:r>
    </w:p>
    <w:p w14:paraId="74139507" w14:textId="5C7D2A64" w:rsidR="00517330" w:rsidRPr="00E37787" w:rsidRDefault="002836FA" w:rsidP="00FD3E5E">
      <w:pPr>
        <w:rPr>
          <w:rFonts w:cs="Times New Roman"/>
          <w:color w:val="000000"/>
        </w:rPr>
      </w:pPr>
      <w:r>
        <w:rPr>
          <w:rFonts w:cs="Times New Roman"/>
          <w:color w:val="000000"/>
        </w:rPr>
        <w:t xml:space="preserve">This study </w:t>
      </w:r>
      <w:r w:rsidR="007B1EEA">
        <w:rPr>
          <w:rFonts w:cs="Times New Roman"/>
          <w:color w:val="000000"/>
        </w:rPr>
        <w:t>begins to bridge</w:t>
      </w:r>
      <w:r>
        <w:rPr>
          <w:rFonts w:cs="Times New Roman"/>
          <w:color w:val="000000"/>
        </w:rPr>
        <w:t xml:space="preserve"> that gap by applying a previously developed framework </w:t>
      </w:r>
      <w:r w:rsidR="007B1EEA">
        <w:rPr>
          <w:rFonts w:cs="Times New Roman"/>
          <w:color w:val="000000"/>
        </w:rPr>
        <w:t>of measuring the entropy rate of individual fMRI scans</w:t>
      </w:r>
      <w:r w:rsidR="00745F84">
        <w:rPr>
          <w:rFonts w:cs="Times New Roman"/>
          <w:color w:val="000000"/>
        </w:rPr>
        <w:t xml:space="preserve"> </w:t>
      </w:r>
      <w:sdt>
        <w:sdtPr>
          <w:rPr>
            <w:rFonts w:cs="Times New Roman"/>
            <w:color w:val="000000"/>
          </w:rPr>
          <w:tag w:val="MENDELEY_CITATION_v3_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"/>
          <w:id w:val="-931655904"/>
          <w:placeholder>
            <w:docPart w:val="DefaultPlaceholder_-1854013440"/>
          </w:placeholder>
        </w:sdtPr>
        <w:sdtContent>
          <w:r w:rsidR="00B15E72" w:rsidRPr="00B15E72">
            <w:rPr>
              <w:rFonts w:cs="Times New Roman"/>
              <w:color w:val="000000"/>
            </w:rPr>
            <w:t>(Blair et al. 2022)</w:t>
          </w:r>
        </w:sdtContent>
      </w:sdt>
      <w:r w:rsidR="007B1EEA">
        <w:rPr>
          <w:rFonts w:cs="Times New Roman"/>
          <w:color w:val="000000"/>
        </w:rPr>
        <w:t xml:space="preserve"> to </w:t>
      </w:r>
      <w:r w:rsidR="006159CE">
        <w:rPr>
          <w:rFonts w:cs="Times New Roman"/>
          <w:color w:val="000000"/>
        </w:rPr>
        <w:t>the</w:t>
      </w:r>
      <w:r w:rsidR="007B1EEA">
        <w:rPr>
          <w:rFonts w:cs="Times New Roman"/>
          <w:color w:val="000000"/>
        </w:rPr>
        <w:t xml:space="preserve"> publicly available </w:t>
      </w:r>
      <w:r w:rsidR="006159CE">
        <w:rPr>
          <w:rFonts w:cs="Times New Roman"/>
          <w:color w:val="000000"/>
        </w:rPr>
        <w:t xml:space="preserve">FBIRN </w:t>
      </w:r>
      <w:r>
        <w:rPr>
          <w:rFonts w:cs="Times New Roman"/>
          <w:color w:val="000000"/>
        </w:rPr>
        <w:t>dataset</w:t>
      </w:r>
      <w:r w:rsidR="00315A92">
        <w:rPr>
          <w:rFonts w:cs="Times New Roman"/>
          <w:color w:val="000000"/>
        </w:rPr>
        <w:t>,</w:t>
      </w:r>
      <w:r w:rsidR="007B1EEA">
        <w:rPr>
          <w:rFonts w:cs="Times New Roman"/>
          <w:color w:val="000000"/>
        </w:rPr>
        <w:t xml:space="preserve"> which </w:t>
      </w:r>
      <w:r>
        <w:rPr>
          <w:rFonts w:cs="Times New Roman"/>
          <w:color w:val="000000"/>
        </w:rPr>
        <w:t>consis</w:t>
      </w:r>
      <w:r w:rsidR="007B1EEA">
        <w:rPr>
          <w:rFonts w:cs="Times New Roman"/>
          <w:color w:val="000000"/>
        </w:rPr>
        <w:t>ts</w:t>
      </w:r>
      <w:r>
        <w:rPr>
          <w:rFonts w:cs="Times New Roman"/>
          <w:color w:val="000000"/>
        </w:rPr>
        <w:t xml:space="preserve"> of medicated schizophrenia patients and demographically matched controls</w:t>
      </w:r>
      <w:r w:rsidR="007B1EEA">
        <w:rPr>
          <w:rFonts w:cs="Times New Roman"/>
          <w:color w:val="000000"/>
        </w:rPr>
        <w:t>.</w:t>
      </w:r>
      <w:r w:rsidR="008C257D">
        <w:rPr>
          <w:rFonts w:cs="Times New Roman"/>
          <w:color w:val="000000"/>
        </w:rPr>
        <w:t xml:space="preserve">  This framework requires defining a</w:t>
      </w:r>
      <w:r w:rsidR="00B63E9D">
        <w:rPr>
          <w:rFonts w:cs="Times New Roman"/>
          <w:color w:val="000000"/>
        </w:rPr>
        <w:t xml:space="preserve"> </w:t>
      </w:r>
      <w:r w:rsidR="008C257D">
        <w:rPr>
          <w:rFonts w:cs="Times New Roman"/>
          <w:color w:val="000000"/>
        </w:rPr>
        <w:t xml:space="preserve">basis for a state space within which to plot each subject’s time course.  </w:t>
      </w:r>
      <w:r w:rsidR="00B63E9D">
        <w:rPr>
          <w:rFonts w:cs="Times New Roman"/>
          <w:color w:val="000000"/>
        </w:rPr>
        <w:t>The decision to quantify state dynamics in a latent space</w:t>
      </w:r>
      <w:r w:rsidR="008C257D">
        <w:rPr>
          <w:rFonts w:cs="Times New Roman"/>
          <w:color w:val="000000"/>
        </w:rPr>
        <w:t xml:space="preserve"> </w:t>
      </w:r>
      <w:r w:rsidR="00B63E9D">
        <w:rPr>
          <w:rFonts w:cs="Times New Roman"/>
          <w:color w:val="000000"/>
        </w:rPr>
        <w:t>is not entirely novel</w:t>
      </w:r>
      <w:r w:rsidR="008C257D">
        <w:rPr>
          <w:rFonts w:cs="Times New Roman"/>
          <w:color w:val="000000"/>
        </w:rPr>
        <w:t xml:space="preserve"> </w:t>
      </w:r>
      <w:sdt>
        <w:sdtPr>
          <w:rPr>
            <w:rFonts w:cs="Times New Roman"/>
            <w:color w:val="000000"/>
          </w:rPr>
          <w:tag w:val="MENDELEY_CITATION_v3_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"/>
          <w:id w:val="-1376469171"/>
          <w:placeholder>
            <w:docPart w:val="DefaultPlaceholder_-1854013440"/>
          </w:placeholder>
        </w:sdtPr>
        <w:sdtContent>
          <w:r w:rsidR="00B15E72" w:rsidRPr="00B15E72">
            <w:rPr>
              <w:rFonts w:cs="Times New Roman"/>
              <w:color w:val="000000"/>
            </w:rPr>
            <w:t>(Miller et al. 2016)</w:t>
          </w:r>
        </w:sdtContent>
      </w:sdt>
      <w:r w:rsidR="00361EAC">
        <w:rPr>
          <w:rFonts w:cs="Times New Roman"/>
          <w:color w:val="000000"/>
        </w:rPr>
        <w:t xml:space="preserve">, but </w:t>
      </w:r>
      <w:r w:rsidR="00B63E9D">
        <w:rPr>
          <w:rFonts w:cs="Times New Roman"/>
          <w:color w:val="000000"/>
        </w:rPr>
        <w:t xml:space="preserve">the present framework specifically seeks to define a basis, i.e. a minimal linearly independent spanning set, for this space </w:t>
      </w:r>
      <w:r w:rsidR="00FE1CA5">
        <w:rPr>
          <w:rFonts w:cs="Times New Roman"/>
          <w:color w:val="000000"/>
        </w:rPr>
        <w:t>to make most efficient use of the Shannon entropy</w:t>
      </w:r>
      <w:r w:rsidR="00B63E9D">
        <w:rPr>
          <w:rFonts w:cs="Times New Roman"/>
          <w:color w:val="000000"/>
        </w:rPr>
        <w:t>.</w:t>
      </w:r>
      <w:r w:rsidR="008C257D">
        <w:rPr>
          <w:rFonts w:cs="Times New Roman"/>
          <w:color w:val="000000"/>
        </w:rPr>
        <w:t xml:space="preserve">  </w:t>
      </w:r>
      <w:r w:rsidR="00FE1CA5">
        <w:rPr>
          <w:rFonts w:cs="Times New Roman"/>
          <w:color w:val="000000"/>
        </w:rPr>
        <w:t>The r</w:t>
      </w:r>
      <w:r w:rsidR="008C257D">
        <w:rPr>
          <w:rFonts w:cs="Times New Roman"/>
          <w:color w:val="000000"/>
        </w:rPr>
        <w:t>esults</w:t>
      </w:r>
      <w:r w:rsidR="00FE1CA5">
        <w:rPr>
          <w:rFonts w:cs="Times New Roman"/>
          <w:color w:val="000000"/>
        </w:rPr>
        <w:t xml:space="preserve"> of this analysis</w:t>
      </w:r>
      <w:r w:rsidR="008C257D">
        <w:rPr>
          <w:rFonts w:cs="Times New Roman"/>
          <w:color w:val="000000"/>
        </w:rPr>
        <w:t xml:space="preserve"> suggest</w:t>
      </w:r>
      <w:r w:rsidR="006A654C">
        <w:rPr>
          <w:rFonts w:cs="Times New Roman"/>
          <w:color w:val="000000"/>
        </w:rPr>
        <w:t xml:space="preserve"> substantially disordered state dynamics in the patient population, with a specific tendency towards decreased predictability in three dimensions of the </w:t>
      </w:r>
      <w:r w:rsidR="003D02FD">
        <w:rPr>
          <w:rFonts w:cs="Times New Roman"/>
          <w:color w:val="000000"/>
        </w:rPr>
        <w:t>171-dimensional state space.  These three dimensions</w:t>
      </w:r>
      <w:r w:rsidR="00AF77D4">
        <w:rPr>
          <w:rFonts w:cs="Times New Roman"/>
          <w:color w:val="000000"/>
        </w:rPr>
        <w:t xml:space="preserve"> </w:t>
      </w:r>
      <w:r w:rsidR="003D02FD">
        <w:rPr>
          <w:rFonts w:cs="Times New Roman"/>
          <w:color w:val="000000"/>
        </w:rPr>
        <w:t xml:space="preserve">also correlate with </w:t>
      </w:r>
      <w:r w:rsidR="00AF77D4">
        <w:rPr>
          <w:rFonts w:cs="Times New Roman"/>
          <w:color w:val="000000"/>
        </w:rPr>
        <w:t>certain</w:t>
      </w:r>
      <w:r w:rsidR="003D02FD">
        <w:rPr>
          <w:rFonts w:cs="Times New Roman"/>
          <w:color w:val="000000"/>
        </w:rPr>
        <w:t xml:space="preserve"> clinical variables, which suggests that</w:t>
      </w:r>
      <w:r w:rsidR="00EE2D5B">
        <w:rPr>
          <w:rFonts w:cs="Times New Roman"/>
          <w:color w:val="000000"/>
        </w:rPr>
        <w:t xml:space="preserve"> </w:t>
      </w:r>
      <w:r w:rsidR="00202EAB">
        <w:rPr>
          <w:rFonts w:cs="Times New Roman"/>
          <w:color w:val="000000"/>
        </w:rPr>
        <w:t xml:space="preserve">it may be possible to separate clinical subgroups within the basis space which this framework provides.  Overall, this represents a positive step towards </w:t>
      </w:r>
      <w:r w:rsidR="00AF77D4">
        <w:rPr>
          <w:rFonts w:cs="Times New Roman"/>
          <w:color w:val="000000"/>
        </w:rPr>
        <w:t xml:space="preserve">quantifying </w:t>
      </w:r>
      <w:r w:rsidR="001D3BBF">
        <w:rPr>
          <w:rFonts w:cs="Times New Roman"/>
          <w:color w:val="000000"/>
        </w:rPr>
        <w:t>the dynamic connectivity alterations which underly psychiatric disease and towards the discovery of a clinically useful basis space in which to diagnose and predict patient treatment.</w:t>
      </w:r>
    </w:p>
    <w:sectPr w:rsidR="00517330" w:rsidRPr="00E37787" w:rsidSect="00EF6D55">
      <w:headerReference w:type="even" r:id="rId8"/>
      <w:headerReference w:type="default" r:id="rId9"/>
      <w:footerReference w:type="even" r:id="rId10"/>
      <w:footerReference w:type="default" r:id="rId11"/>
      <w:headerReference w:type="first" r:id="rId12"/>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E4F65" w14:textId="77777777" w:rsidR="00EF6D55" w:rsidRDefault="00EF6D55" w:rsidP="00117666">
      <w:pPr>
        <w:spacing w:after="0"/>
      </w:pPr>
      <w:r>
        <w:separator/>
      </w:r>
    </w:p>
  </w:endnote>
  <w:endnote w:type="continuationSeparator" w:id="0">
    <w:p w14:paraId="39E5EC6A" w14:textId="77777777" w:rsidR="00EF6D55" w:rsidRDefault="00EF6D55"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291DC" w14:textId="77777777" w:rsidR="00686C9D" w:rsidRPr="00577C4C" w:rsidRDefault="00C52A7B">
    <w:pPr>
      <w:pStyle w:val="Footer"/>
      <w:rPr>
        <w:color w:val="C00000"/>
        <w:szCs w:val="24"/>
      </w:rPr>
    </w:pPr>
    <w:r>
      <w:rPr>
        <w:noProof/>
        <w:lang w:val="en-GB" w:eastAsia="en-GB"/>
      </w:rPr>
      <mc:AlternateContent>
        <mc:Choice Requires="wps">
          <w:drawing>
            <wp:anchor distT="0" distB="0" distL="114300" distR="114300" simplePos="0" relativeHeight="251665408" behindDoc="0" locked="0" layoutInCell="1" allowOverlap="1" wp14:anchorId="6D9B01D3" wp14:editId="6EA1F7F5">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15D3B0C0"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6D9B01D3" id="_x0000_t202" coordsize="21600,21600" o:spt="202" path="m,l,21600r21600,l21600,xe">
              <v:stroke joinstyle="miter"/>
              <v:path gradientshapeok="t" o:connecttype="rect"/>
            </v:shapetype>
            <v:shape id="Text Box 1" o:spid="_x0000_s1026"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" filled="f" stroked="f" strokeweight=".5pt">
              <v:textbox style="mso-fit-shape-to-text:t">
                <w:txbxContent>
                  <w:p w14:paraId="15D3B0C0"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93B7D" w14:textId="77777777" w:rsidR="00686C9D" w:rsidRPr="00577C4C" w:rsidRDefault="00C52A7B">
    <w:pPr>
      <w:pStyle w:val="Footer"/>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56B25907" wp14:editId="130E5875">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5BF9F67C"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6B25907" id="_x0000_t202" coordsize="21600,21600" o:spt="202" path="m,l,21600r21600,l21600,xe">
              <v:stroke joinstyle="miter"/>
              <v:path gradientshapeok="t" o:connecttype="rect"/>
            </v:shapetype>
            <v:shape id="Text Box 56" o:spid="_x0000_s1027"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" filled="f" stroked="f" strokeweight=".5pt">
              <v:textbox style="mso-fit-shape-to-text:t">
                <w:txbxContent>
                  <w:p w14:paraId="5BF9F67C"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F34C1" w14:textId="77777777" w:rsidR="00EF6D55" w:rsidRDefault="00EF6D55" w:rsidP="00117666">
      <w:pPr>
        <w:spacing w:after="0"/>
      </w:pPr>
      <w:r>
        <w:separator/>
      </w:r>
    </w:p>
  </w:footnote>
  <w:footnote w:type="continuationSeparator" w:id="0">
    <w:p w14:paraId="7A602EE2" w14:textId="77777777" w:rsidR="00EF6D55" w:rsidRDefault="00EF6D55"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D3C90" w14:textId="77777777" w:rsidR="00686C9D" w:rsidRPr="007E3148" w:rsidRDefault="00C52A7B" w:rsidP="00A53000">
    <w:pPr>
      <w:pStyle w:val="Header"/>
    </w:pPr>
    <w:r w:rsidRPr="007E3148">
      <w:ptab w:relativeTo="margin" w:alignment="center" w:leader="none"/>
    </w:r>
    <w:r w:rsidRPr="007E3148">
      <w:ptab w:relativeTo="margin" w:alignment="right" w:leader="none"/>
    </w:r>
    <w:r w:rsidRPr="007E3148">
      <w:t>Running Title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8EB99" w14:textId="77777777" w:rsidR="00686C9D" w:rsidRPr="00A53000" w:rsidRDefault="00C52A7B" w:rsidP="00A53000">
    <w:pPr>
      <w:pStyle w:val="Header"/>
    </w:pPr>
    <w:r w:rsidRPr="007E3148">
      <w:ptab w:relativeTo="margin" w:alignment="center" w:leader="none"/>
    </w:r>
    <w:r w:rsidRPr="007E3148">
      <w:ptab w:relativeTo="margin" w:alignment="right" w:leader="none"/>
    </w:r>
    <w:r w:rsidRPr="00A53000">
      <w:t>Running 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79CB8" w14:textId="77777777" w:rsidR="00686C9D" w:rsidRDefault="005A1D84" w:rsidP="00A53000">
    <w:pPr>
      <w:pStyle w:val="Header"/>
    </w:pPr>
    <w:r w:rsidRPr="005A1D84">
      <w:rPr>
        <w:noProof/>
        <w:color w:val="A6A6A6" w:themeColor="background1" w:themeShade="A6"/>
        <w:lang w:val="en-GB" w:eastAsia="en-GB"/>
      </w:rPr>
      <w:drawing>
        <wp:inline distT="0" distB="0" distL="0" distR="0" wp14:anchorId="28643E19" wp14:editId="28AF0466">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C6F29"/>
    <w:multiLevelType w:val="multilevel"/>
    <w:tmpl w:val="C6A8CCEA"/>
    <w:numStyleLink w:val="Headings"/>
  </w:abstractNum>
  <w:abstractNum w:abstractNumId="17"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857936664">
    <w:abstractNumId w:val="0"/>
  </w:num>
  <w:num w:numId="2" w16cid:durableId="548612838">
    <w:abstractNumId w:val="13"/>
  </w:num>
  <w:num w:numId="3" w16cid:durableId="1209410990">
    <w:abstractNumId w:val="1"/>
  </w:num>
  <w:num w:numId="4" w16cid:durableId="236673310">
    <w:abstractNumId w:val="15"/>
  </w:num>
  <w:num w:numId="5" w16cid:durableId="7833526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84523207">
    <w:abstractNumId w:val="10"/>
  </w:num>
  <w:num w:numId="7" w16cid:durableId="1664359859">
    <w:abstractNumId w:val="8"/>
  </w:num>
  <w:num w:numId="8" w16cid:durableId="667247644">
    <w:abstractNumId w:val="6"/>
  </w:num>
  <w:num w:numId="9" w16cid:durableId="1372419423">
    <w:abstractNumId w:val="9"/>
  </w:num>
  <w:num w:numId="10" w16cid:durableId="282469010">
    <w:abstractNumId w:val="7"/>
  </w:num>
  <w:num w:numId="11" w16cid:durableId="1686906241">
    <w:abstractNumId w:val="2"/>
  </w:num>
  <w:num w:numId="12" w16cid:durableId="965702106">
    <w:abstractNumId w:val="17"/>
  </w:num>
  <w:num w:numId="13" w16cid:durableId="1888565503">
    <w:abstractNumId w:val="12"/>
  </w:num>
  <w:num w:numId="14" w16cid:durableId="1946888676">
    <w:abstractNumId w:val="4"/>
  </w:num>
  <w:num w:numId="15" w16cid:durableId="2039046009">
    <w:abstractNumId w:val="11"/>
  </w:num>
  <w:num w:numId="16" w16cid:durableId="1595361530">
    <w:abstractNumId w:val="14"/>
  </w:num>
  <w:num w:numId="17" w16cid:durableId="1998531274">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16cid:durableId="17886949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20564871">
    <w:abstractNumId w:val="5"/>
  </w:num>
  <w:num w:numId="20" w16cid:durableId="1205825951">
    <w:abstractNumId w:val="16"/>
  </w:num>
  <w:num w:numId="21" w16cid:durableId="1060905819">
    <w:abstractNumId w:val="3"/>
  </w:num>
  <w:num w:numId="22" w16cid:durableId="1102578899">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785"/>
    <w:rsid w:val="00034304"/>
    <w:rsid w:val="00035434"/>
    <w:rsid w:val="0004555F"/>
    <w:rsid w:val="00045678"/>
    <w:rsid w:val="000458E4"/>
    <w:rsid w:val="00054562"/>
    <w:rsid w:val="000553FF"/>
    <w:rsid w:val="00063D84"/>
    <w:rsid w:val="0006636D"/>
    <w:rsid w:val="0007183D"/>
    <w:rsid w:val="00077D53"/>
    <w:rsid w:val="00081394"/>
    <w:rsid w:val="00086233"/>
    <w:rsid w:val="000949BA"/>
    <w:rsid w:val="000B34BD"/>
    <w:rsid w:val="000C7E2A"/>
    <w:rsid w:val="000F4CFB"/>
    <w:rsid w:val="000F5632"/>
    <w:rsid w:val="001017A9"/>
    <w:rsid w:val="00104518"/>
    <w:rsid w:val="00117666"/>
    <w:rsid w:val="0012142C"/>
    <w:rsid w:val="001223A7"/>
    <w:rsid w:val="001243F9"/>
    <w:rsid w:val="00134256"/>
    <w:rsid w:val="001413C6"/>
    <w:rsid w:val="00141437"/>
    <w:rsid w:val="00147395"/>
    <w:rsid w:val="001552C9"/>
    <w:rsid w:val="00177D84"/>
    <w:rsid w:val="001844F7"/>
    <w:rsid w:val="00187BEE"/>
    <w:rsid w:val="001964EF"/>
    <w:rsid w:val="001A0C3A"/>
    <w:rsid w:val="001B1A2C"/>
    <w:rsid w:val="001D3BBF"/>
    <w:rsid w:val="001D5C23"/>
    <w:rsid w:val="001E0A6F"/>
    <w:rsid w:val="001F4C07"/>
    <w:rsid w:val="00202EAB"/>
    <w:rsid w:val="00220AEA"/>
    <w:rsid w:val="00226954"/>
    <w:rsid w:val="00257872"/>
    <w:rsid w:val="002629A3"/>
    <w:rsid w:val="00265660"/>
    <w:rsid w:val="00267D18"/>
    <w:rsid w:val="002836FA"/>
    <w:rsid w:val="002868E2"/>
    <w:rsid w:val="002869C3"/>
    <w:rsid w:val="002936E4"/>
    <w:rsid w:val="00296B88"/>
    <w:rsid w:val="002A44AE"/>
    <w:rsid w:val="002C74CA"/>
    <w:rsid w:val="002F744D"/>
    <w:rsid w:val="00303DE6"/>
    <w:rsid w:val="00310124"/>
    <w:rsid w:val="00315A92"/>
    <w:rsid w:val="003544FB"/>
    <w:rsid w:val="00361EAC"/>
    <w:rsid w:val="00365D63"/>
    <w:rsid w:val="0036793B"/>
    <w:rsid w:val="00372682"/>
    <w:rsid w:val="00376CC5"/>
    <w:rsid w:val="00383C71"/>
    <w:rsid w:val="0039693B"/>
    <w:rsid w:val="003D02FD"/>
    <w:rsid w:val="003D0718"/>
    <w:rsid w:val="003D2F2D"/>
    <w:rsid w:val="00401590"/>
    <w:rsid w:val="00422C94"/>
    <w:rsid w:val="0044575C"/>
    <w:rsid w:val="00452F6E"/>
    <w:rsid w:val="00463E3D"/>
    <w:rsid w:val="004645AE"/>
    <w:rsid w:val="004A2173"/>
    <w:rsid w:val="004D3E33"/>
    <w:rsid w:val="004E0832"/>
    <w:rsid w:val="004E0D5A"/>
    <w:rsid w:val="00500857"/>
    <w:rsid w:val="005114D6"/>
    <w:rsid w:val="00517330"/>
    <w:rsid w:val="005250F2"/>
    <w:rsid w:val="005272C8"/>
    <w:rsid w:val="00537B9F"/>
    <w:rsid w:val="005615A5"/>
    <w:rsid w:val="00571ACA"/>
    <w:rsid w:val="005768A3"/>
    <w:rsid w:val="005830C2"/>
    <w:rsid w:val="005A1D84"/>
    <w:rsid w:val="005A70EA"/>
    <w:rsid w:val="005C3963"/>
    <w:rsid w:val="005C7785"/>
    <w:rsid w:val="005D1840"/>
    <w:rsid w:val="005D35E4"/>
    <w:rsid w:val="005D7910"/>
    <w:rsid w:val="005F43E3"/>
    <w:rsid w:val="006159CE"/>
    <w:rsid w:val="0062154F"/>
    <w:rsid w:val="00627BBE"/>
    <w:rsid w:val="00631A8C"/>
    <w:rsid w:val="00635937"/>
    <w:rsid w:val="00651CA2"/>
    <w:rsid w:val="00653D60"/>
    <w:rsid w:val="00660D05"/>
    <w:rsid w:val="00662EF6"/>
    <w:rsid w:val="00671D9A"/>
    <w:rsid w:val="00673952"/>
    <w:rsid w:val="00681821"/>
    <w:rsid w:val="00686C9D"/>
    <w:rsid w:val="006A654C"/>
    <w:rsid w:val="006B2D5B"/>
    <w:rsid w:val="006B361D"/>
    <w:rsid w:val="006B7D14"/>
    <w:rsid w:val="006D5B93"/>
    <w:rsid w:val="006E6E6F"/>
    <w:rsid w:val="00706147"/>
    <w:rsid w:val="00725A7D"/>
    <w:rsid w:val="0073085C"/>
    <w:rsid w:val="00733784"/>
    <w:rsid w:val="00745F84"/>
    <w:rsid w:val="00746505"/>
    <w:rsid w:val="00752D1F"/>
    <w:rsid w:val="007843DA"/>
    <w:rsid w:val="00786FAC"/>
    <w:rsid w:val="00790BB3"/>
    <w:rsid w:val="00792043"/>
    <w:rsid w:val="0079370C"/>
    <w:rsid w:val="00797EDD"/>
    <w:rsid w:val="007A2507"/>
    <w:rsid w:val="007B0322"/>
    <w:rsid w:val="007B1EEA"/>
    <w:rsid w:val="007C0E3F"/>
    <w:rsid w:val="007C1E3A"/>
    <w:rsid w:val="007C206C"/>
    <w:rsid w:val="007C5729"/>
    <w:rsid w:val="007C60EE"/>
    <w:rsid w:val="007D1036"/>
    <w:rsid w:val="007D58A7"/>
    <w:rsid w:val="007F1A3D"/>
    <w:rsid w:val="00802F0B"/>
    <w:rsid w:val="008111E4"/>
    <w:rsid w:val="0081301C"/>
    <w:rsid w:val="00817DD6"/>
    <w:rsid w:val="008629A9"/>
    <w:rsid w:val="0088361F"/>
    <w:rsid w:val="0088513A"/>
    <w:rsid w:val="00893C19"/>
    <w:rsid w:val="008A25FE"/>
    <w:rsid w:val="008B1655"/>
    <w:rsid w:val="008C257D"/>
    <w:rsid w:val="008D6C8D"/>
    <w:rsid w:val="008E2B54"/>
    <w:rsid w:val="008E4404"/>
    <w:rsid w:val="008E58C7"/>
    <w:rsid w:val="008F5021"/>
    <w:rsid w:val="00943573"/>
    <w:rsid w:val="00947141"/>
    <w:rsid w:val="00971B61"/>
    <w:rsid w:val="00980C31"/>
    <w:rsid w:val="009955FF"/>
    <w:rsid w:val="00997293"/>
    <w:rsid w:val="009B5017"/>
    <w:rsid w:val="009B5463"/>
    <w:rsid w:val="009D259D"/>
    <w:rsid w:val="00A35734"/>
    <w:rsid w:val="00A50D9D"/>
    <w:rsid w:val="00A53000"/>
    <w:rsid w:val="00A545C6"/>
    <w:rsid w:val="00A652D0"/>
    <w:rsid w:val="00A75F87"/>
    <w:rsid w:val="00A95D8B"/>
    <w:rsid w:val="00A968AF"/>
    <w:rsid w:val="00AC0270"/>
    <w:rsid w:val="00AC3EA3"/>
    <w:rsid w:val="00AC792D"/>
    <w:rsid w:val="00AF6AE4"/>
    <w:rsid w:val="00AF77D4"/>
    <w:rsid w:val="00B15E72"/>
    <w:rsid w:val="00B26BB0"/>
    <w:rsid w:val="00B309A5"/>
    <w:rsid w:val="00B63E9D"/>
    <w:rsid w:val="00B657B8"/>
    <w:rsid w:val="00B84920"/>
    <w:rsid w:val="00B8556A"/>
    <w:rsid w:val="00B869FD"/>
    <w:rsid w:val="00B94187"/>
    <w:rsid w:val="00BB7432"/>
    <w:rsid w:val="00BF7B3E"/>
    <w:rsid w:val="00C012A3"/>
    <w:rsid w:val="00C16F19"/>
    <w:rsid w:val="00C52A7B"/>
    <w:rsid w:val="00C53CC6"/>
    <w:rsid w:val="00C6324C"/>
    <w:rsid w:val="00C679AA"/>
    <w:rsid w:val="00C724CF"/>
    <w:rsid w:val="00C75972"/>
    <w:rsid w:val="00C82792"/>
    <w:rsid w:val="00C948FD"/>
    <w:rsid w:val="00CB43D5"/>
    <w:rsid w:val="00CB5559"/>
    <w:rsid w:val="00CB57A5"/>
    <w:rsid w:val="00CC76F9"/>
    <w:rsid w:val="00CD066B"/>
    <w:rsid w:val="00CD46E2"/>
    <w:rsid w:val="00CF1104"/>
    <w:rsid w:val="00D00D0B"/>
    <w:rsid w:val="00D04B69"/>
    <w:rsid w:val="00D20E31"/>
    <w:rsid w:val="00D512D7"/>
    <w:rsid w:val="00D537FA"/>
    <w:rsid w:val="00D5547D"/>
    <w:rsid w:val="00D65AEC"/>
    <w:rsid w:val="00D80D99"/>
    <w:rsid w:val="00D9503C"/>
    <w:rsid w:val="00DA05D5"/>
    <w:rsid w:val="00DD73EF"/>
    <w:rsid w:val="00DE23E8"/>
    <w:rsid w:val="00DF6F45"/>
    <w:rsid w:val="00E0128B"/>
    <w:rsid w:val="00E155E8"/>
    <w:rsid w:val="00E37787"/>
    <w:rsid w:val="00E64E17"/>
    <w:rsid w:val="00EA3D3C"/>
    <w:rsid w:val="00EA3E82"/>
    <w:rsid w:val="00EA69F3"/>
    <w:rsid w:val="00EC7CC3"/>
    <w:rsid w:val="00EE2CDF"/>
    <w:rsid w:val="00EE2D5B"/>
    <w:rsid w:val="00EF6D55"/>
    <w:rsid w:val="00F06AC0"/>
    <w:rsid w:val="00F40990"/>
    <w:rsid w:val="00F46494"/>
    <w:rsid w:val="00F558AB"/>
    <w:rsid w:val="00F61D89"/>
    <w:rsid w:val="00F86ABB"/>
    <w:rsid w:val="00FB365C"/>
    <w:rsid w:val="00FD3E5E"/>
    <w:rsid w:val="00FD7648"/>
    <w:rsid w:val="00FE1CA5"/>
    <w:rsid w:val="00FE4548"/>
    <w:rsid w:val="00FF64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562C70"/>
  <w15:docId w15:val="{FF5BEBA8-B97C-7541-8076-23A7B8603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unhideWhenUsed/>
    <w:rsid w:val="00725A7D"/>
    <w:rPr>
      <w:sz w:val="20"/>
      <w:szCs w:val="20"/>
    </w:rPr>
  </w:style>
  <w:style w:type="character" w:customStyle="1" w:styleId="CommentTextChar">
    <w:name w:val="Comment Text Char"/>
    <w:basedOn w:val="DefaultParagraphFont"/>
    <w:link w:val="CommentText"/>
    <w:uiPriority w:val="99"/>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styleId="UnresolvedMention">
    <w:name w:val="Unresolved Mention"/>
    <w:basedOn w:val="DefaultParagraphFont"/>
    <w:uiPriority w:val="99"/>
    <w:semiHidden/>
    <w:unhideWhenUsed/>
    <w:rsid w:val="006B361D"/>
    <w:rPr>
      <w:color w:val="605E5C"/>
      <w:shd w:val="clear" w:color="auto" w:fill="E1DFDD"/>
    </w:rPr>
  </w:style>
  <w:style w:type="character" w:styleId="PlaceholderText">
    <w:name w:val="Placeholder Text"/>
    <w:basedOn w:val="DefaultParagraphFont"/>
    <w:uiPriority w:val="99"/>
    <w:semiHidden/>
    <w:rsid w:val="00DF6F4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glossaryDocument" Target="glossary/document.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vid/Library/Group%20Containers/UBF8T346G9.Office/User%20Content.localized/Templates.localized/Frontier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042AEF0-F5D6-AA44-831A-FBB87ED40B35}"/>
      </w:docPartPr>
      <w:docPartBody>
        <w:p w:rsidR="006827DD" w:rsidRDefault="000C0995">
          <w:r w:rsidRPr="007C08DE">
            <w:rPr>
              <w:rStyle w:val="PlaceholderText"/>
            </w:rPr>
            <w:t>Click or tap here to enter text.</w:t>
          </w:r>
        </w:p>
      </w:docPartBody>
    </w:docPart>
    <w:docPart>
      <w:docPartPr>
        <w:name w:val="AA9F47350BE103459DFA0A8487876A53"/>
        <w:category>
          <w:name w:val="General"/>
          <w:gallery w:val="placeholder"/>
        </w:category>
        <w:types>
          <w:type w:val="bbPlcHdr"/>
        </w:types>
        <w:behaviors>
          <w:behavior w:val="content"/>
        </w:behaviors>
        <w:guid w:val="{885407BD-513A-D64D-B91B-6BA99878AE46}"/>
      </w:docPartPr>
      <w:docPartBody>
        <w:p w:rsidR="00F905ED" w:rsidRDefault="00FF6B7D" w:rsidP="00FF6B7D">
          <w:pPr>
            <w:pStyle w:val="AA9F47350BE103459DFA0A8487876A53"/>
          </w:pPr>
          <w:r w:rsidRPr="0065599C">
            <w:rPr>
              <w:rStyle w:val="PlaceholderText"/>
            </w:rPr>
            <w:t>Click or tap here to enter text.</w:t>
          </w:r>
        </w:p>
      </w:docPartBody>
    </w:docPart>
    <w:docPart>
      <w:docPartPr>
        <w:name w:val="0E3A9162A1081E46A5BD1C0009E82B9C"/>
        <w:category>
          <w:name w:val="General"/>
          <w:gallery w:val="placeholder"/>
        </w:category>
        <w:types>
          <w:type w:val="bbPlcHdr"/>
        </w:types>
        <w:behaviors>
          <w:behavior w:val="content"/>
        </w:behaviors>
        <w:guid w:val="{D0EE08F4-9987-9C49-981C-2FE7B2A4A4A3}"/>
      </w:docPartPr>
      <w:docPartBody>
        <w:p w:rsidR="00F905ED" w:rsidRDefault="00FF6B7D" w:rsidP="00FF6B7D">
          <w:pPr>
            <w:pStyle w:val="0E3A9162A1081E46A5BD1C0009E82B9C"/>
          </w:pPr>
          <w:r w:rsidRPr="0065599C">
            <w:rPr>
              <w:rStyle w:val="PlaceholderText"/>
            </w:rPr>
            <w:t>Click or tap here to enter text.</w:t>
          </w:r>
        </w:p>
      </w:docPartBody>
    </w:docPart>
    <w:docPart>
      <w:docPartPr>
        <w:name w:val="0AA09A6D460D1F4A8F0CF3DF0317AB5D"/>
        <w:category>
          <w:name w:val="General"/>
          <w:gallery w:val="placeholder"/>
        </w:category>
        <w:types>
          <w:type w:val="bbPlcHdr"/>
        </w:types>
        <w:behaviors>
          <w:behavior w:val="content"/>
        </w:behaviors>
        <w:guid w:val="{B4F80B2E-BA87-7E48-919D-1836E996D954}"/>
      </w:docPartPr>
      <w:docPartBody>
        <w:p w:rsidR="00F905ED" w:rsidRDefault="00FF6B7D" w:rsidP="00FF6B7D">
          <w:pPr>
            <w:pStyle w:val="0AA09A6D460D1F4A8F0CF3DF0317AB5D"/>
          </w:pPr>
          <w:r w:rsidRPr="0065599C">
            <w:rPr>
              <w:rStyle w:val="PlaceholderText"/>
            </w:rPr>
            <w:t>Click or tap here to enter text.</w:t>
          </w:r>
        </w:p>
      </w:docPartBody>
    </w:docPart>
    <w:docPart>
      <w:docPartPr>
        <w:name w:val="DC8AD33119FEE94687596E39895DC519"/>
        <w:category>
          <w:name w:val="General"/>
          <w:gallery w:val="placeholder"/>
        </w:category>
        <w:types>
          <w:type w:val="bbPlcHdr"/>
        </w:types>
        <w:behaviors>
          <w:behavior w:val="content"/>
        </w:behaviors>
        <w:guid w:val="{CD851288-9C19-2643-8C04-234673446AF0}"/>
      </w:docPartPr>
      <w:docPartBody>
        <w:p w:rsidR="00CE443A" w:rsidRDefault="00F905ED" w:rsidP="00F905ED">
          <w:pPr>
            <w:pStyle w:val="DC8AD33119FEE94687596E39895DC519"/>
          </w:pPr>
          <w:r w:rsidRPr="007C08D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995"/>
    <w:rsid w:val="0008784C"/>
    <w:rsid w:val="000C0995"/>
    <w:rsid w:val="00312A5B"/>
    <w:rsid w:val="0044352C"/>
    <w:rsid w:val="006827DD"/>
    <w:rsid w:val="00C03A70"/>
    <w:rsid w:val="00CE443A"/>
    <w:rsid w:val="00F009AA"/>
    <w:rsid w:val="00F905ED"/>
    <w:rsid w:val="00FF6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05ED"/>
    <w:rPr>
      <w:color w:val="808080"/>
    </w:rPr>
  </w:style>
  <w:style w:type="paragraph" w:customStyle="1" w:styleId="AA9F47350BE103459DFA0A8487876A53">
    <w:name w:val="AA9F47350BE103459DFA0A8487876A53"/>
    <w:rsid w:val="00FF6B7D"/>
  </w:style>
  <w:style w:type="paragraph" w:customStyle="1" w:styleId="DC8AD33119FEE94687596E39895DC519">
    <w:name w:val="DC8AD33119FEE94687596E39895DC519"/>
    <w:rsid w:val="00F905ED"/>
    <w:pPr>
      <w:spacing w:after="0" w:line="240" w:lineRule="auto"/>
    </w:pPr>
  </w:style>
  <w:style w:type="paragraph" w:customStyle="1" w:styleId="0E3A9162A1081E46A5BD1C0009E82B9C">
    <w:name w:val="0E3A9162A1081E46A5BD1C0009E82B9C"/>
    <w:rsid w:val="00FF6B7D"/>
  </w:style>
  <w:style w:type="paragraph" w:customStyle="1" w:styleId="0AA09A6D460D1F4A8F0CF3DF0317AB5D">
    <w:name w:val="0AA09A6D460D1F4A8F0CF3DF0317AB5D"/>
    <w:rsid w:val="00FF6B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EC82426-2E6E-E348-B756-BF822019829D}">
  <we:reference id="wa104382081" version="1.55.1.0" store="en-001" storeType="OMEX"/>
  <we:alternateReferences>
    <we:reference id="WA104382081" version="1.55.1.0" store="" storeType="OMEX"/>
  </we:alternateReferences>
  <we:properties>
    <we:property name="MENDELEY_CITATIONS" value="[{&quot;citationID&quot;:&quot;MENDELEY_CITATION_58d65c84-2e07-4afd-9562-79046ca9157d&quot;,&quot;properties&quot;:{&quot;noteIndex&quot;:0},&quot;isEdited&quot;:false,&quot;manualOverride&quot;:{&quot;isManuallyOverridden&quot;:false,&quot;citeprocText&quot;:&quot;(Brodersen et al. 2014)&quot;,&quot;manualOverrideText&quot;:&quot;&quot;},&quot;citationTag&quot;:&quot;MENDELEY_CITATION_v3_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&quot;,&quot;citationItems&quot;:[{&quot;id&quot;:&quot;ff054173-4d81-3091-b99f-dbc1ffa66c63&quot;,&quot;itemData&quot;:{&quot;type&quot;:&quot;article-journal&quot;,&quot;id&quot;:&quot;ff054173-4d81-3091-b99f-dbc1ffa66c63&quot;,&quot;title&quot;:&quot;Dissecting psychiatric spectrum disorders by generative embedding&quot;,&quot;author&quot;:[{&quot;family&quot;:&quot;Brodersen&quot;,&quot;given&quot;:&quot;Kay Henning&quot;,&quot;parse-names&quot;:false,&quot;dropping-particle&quot;:&quot;&quot;,&quot;non-dropping-particle&quot;:&quot;&quot;},{&quot;family&quot;:&quot;Deserno&quot;,&quot;given&quot;:&quot;Lorenz&quot;,&quot;parse-names&quot;:false,&quot;dropping-particle&quot;:&quot;&quot;,&quot;non-dropping-particle&quot;:&quot;&quot;},{&quot;family&quot;:&quot;Schlagenhauf&quot;,&quot;given&quot;:&quot;Florian&quot;,&quot;parse-names&quot;:false,&quot;dropping-particle&quot;:&quot;&quot;,&quot;non-dropping-particle&quot;:&quot;&quot;},{&quot;family&quot;:&quot;Lin&quot;,&quot;given&quot;:&quot;Zhihao&quot;,&quot;parse-names&quot;:false,&quot;dropping-particle&quot;:&quot;&quot;,&quot;non-dropping-particle&quot;:&quot;&quot;},{&quot;family&quot;:&quot;Penny&quot;,&quot;given&quot;:&quot;Will D.&quot;,&quot;parse-names&quot;:false,&quot;dropping-particle&quot;:&quot;&quot;,&quot;non-dropping-particle&quot;:&quot;&quot;},{&quot;family&quot;:&quot;Buhmann&quot;,&quot;given&quot;:&quot;Joachim M.&quot;,&quot;parse-names&quot;:false,&quot;dropping-particle&quot;:&quot;&quot;,&quot;non-dropping-particle&quot;:&quot;&quot;},{&quot;family&quot;:&quot;Stephan&quot;,&quot;given&quot;:&quot;Klaas Enno&quot;,&quot;parse-names&quot;:false,&quot;dropping-particle&quot;:&quot;&quot;,&quot;non-dropping-particle&quot;:&quot;&quot;}],&quot;container-title&quot;:&quot;NeuroImage: Clinical&quot;,&quot;container-title-short&quot;:&quot;Neuroimage Clin&quot;,&quot;DOI&quot;:&quot;10.1016/j.nicl.2013.11.002&quot;,&quot;ISBN&quot;:&quot;2213-1582 (Electronic)$\\$r2213-1582 (Linking)&quot;,&quot;ISSN&quot;:&quot;22131582&quot;,&quot;PMID&quot;:&quot;24363992&quot;,&quot;URL&quot;:&quot;http://dx.doi.org/10.1016/j.nicl.2013.11.002&quot;,&quot;issued&quot;:{&quot;date-parts&quot;:[[2014]]},&quot;page&quot;:&quot;98-111&quot;,&quot;abstract&quot;:&quot;This proof-of-concept study examines the feasibility of defining subgroups in psychiatric spectrum disorders by generative embedding, using dynamical system models which infer neuronal circuit mechanisms from neuroimaging data. To this end, we re-analysed an fMRI dataset of 41 patients diagnosed with schizophrenia and 42 healthy controls performing a numerical n-back working-memory task. In our generative-embedding approach, we used parameter estimates from a dynamic causal model (DCM) of a visual-parietal-prefrontal network to define a model-based feature space for the subsequent application of supervised and unsupervised learning techniques. First, using a linear support vector machine for classification, we were able to predict individual diagnostic labels significantly more accurately (78%) from DCM-based effective connectivity estimates than from functional connectivity between (62%) or local activity within the same regions (55%). Second, an unsupervised approach based on variational Bayesian Gaussian mixture modelling provided evidence for two clusters which mapped onto patients and controls with nearly the same accuracy (71%) as the supervised approach. Finally, when restricting the analysis only to the patients, Gaussian mixture modelling suggested the existence of three patient subgroups, each of which was characterised by a different architecture of the visual-parietal-prefrontal working-memory network. Critically, even though this analysis did not have access to information about the patients' clinical symptoms, the three neurophysiologically defined subgroups mapped onto three clinically distinct subgroups, distinguished by significant differences in negative symptom severity, as assessed on the Positive and Negative Syndrome Scale (PANSS). In summary, this study provides a concrete example of how psychiatric spectrum diseases may be split into subgroups that are defined in terms of neurophysiological mechanisms specified by a generative model of network dynamics such as DCM. The results corroborate our previous findings in stroke patients that generative embedding, compared to analyses of more conventional measures such as functional connectivity or regional activity, can significantly enhance both the interpretability and performance of computational approaches to clinical classification. © 2013 The Authors.&quot;,&quot;publisher&quot;:&quot;The Authors&quot;,&quot;volume&quot;:&quot;4&quot;},&quot;isTemporary&quot;:false}]},{&quot;citationID&quot;:&quot;MENDELEY_CITATION_97b03c62-e433-4c2b-933f-d481eaec44ac&quot;,&quot;properties&quot;:{&quot;noteIndex&quot;:0},&quot;isEdited&quot;:false,&quot;manualOverride&quot;:{&quot;isManuallyOverridden&quot;:false,&quot;citeprocText&quot;:&quot;(Friston 1998)&quot;,&quot;manualOverrideText&quot;:&quot;&quot;},&quot;citationTag&quot;:&quot;MENDELEY_CITATION_v3_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&quot;,&quot;citationItems&quot;:[{&quot;id&quot;:&quot;355b2c8e-931e-3e4d-970d-8c5299107d27&quot;,&quot;itemData&quot;:{&quot;type&quot;:&quot;article-journal&quot;,&quot;id&quot;:&quot;355b2c8e-931e-3e4d-970d-8c5299107d27&quot;,&quot;title&quot;:&quot;The disconnection hypothesis&quot;,&quot;author&quot;:[{&quot;family&quot;:&quot;Friston&quot;,&quot;given&quot;:&quot;Karl J.&quot;,&quot;parse-names&quot;:false,&quot;dropping-particle&quot;:&quot;&quot;,&quot;non-dropping-particle&quot;:&quot;&quot;}],&quot;container-title&quot;:&quot;Schizophrenia Research&quot;,&quot;container-title-short&quot;:&quot;Schizophr Res&quot;,&quot;accessed&quot;:{&quot;date-parts&quot;:[[2023,11,15]]},&quot;DOI&quot;:&quot;10.1016/S0920-9964(97)00140-0&quot;,&quot;ISSN&quot;:&quot;0920-9964&quot;,&quot;PMID&quot;:&quot;9549774&quot;,&quot;issued&quot;:{&quot;date-parts&quot;:[[1998,3,10]]},&quot;page&quot;:&quot;115-125&quot;,&quot;abstract&quot;:&quot;This article reviews the disconnection hypothesis of schizophrenia and presents a mechanistic account of how dysfunctional integration among neuronal systems might arise. This neurobiological account is based on the central role played by neuronal plasticity in shaping the connections and the ensuing dynamics that underlie brain function. The particular hypothesis put forward here is that the pathophysiology of schizophrenia is expressed at the level of modulation of associative changes in synaptic efficacy; specifically the modulation of plasticity in those brain systems responsible for emotional learning and memory, in the post-natal period. This modulation is mediated by ascending neurotransmitter systems that: (i) have been implicated in schizophrenia; and (ii) are known to be involved in consolidating synaptic connections during learning. The proposed pathophysiology would translate, in functional terms, into a disruption of the reinforcement of adaptive behaviour that is consistent with the disintegrative aspects of schizophrenic neuropsychology.&quot;,&quot;publisher&quot;:&quot;Elsevier&quot;,&quot;issue&quot;:&quot;2&quot;,&quot;volume&quot;:&quot;30&quot;},&quot;isTemporary&quot;:false}]},{&quot;citationID&quot;:&quot;MENDELEY_CITATION_3853afc5-d11f-4647-80f5-c041eeedd619&quot;,&quot;properties&quot;:{&quot;noteIndex&quot;:0},&quot;isEdited&quot;:false,&quot;manualOverride&quot;:{&quot;isManuallyOverridden&quot;:false,&quot;citeprocText&quot;:&quot;(Wernicke 1906; Bleuler 1911; Moskowitz and Heim 2011)&quot;,&quot;manualOverrideText&quot;:&quot;&quot;},&quot;citationTag&quot;:&quot;MENDELEY_CITATION_v3_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&quot;,&quot;citationItems&quot;:[{&quot;id&quot;:&quot;518dc707-fe15-3ba7-a885-a97bbf44cc1d&quot;,&quot;itemData&quot;:{&quot;type&quot;:&quot;book&quot;,&quot;id&quot;:&quot;518dc707-fe15-3ba7-a885-a97bbf44cc1d&quot;,&quot;title&quot;:&quot;Grundriß der Psychiatrie in klinischen Vorlesungen&quot;,&quot;author&quot;:[{&quot;family&quot;:&quot;Wernicke&quot;,&quot;given&quot;:&quot;Carl&quot;,&quot;parse-names&quot;:false,&quot;dropping-particle&quot;:&quot;&quot;,&quot;non-dropping-particle&quot;:&quot;&quot;}],&quot;container-title&quot;:&quot;Leipzig: Georg Thieme&quot;,&quot;accessed&quot;:{&quot;date-parts&quot;:[[2023,11,15]]},&quot;URL&quot;:&quot;https://wellcomecollection.org/works/tdy5stqg&quot;,&quot;issued&quot;:{&quot;date-parts&quot;:[[1906]]},&quot;number-of-pages&quot;:&quot;1-575&quot;,&quot;container-title-short&quot;:&quot;&quot;},&quot;isTemporary&quot;:false},{&quot;id&quot;:&quot;593146a4-f89b-3128-9164-acd908978522&quot;,&quot;itemData&quot;:{&quot;type&quot;:&quot;article-journal&quot;,&quot;id&quot;:&quot;593146a4-f89b-3128-9164-acd908978522&quot;,&quot;title&quot;:&quot;Dementia Praecox or the Group of Schizophrenias&quot;,&quot;author&quot;:[{&quot;family&quot;:&quot;Bleuler&quot;,&quot;given&quot;:&quot;Eugen&quot;,&quot;parse-names&quot;:false,&quot;dropping-particle&quot;:&quot;&quot;,&quot;non-dropping-particle&quot;:&quot;&quot;}],&quot;DOI&quot;:&quot;10.1176/ajp.149.12.1733&quot;,&quot;issued&quot;:{&quot;date-parts&quot;:[[1911]]},&quot;publisher&quot;:&quot;International Universities Press&quot;,&quot;container-title-short&quot;:&quot;&quot;},&quot;isTemporary&quot;:false},{&quot;id&quot;:&quot;b10de4db-c2a6-3875-85c3-fa04772f2d50&quot;,&quot;itemData&quot;:{&quot;type&quot;:&quot;article-journal&quot;,&quot;id&quot;:&quot;b10de4db-c2a6-3875-85c3-fa04772f2d50&quot;,&quot;title&quot;:&quot;Eugen Bleuler's Dementia Praecox or the Group of Schizophrenias (1911): A Centenary Appreciation and Reconsideration&quot;,&quot;author&quot;:[{&quot;family&quot;:&quot;Moskowitz&quot;,&quot;given&quot;:&quot;Andrew&quot;,&quot;parse-names&quot;:false,&quot;dropping-particle&quot;:&quot;&quot;,&quot;non-dropping-particle&quot;:&quot;&quot;},{&quot;family&quot;:&quot;Heim&quot;,&quot;given&quot;:&quot;Gerhard&quot;,&quot;parse-names&quot;:false,&quot;dropping-particle&quot;:&quot;&quot;,&quot;non-dropping-particle&quot;:&quot;&quot;}],&quot;container-title&quot;:&quot;Schizophrenia Bulletin&quot;,&quot;container-title-short&quot;:&quot;Schizophr Bull&quot;,&quot;accessed&quot;:{&quot;date-parts&quot;:[[2023,11,15]]},&quot;DOI&quot;:&quot;10.1093/SCHBUL/SBR016&quot;,&quot;ISSN&quot;:&quot;0586-7614&quot;,&quot;PMID&quot;:&quot;21505113&quot;,&quot;URL&quot;:&quot;https://dx.doi.org/10.1093/schbul/sbr016&quot;,&quot;issued&quot;:{&quot;date-parts&quot;:[[2011,5,1]]},&quot;page&quot;:&quot;471-479&quot;,&quot;abstract&quot;:&quot;On the 100th anniversary of the publication of Eugen Bleuler's Dementia Praecox or the Group of Schizophrenias, his teachings on schizophrenia from that seminal book are reviewed and reassessed, and implications for the current revision of the category of schizophrenia, with its emphasis on psychotic symptoms, drawn. Bleuler's methods are contrasted with Kraepelin's, and 4 myths about his concept of schizophrenia addressed. We demonstrate that (1) Bleuler's concept of schizophrenia has close ties to historical and contemporary concepts of dissociation and as such the public interpretation of schizophrenia as split personality has some historical basis; (2) Bleuler's concept of loosening of associations does not refer narrowly to a disorder of thought but broadly to a core organically based psychological deficit which underlies the other symptoms of schizophrenia; (3) the \&quot;4 A's,\&quot; for association, affect, ambivalence, and autism, do not adequately summarize Bleuler's teachings on schizophrenia and marginalize the central role of splitting in his conception; and (4) Bleuler's ideas were more powerfully influenced by Pierre Janet, particularly with regard to his diagnostic category Psychasthenia, than by Sigmund Freud. We conclude that Bleuler's ideas on schizophrenia warrant reexamination in the light of current criticism of the emphasis on psychotic symptoms in the schizophrenia diagnosis and argue for the recognition of the dissociative roots of this most important psychiatric category. © The Author 2009.&quot;,&quot;publisher&quot;:&quot;Oxford Academic&quot;,&quot;issue&quot;:&quot;3&quot;,&quot;volume&quot;:&quot;37&quot;},&quot;isTemporary&quot;:false}]},{&quot;citationID&quot;:&quot;MENDELEY_CITATION_ed98c81c-61e4-4e8b-9b76-6b48e362ce0f&quot;,&quot;properties&quot;:{&quot;noteIndex&quot;:0},&quot;isEdited&quot;:false,&quot;manualOverride&quot;:{&quot;isManuallyOverridden&quot;:false,&quot;citeprocText&quot;:&quot;(Stephan, Baldeweg, and Friston 2006)&quot;,&quot;manualOverrideText&quot;:&quot;&quot;},&quot;citationTag&quot;:&quot;MENDELEY_CITATION_v3_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&quot;,&quot;citationItems&quot;:[{&quot;id&quot;:&quot;6ddc3555-39da-3737-b06b-822017e2f593&quot;,&quot;itemData&quot;:{&quot;type&quot;:&quot;article-journal&quot;,&quot;id&quot;:&quot;6ddc3555-39da-3737-b06b-822017e2f593&quot;,&quot;title&quot;:&quot;Synaptic Plasticity and Dysconnection in Schizophrenia&quot;,&quot;author&quot;:[{&quot;family&quot;:&quot;Stephan&quot;,&quot;given&quot;:&quot;Klaas Enno&quot;,&quot;parse-names&quot;:false,&quot;dropping-particle&quot;:&quot;&quot;,&quot;non-dropping-particle&quot;:&quot;&quot;},{&quot;family&quot;:&quot;Baldeweg&quot;,&quot;given&quot;:&quot;Torsten&quot;,&quot;parse-names&quot;:false,&quot;dropping-particle&quot;:&quot;&quot;,&quot;non-dropping-particle&quot;:&quot;&quot;},{&quot;family&quot;:&quot;Friston&quot;,&quot;given&quot;:&quot;Karl J.&quot;,&quot;parse-names&quot;:false,&quot;dropping-particle&quot;:&quot;&quot;,&quot;non-dropping-particle&quot;:&quot;&quot;}],&quot;container-title&quot;:&quot;Biological Psychiatry&quot;,&quot;container-title-short&quot;:&quot;Biol Psychiatry&quot;,&quot;accessed&quot;:{&quot;date-parts&quot;:[[2021,8,23]]},&quot;DOI&quot;:&quot;10.1016/j.biopsych.2005.10.005&quot;,&quot;ISSN&quot;:&quot;00063223&quot;,&quot;PMID&quot;:&quot;16427028&quot;,&quot;URL&quot;:&quot;http://www.biologicalpsychiatryjournal.com/article/S0006322305012692/fulltext&quot;,&quot;issued&quot;:{&quot;date-parts&quot;:[[2006,5,15]]},&quot;page&quot;:&quot;929-939&quot;,&quot;abstract&quot;:&quot;Current pathophysiological theories of schizophrenia highlight the role of altered brain connectivity. This dysconnectivity could manifest 1) anatomically, through structural changes of association fibers at the cellular level, and/or 2) functionally, through aberrant control of synaptic plasticity at the synaptic level. In this article, we review the evidence for these theories, focusing on the modulation of synaptic plasticity. In particular, we discuss how dysconnectivity, observed between brain regions in schizophrenic patients, could result from abnormal modulation of N-methyl-d-aspartate (NMDA)-dependent plasticity by other neurotransmitter systems. We focus on the implication of the dysconnection hypothesis for functional imaging at the systems level. In particular, we review recent advances in measuring plasticity in the human brain using functional magnetic resonance imaging (fMRI) and electroencephalography (EEG) that can be used to address dysconnectivity in schizophrenia. Promising experimental paradigms include perceptual and reinforcement learning. We describe how theoretical and causal models of brain responses might contribute to a mechanistic understanding of synaptic plasticity in schizophrenia. © 2006 Society of Biological Psychiatry.&quot;,&quot;publisher&quot;:&quot;Elsevier&quot;,&quot;issue&quot;:&quot;10&quot;,&quot;volume&quot;:&quot;59&quot;},&quot;isTemporary&quot;:false}]},{&quot;citationID&quot;:&quot;MENDELEY_CITATION_f333b0a2-d1e4-48d2-82b2-ed9f2aa93856&quot;,&quot;properties&quot;:{&quot;noteIndex&quot;:0},&quot;isEdited&quot;:false,&quot;manualOverride&quot;:{&quot;isManuallyOverridden&quot;:false,&quot;citeprocText&quot;:&quot;(R. M. Allen and Young 1978; Javitt and Zukin 1991; Kapur 2003; Kreitschmann-Andermahr et al. 2001; Black et al. 2004)&quot;,&quot;manualOverrideText&quot;:&quot;&quot;},&quot;citationTag&quot;:&quot;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&quot;,&quot;citationItems&quot;:[{&quot;id&quot;:&quot;9f952653-dcd0-349b-b2b0-e82a32d395ff&quot;,&quot;itemData&quot;:{&quot;type&quot;:&quot;article-journal&quot;,&quot;id&quot;:&quot;9f952653-dcd0-349b-b2b0-e82a32d395ff&quot;,&quot;title&quot;:&quot;Phencyclidine-induced psychosis&quot;,&quot;author&quot;:[{&quot;family&quot;:&quot;Allen&quot;,&quot;given&quot;:&quot;R. M.&quot;,&quot;parse-names&quot;:false,&quot;dropping-particle&quot;:&quot;&quot;,&quot;non-dropping-particle&quot;:&quot;&quot;},{&quot;family&quot;:&quot;Young&quot;,&quot;given&quot;:&quot;S. J.&quot;,&quot;parse-names&quot;:false,&quot;dropping-particle&quot;:&quot;&quot;,&quot;non-dropping-particle&quot;:&quot;&quot;}],&quot;container-title&quot;:&quot;The American journal of psychiatry&quot;,&quot;container-title-short&quot;:&quot;Am J Psychiatry&quot;,&quot;accessed&quot;:{&quot;date-parts&quot;:[[2023,11,15]]},&quot;DOI&quot;:&quot;10.1176/AJP.135.9.1081&quot;,&quot;ISSN&quot;:&quot;0002-953X&quot;,&quot;PMID&quot;:&quot;696930&quot;,&quot;URL&quot;:&quot;https://pubmed.ncbi.nlm.nih.gov/696930/&quot;,&quot;issued&quot;:{&quot;date-parts&quot;:[[1978]]},&quot;page&quot;:&quot;1081-1084&quot;,&quot;abstract&quot;:&quot;During a 13-month period, 9 patients with phencyclidine-induced psychosis were admitted to Darnall Army Hospital. They exhibited a hostility, agitation, and tangentiality and had delusions of influence and religious grandiosity. Six subjects reported auditory hallucinations, and 4 were disoriented in at least 1 sphere. Despite treatment with antipsychotic medication, the psychotic episodes often persisted for more than 30 days. The clinical finding of prolonged psychotic reactions, together with previous reports of the effects of phencyclidine, suggests that phencyclidine provides an intriguing drug model for schizophrenia.&quot;,&quot;publisher&quot;:&quot;Am J Psychiatry&quot;,&quot;issue&quot;:&quot;9&quot;,&quot;volume&quot;:&quot;135&quot;},&quot;isTemporary&quot;:false},{&quot;id&quot;:&quot;74301e51-5440-317f-b31c-754472c13d79&quot;,&quot;itemData&quot;:{&quot;type&quot;:&quot;article-journal&quot;,&quot;id&quot;:&quot;74301e51-5440-317f-b31c-754472c13d79&quot;,&quot;title&quot;:&quot;Recent advances in the phencyclidine model of schizophrenia&quot;,&quot;author&quot;:[{&quot;family&quot;:&quot;Javitt&quot;,&quot;given&quot;:&quot;Daniel C.&quot;,&quot;parse-names&quot;:false,&quot;dropping-particle&quot;:&quot;&quot;,&quot;non-dropping-particle&quot;:&quot;&quot;},{&quot;family&quot;:&quot;Zukin&quot;,&quot;given&quot;:&quot;Stephen R.&quot;,&quot;parse-names&quot;:false,&quot;dropping-particle&quot;:&quot;&quot;,&quot;non-dropping-particle&quot;:&quot;&quot;}],&quot;container-title&quot;:&quot;The American journal of psychiatry&quot;,&quot;container-title-short&quot;:&quot;Am J Psychiatry&quot;,&quot;accessed&quot;:{&quot;date-parts&quot;:[[2023,11,15]]},&quot;DOI&quot;:&quot;10.1176/AJP.148.10.1301&quot;,&quot;ISSN&quot;:&quot;0002-953X&quot;,&quot;PMID&quot;:&quot;1654746&quot;,&quot;URL&quot;:&quot;https://pubmed.ncbi.nlm.nih.gov/1654746/&quot;,&quot;issued&quot;:{&quot;date-parts&quot;:[[1991]]},&quot;page&quot;:&quot;1301-1308&quot;,&quot;abstract&quot;:&quot;Objective: Phencyclidine (PCP, \&quot;angel dust\&quot;) induces a psychotomimetic state that closely resembles schizophrenia. As opposed to amphetamine-induced psychosis, PCP-induced psychosis incorporates both positive (e.g., hallucinations, paranoia) and negative (e.g., emotional withdrawal, motor retardation) schizophrenic symptoms. PCP-induced psychosis also uniquely incorporates the formal thought disorder and neuropsychological deficits associated with schizophrenia. The purpose of the present paper is to review recent advances in the study of the molecular mechanisms of PCP action and to describe their implications for the understanding of schizophrenic pathophysiology. Method: Twenty-five papers were identified that described the clinical dose and serum and CSF levels at which PCP induces its psychotomimetic effects. The dose range of PCP-induced effects were compared to the dose range at which PCP interacts with specific molecular targets and affects neurotransmission. Results: It was found that PCP-induced psychotomimetic effects are associated with submicromolar serum concentrations of PCP. At these concentrations PCP interacts selectively with a specific binding site (PCP receptor) that is associated with the N-methyl-D-aspartate (NMDA)-type excitatory amino acid receptor. Occupation of its receptor by PCP induces noncompetitive inhibition of NMDA receptor-mediated neurotransmission. Other NMDA antagonists such as the dissociative anesthetic ketamine induce PCP-like neurobehavioral effects in proportion to their potency in binding to the PCP receptor and inducing NMDA receptor inhibition. Conclusions: These findings suggest that endogenous dysfunction of NMDA receptor-mediated neurotransmission might contribute to the pathogenesis of schizophrenia. The relative implications of the PCP and amphetamine models of schizophrenia are discussed in relationship to the diagnosis and etiology of schizophrenia.&quot;,&quot;publisher&quot;:&quot;Am J Psychiatry&quot;,&quot;issue&quot;:&quot;10&quot;,&quot;volume&quot;:&quot;148&quot;},&quot;isTemporary&quot;:false},{&quot;id&quot;:&quot;5babfa87-f010-3798-acd7-3ab83369ee13&quot;,&quot;itemData&quot;:{&quot;type&quot;:&quot;article-journal&quot;,&quot;id&quot;:&quot;5babfa87-f010-3798-acd7-3ab83369ee13&quot;,&quot;title&quot;:&quot;Psychosis as a state of aberrant salience: a framework linking biology, phenomenology, and pharmacology in schizophrenia&quot;,&quot;author&quot;:[{&quot;family&quot;:&quot;Kapur&quot;,&quot;given&quot;:&quot;Shitij&quot;,&quot;parse-names&quot;:false,&quot;dropping-particle&quot;:&quot;&quot;,&quot;non-dropping-particle&quot;:&quot;&quot;}],&quot;container-title&quot;:&quot;The American journal of psychiatry&quot;,&quot;container-title-short&quot;:&quot;Am J Psychiatry&quot;,&quot;accessed&quot;:{&quot;date-parts&quot;:[[2023,11,15]]},&quot;DOI&quot;:&quot;10.1176/APPI.AJP.160.1.13&quot;,&quot;ISSN&quot;:&quot;0002-953X&quot;,&quot;PMID&quot;:&quot;12505794&quot;,&quot;URL&quot;:&quot;https://pubmed.ncbi.nlm.nih.gov/12505794/&quot;,&quot;issued&quot;:{&quot;date-parts&quot;:[[2003,1,1]]},&quot;page&quot;:&quot;13-23&quot;,&quot;abstract&quot;:&quot;Objective: The clinical hallmark of schizophrenia is psychosis. The objective of this overview is to link the neurobiology (brain), the phenomenological experience (mind), and pharmacological aspects of psychosis-in-schizophrenia into a unitary framework. Method: Current ideas regarding the neurobiology and phenomenology of psychosis and schizophrenia, the role of dopamine, and the mechanism of action of antipsychotic medication were integrated to develop this framework. Results: A central role of dopamine is to mediate the \&quot;salience\&quot; of environmental events and internal representations. It is proposed that a dysregulated, hyperdopaminergic state, at a \&quot;brain\&quot; level of description and analysis, leads to an aberrant assignment of salience to the elements of one's experience, at a \&quot;mind\&quot; level. Delusions are a cognitive effort by the patient to make sense of these aberrantly salient experiences, whereas hallucinations reflect a direct experience of the aberrant salience of internal representations. Antipsychotics \&quot;dampen the salience\&quot; of these abnormal experiences and by doing so permit the resolution of symptoms. The antipsychotics do not erase the symptoms but provide the platform for a process of psychological resolution. However, if antipsychotic treatment is stopped, the dysregulated neurochemistry returns, the dormant ideas and experiences become reinvested with aberrant salience, and a relapse occurs. Conclusions: The article provides a heuristic framework for linking the psychological and biological in psychosis. Predictions of this hypothesis, particularly regarding the possibility of synergy between psychological and pharmacological therapies, are presented. The author describes how the hypothesis is complementary to other ideas about psychosis and also discusses its limitations.&quot;,&quot;publisher&quot;:&quot;Am J Psychiatry&quot;,&quot;issue&quot;:&quot;1&quot;,&quot;volume&quot;:&quot;160&quot;},&quot;isTemporary&quot;:false},{&quot;id&quot;:&quot;d65b5576-7f4e-3df6-b565-6afc1e2549ad&quot;,&quot;itemData&quot;:{&quot;type&quot;:&quot;article-journal&quot;,&quot;id&quot;:&quot;d65b5576-7f4e-3df6-b565-6afc1e2549ad&quot;,&quot;title&quot;:&quot;Effect of ketamine on the neuromagnetic mismatch field in healthy humans&quot;,&quot;author&quot;:[{&quot;family&quot;:&quot;Kreitschmann-Andermahr&quot;,&quot;given&quot;:&quot;Ilonka&quot;,&quot;parse-names&quot;:false,&quot;dropping-particle&quot;:&quot;&quot;,&quot;non-dropping-particle&quot;:&quot;&quot;},{&quot;family&quot;:&quot;Rosburg&quot;,&quot;given&quot;:&quot;Timm&quot;,&quot;parse-names&quot;:false,&quot;dropping-particle&quot;:&quot;&quot;,&quot;non-dropping-particle&quot;:&quot;&quot;},{&quot;family&quot;:&quot;Demme&quot;,&quot;given&quot;:&quot;Ulrich&quot;,&quot;parse-names&quot;:false,&quot;dropping-particle&quot;:&quot;&quot;,&quot;non-dropping-particle&quot;:&quot;&quot;},{&quot;family&quot;:&quot;Gaser&quot;,&quot;given&quot;:&quot;Elke&quot;,&quot;parse-names&quot;:false,&quot;dropping-particle&quot;:&quot;&quot;,&quot;non-dropping-particle&quot;:&quot;&quot;},{&quot;family&quot;:&quot;Nowak&quot;,&quot;given&quot;:&quot;Hannes&quot;,&quot;parse-names&quot;:false,&quot;dropping-particle&quot;:&quot;&quot;,&quot;non-dropping-particle&quot;:&quot;&quot;},{&quot;family&quot;:&quot;Sauer&quot;,&quot;given&quot;:&quot;Heinrich&quot;,&quot;parse-names&quot;:false,&quot;dropping-particle&quot;:&quot;&quot;,&quot;non-dropping-particle&quot;:&quot;&quot;}],&quot;container-title&quot;:&quot;Cognitive Brain Research&quot;,&quot;accessed&quot;:{&quot;date-parts&quot;:[[2023,11,15]]},&quot;DOI&quot;:&quot;10.1016/S0926-6410(01)00043-X&quot;,&quot;ISSN&quot;:&quot;0926-6410&quot;,&quot;PMID&quot;:&quot;11489614&quot;,&quot;issued&quot;:{&quot;date-parts&quot;:[[2001,8,1]]},&quot;page&quot;:&quot;109-116&quot;,&quot;abstract&quot;:&quot;Mismatch negativity (MMN) is a component of the auditory evoked event-related potentials (ERP) that assesses automatic sound change detection and is disturbed in schizophrenic patients. Animal experimental evidence has linked the generation of MMN to the N-methyl-D-aspartate (NMDA) receptor. We investigated the neuromagnetic mismatch field (MMF) in healthy volunteers before and after intravenous application of a subanesthetic dose of the NMDA receptor antagonist ketamine (0.3 mg/kg). Ketamine had a significant influence on latency and dipole moment of the MMF, whereas the N100m latency of the standard tone was not prolonged and its dipole moment remained stable. Our results suggest that ketamine interferes with aspects of preattentive information processing and is in line with the view that disturbed NMDA receptor function may mediate the deficient auditory mismatch response in patients with schizophrenia. © 2001 Elsevier Science B.V.&quot;,&quot;publisher&quot;:&quot;Elsevier&quot;,&quot;issue&quot;:&quot;1&quot;,&quot;volume&quot;:&quot;12&quot;,&quot;container-title-short&quot;:&quot;&quot;},&quot;isTemporary&quot;:false},{&quot;id&quot;:&quot;6be4abb9-49db-3982-98dd-ec60175c1983&quot;,&quot;itemData&quot;:{&quot;type&quot;:&quot;article-journal&quot;,&quot;id&quot;:&quot;6be4abb9-49db-3982-98dd-ec60175c1983&quot;,&quot;title&quot;:&quot;Pathology of Layer V Pyramidal Neurons in the Prefrontal Cortex of Patients with Schizophrenia&quot;,&quot;author&quot;:[{&quot;family&quot;:&quot;Black&quot;,&quot;given&quot;:&quot;James E.&quot;,&quot;parse-names&quot;:false,&quot;dropping-particle&quot;:&quot;&quot;,&quot;non-dropping-particle&quot;:&quot;&quot;},{&quot;family&quot;:&quot;Kodish&quot;,&quot;given&quot;:&quot;Ian M.&quot;,&quot;parse-names&quot;:false,&quot;dropping-particle&quot;:&quot;&quot;,&quot;non-dropping-particle&quot;:&quot;&quot;},{&quot;family&quot;:&quot;Grossman&quot;,&quot;given&quot;:&quot;Aaron W.&quot;,&quot;parse-names&quot;:false,&quot;dropping-particle&quot;:&quot;&quot;,&quot;non-dropping-particle&quot;:&quot;&quot;},{&quot;family&quot;:&quot;Klintsova&quot;,&quot;given&quot;:&quot;Anna Y.&quot;,&quot;parse-names&quot;:false,&quot;dropping-particle&quot;:&quot;&quot;,&quot;non-dropping-particle&quot;:&quot;&quot;},{&quot;family&quot;:&quot;Orlovskaya&quot;,&quot;given&quot;:&quot;Diana&quot;,&quot;parse-names&quot;:false,&quot;dropping-particle&quot;:&quot;&quot;,&quot;non-dropping-particle&quot;:&quot;&quot;},{&quot;family&quot;:&quot;Vostrikov&quot;,&quot;given&quot;:&quot;Victor&quot;,&quot;parse-names&quot;:false,&quot;dropping-particle&quot;:&quot;&quot;,&quot;non-dropping-particle&quot;:&quot;&quot;},{&quot;family&quot;:&quot;Uranova&quot;,&quot;given&quot;:&quot;Natalya&quot;,&quot;parse-names&quot;:false,&quot;dropping-particle&quot;:&quot;&quot;,&quot;non-dropping-particle&quot;:&quot;&quot;},{&quot;family&quot;:&quot;Greenough&quot;,&quot;given&quot;:&quot;William T.&quot;,&quot;parse-names&quot;:false,&quot;dropping-particle&quot;:&quot;&quot;,&quot;non-dropping-particle&quot;:&quot;&quot;}],&quot;container-title&quot;:&quot;American Journal of Psychiatry&quot;,&quot;accessed&quot;:{&quot;date-parts&quot;:[[2023,11,15]]},&quot;DOI&quot;:&quot;10.1176/APPI.AJP.161.4.742/ASSET/IMAGES/LARGE/M723F1.JPEG&quot;,&quot;ISSN&quot;:&quot;0002953X&quot;,&quot;PMID&quot;:&quot;15056523&quot;,&quot;URL&quot;:&quot;https://ajp.psychiatryonline.org/doi/10.1176/appi.ajp.161.4.742&quot;,&quot;issued&quot;:{&quot;date-parts&quot;:[[2004,4,1]]},&quot;page&quot;:&quot;742-744&quot;,&quot;abstract&quot;:&quot;Objective: Morphological indications of abnormal circuitry have been detected in the prefrontal neuropil of patients with schizophrenia. The authors tested the hypothesis that schizophrenia is associated with smaller dendritic field size in layer V pyramidal neurons in the prefrontal cortex. Method: Tissue from area 10 with a mean postmortem interval of 5.7 hours was obtained from 15 subjects with chronic schizophrenia and 18 normal comparison subjects. After Golgi impregnation, basilar dendritic field size was estimated for layer V pyramidal neurons by ring intersection analysis. Results: The schizophrenia subjects had 40% fewer total ring intersections per neuron than comparison subjects. Smaller basilar dendritic field size was evident in proximal and distal branches. Conclusions: These results indicate that abnormal dendritic outgrowth or maintenance contributes to reduced neuropil and prefrontal connectivity in schizophrenia. Short postmortem intervals and resulting high tissue quality suggest that these dystrophic changes reflect schizophrenia pathology rather than postmortem artifact.&quot;,&quot;publisher&quot;:&quot;American Psychiatric Publishing&quot;,&quot;issue&quot;:&quot;4&quot;,&quot;volume&quot;:&quot;161&quot;,&quot;container-title-short&quot;:&quot;&quot;},&quot;isTemporary&quot;:false}]},{&quot;citationID&quot;:&quot;MENDELEY_CITATION_49b035b5-a59d-4f77-a983-c19d2b578339&quot;,&quot;properties&quot;:{&quot;noteIndex&quot;:0},&quot;isEdited&quot;:false,&quot;manualOverride&quot;:{&quot;isManuallyOverridden&quot;:false,&quot;citeprocText&quot;:&quot;(Lawrie et al. 2002; Lee et al. 2003; Spencer et al. 2004)&quot;,&quot;manualOverrideText&quot;:&quot;&quot;},&quot;citationTag&quot;:&quot;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&quot;,&quot;citationItems&quot;:[{&quot;id&quot;:&quot;9d9c5979-9902-3eb2-91f8-c98ad538a32c&quot;,&quot;itemData&quot;:{&quot;type&quot;:&quot;article-journal&quot;,&quot;id&quot;:&quot;9d9c5979-9902-3eb2-91f8-c98ad538a32c&quot;,&quot;title&quot;:&quot;Reduced frontotemporal functional connectivity in schizophrenia associated with auditory hallucinations&quot;,&quot;author&quot;:[{&quot;family&quot;:&quot;Lawrie&quot;,&quot;given&quot;:&quot;Stephen M.&quot;,&quot;parse-names&quot;:false,&quot;dropping-particle&quot;:&quot;&quot;,&quot;non-dropping-particle&quot;:&quot;&quot;},{&quot;family&quot;:&quot;Buechel&quot;,&quot;given&quot;:&quot;Christian&quot;,&quot;parse-names&quot;:false,&quot;dropping-particle&quot;:&quot;&quot;,&quot;non-dropping-particle&quot;:&quot;&quot;},{&quot;family&quot;:&quot;Whalley&quot;,&quot;given&quot;:&quot;Heather C.&quot;,&quot;parse-names&quot;:false,&quot;dropping-particle&quot;:&quot;&quot;,&quot;non-dropping-particle&quot;:&quot;&quot;},{&quot;family&quot;:&quot;Frith&quot;,&quot;given&quot;:&quot;Christopher D.&quot;,&quot;parse-names&quot;:false,&quot;dropping-particle&quot;:&quot;&quot;,&quot;non-dropping-particle&quot;:&quot;&quot;},{&quot;family&quot;:&quot;Friston&quot;,&quot;given&quot;:&quot;Karl J.&quot;,&quot;parse-names&quot;:false,&quot;dropping-particle&quot;:&quot;&quot;,&quot;non-dropping-particle&quot;:&quot;&quot;},{&quot;family&quot;:&quot;Johnstone&quot;,&quot;given&quot;:&quot;Eve C.&quot;,&quot;parse-names&quot;:false,&quot;dropping-particle&quot;:&quot;&quot;,&quot;non-dropping-particle&quot;:&quot;&quot;}],&quot;container-title&quot;:&quot;Biological Psychiatry&quot;,&quot;container-title-short&quot;:&quot;Biol Psychiatry&quot;,&quot;accessed&quot;:{&quot;date-parts&quot;:[[2023,11,15]]},&quot;DOI&quot;:&quot;10.1016/S0006-3223(02)01316-1&quot;,&quot;ISSN&quot;:&quot;0006-3223&quot;,&quot;PMID&quot;:&quot;12062886&quot;,&quot;issued&quot;:{&quot;date-parts&quot;:[[2002,6,15]]},&quot;page&quot;:&quot;1008-1011&quot;,&quot;abstract&quot;:&quot;Background: We used functional magnetic resonance imaging (fMRI) to investigate the frontotemporal disconnection hypothesis of schizophrenia. Methods: Eight DSM-IV schizophrenia patients and 10 control subjects were studied with fMRI while they thought of the missing last word in 128 visually presented sentences. The fMRI data were analyzed comparing the effect of sentence completion (vs. rest) using a random effects analysis. Results: There were no significant group differences in regional brain responses. Correlation coefficients between left temporal cortex (x = -54, y = -42, z = 3) and left dorsolateral prefrontal cortex (x = -39, y = 12, z = 24) were significantly lower in the schizophrenic group and were negatively correlated with the severity of auditory hallucinations. Conclusions: Previous demonstrations of hypofrontality in schizophrenia may reflect particular task requirements. Frontotemporal functional connectivity is reduced in schizophrenia and may be associated with auditory hallucinations. © 2002 Society of Biological Psychiatry.&quot;,&quot;publisher&quot;:&quot;Elsevier&quot;,&quot;issue&quot;:&quot;12&quot;,&quot;volume&quot;:&quot;51&quot;},&quot;isTemporary&quot;:false},{&quot;id&quot;:&quot;a979dd12-5ca9-3888-8d42-9dd8102c2038&quot;,&quot;itemData&quot;:{&quot;type&quot;:&quot;article-journal&quot;,&quot;id&quot;:&quot;a979dd12-5ca9-3888-8d42-9dd8102c2038&quot;,&quot;title&quot;:&quot;Synchronous Gamma activity: a review and contribution to an integrative neuroscience model of schizophrenia&quot;,&quot;author&quot;:[{&quot;family&quot;:&quot;Lee&quot;,&quot;given&quot;:&quot;Kwang Hyuk&quot;,&quot;parse-names&quot;:false,&quot;dropping-particle&quot;:&quot;&quot;,&quot;non-dropping-particle&quot;:&quot;&quot;},{&quot;family&quot;:&quot;Williams&quot;,&quot;given&quot;:&quot;Leanne M.&quot;,&quot;parse-names&quot;:false,&quot;dropping-particle&quot;:&quot;&quot;,&quot;non-dropping-particle&quot;:&quot;&quot;},{&quot;family&quot;:&quot;Breakspear&quot;,&quot;given&quot;:&quot;Michael&quot;,&quot;parse-names&quot;:false,&quot;dropping-particle&quot;:&quot;&quot;,&quot;non-dropping-particle&quot;:&quot;&quot;},{&quot;family&quot;:&quot;Gordon&quot;,&quot;given&quot;:&quot;Evian&quot;,&quot;parse-names&quot;:false,&quot;dropping-particle&quot;:&quot;&quot;,&quot;non-dropping-particle&quot;:&quot;&quot;}],&quot;container-title&quot;:&quot;Brain Research Reviews&quot;,&quot;container-title-short&quot;:&quot;Brain Res Rev&quot;,&quot;accessed&quot;:{&quot;date-parts&quot;:[[2023,11,15]]},&quot;DOI&quot;:&quot;10.1016/S0165-0173(02)00220-5&quot;,&quot;ISSN&quot;:&quot;0165-0173&quot;,&quot;PMID&quot;:&quot;12505648&quot;,&quot;issued&quot;:{&quot;date-parts&quot;:[[2003,1,1]]},&quot;page&quot;:&quot;57-78&quot;,&quot;abstract&quot;:&quot;Synchronous high frequency (Gamma band) activity has been proposed as a candidate mechanism for the integration or 'binding' of distributed brain activities. Since the first descriptions of schizophrenia, attempts to characterize this disorder have focused on disturbances in such integrative processing. Here, we review both micro- and macroscopic neuroscience research into Gamma synchrony, and its application to understanding schizophrenia. The review encompasses evidence from both animal and human studies for the functional significance of Gamma activity, the association between Gamma dysfunction and information processing disturbances, and the relevance of specific Gamma dysfunctions to the integration and extension of previous disconnection models of schizophrenia. Attention is given to the relationship between Gamma activity and the heterogeneous symptoms of schizophrenia. Existing studies show that measures of Gamma activity have the potential to explain far more of the variance in schizophrenia performance than previous neurophysiological measures. It is concluded that measures of Gamma synchrony offer a valuable window into the core integrative disturbance in schizophrenia cognition. © 2002 Elsevier Science B.V. All rights reserved.&quot;,&quot;publisher&quot;:&quot;Elsevier&quot;,&quot;issue&quot;:&quot;1&quot;,&quot;volume&quot;:&quot;41&quot;},&quot;isTemporary&quot;:false},{&quot;id&quot;:&quot;4fb4c89e-e46f-37c1-a49e-76fa63dd302b&quot;,&quot;itemData&quot;:{&quot;type&quot;:&quot;article-journal&quot;,&quot;id&quot;:&quot;4fb4c89e-e46f-37c1-a49e-76fa63dd302b&quot;,&quot;title&quot;:&quot;Neural synchrony indexes disordered perception and cognition in schizophrenia&quot;,&quot;author&quot;:[{&quot;family&quot;:&quot;Spencer&quot;,&quot;given&quot;:&quot;Kevin M.&quot;,&quot;parse-names&quot;:false,&quot;dropping-particle&quot;:&quot;&quot;,&quot;non-dropping-particle&quot;:&quot;&quot;},{&quot;family&quot;:&quot;Nestor&quot;,&quot;given&quot;:&quot;Paul G.&quot;,&quot;parse-names&quot;:false,&quot;dropping-particle&quot;:&quot;&quot;,&quot;non-dropping-particle&quot;:&quot;&quot;},{&quot;family&quot;:&quot;Perlmutter&quot;,&quot;given&quot;:&quot;Ruth&quot;,&quot;parse-names&quot;:false,&quot;dropping-particle&quot;:&quot;&quot;,&quot;non-dropping-particle&quot;:&quot;&quot;},{&quot;family&quot;:&quot;Niznikiewicz&quot;,&quot;given&quot;:&quot;Margaret A.&quot;,&quot;parse-names&quot;:false,&quot;dropping-particle&quot;:&quot;&quot;,&quot;non-dropping-particle&quot;:&quot;&quot;},{&quot;family&quot;:&quot;Klump&quot;,&quot;given&quot;:&quot;Meredith C.&quot;,&quot;parse-names&quot;:false,&quot;dropping-particle&quot;:&quot;&quot;,&quot;non-dropping-particle&quot;:&quot;&quot;},{&quot;family&quot;:&quot;Frumin&quot;,&quot;given&quot;:&quot;Melissa&quot;,&quot;parse-names&quot;:false,&quot;dropping-particle&quot;:&quot;&quot;,&quot;non-dropping-particle&quot;:&quot;&quot;},{&quot;family&quot;:&quot;Shenton&quot;,&quot;given&quot;:&quot;Martha E.&quot;,&quot;parse-names&quot;:false,&quot;dropping-particle&quot;:&quot;&quot;,&quot;non-dropping-particle&quot;:&quot;&quot;},{&quot;family&quot;:&quot;McCarley&quot;,&quot;given&quot;:&quot;Robert W.&quot;,&quot;parse-names&quot;:false,&quot;dropping-particle&quot;:&quot;&quot;,&quot;non-dropping-particle&quot;:&quot;&quot;}],&quot;container-title&quot;:&quot;Proceedings of the National Academy of Sciences of the United States of America&quot;,&quot;container-title-short&quot;:&quot;Proc Natl Acad Sci U S A&quot;,&quot;accessed&quot;:{&quot;date-parts&quot;:[[2023,11,15]]},&quot;DOI&quot;:&quot;10.1073/PNAS.0406074101&quot;,&quot;ISSN&quot;:&quot;00278424&quot;,&quot;PMID&quot;:&quot;15546988&quot;,&quot;URL&quot;:&quot;/pmc/articles/PMC535363/&quot;,&quot;issued&quot;:{&quot;date-parts&quot;:[[2004,12,12]]},&quot;page&quot;:&quot;17288&quot;,&quot;abstract&quot;:&quot;Current views of schizophrenia suggest that it results from abnormalities in neural circuitry, but empirical evidence in the millisecond range of neural activity has been difficult to obtain. In pursuit of relevant evidence, we previously demonstrated that schizophrenia is associated with abnormal patterns of stimulus-evoked phase-locking of the electroencephalogram in the γ band (30-100 Hz). These patterns may reflect impairments in neural assemblies, which have been proposed to use γ-band oscillations as a mechanism for synchronization. Here, we report the unique finding that, in both healthy controls and schizophrenia patients, visual Gestalt stimuli elicit a γ-band oscillation that is phase-locked to reaction time and hence may reflect processes leading to conscious perception of the stimuli. However, the frequency of this oscillation is lower in schizophrenics than in healthy individuals. This finding suggests that, although synchronization must occur for perception of the Gestalt, it occurs at a lower frequency because of a reduced capability of neural networks to support high-frequency synchronization in the brain of schizophrenics. Furthermore, the degree of phase locking of this oscillation is correlated with visual hallucinations, thought disorder, and disorganization in the schizophrenia patients. These data provide support for linking dysfunctional neural circuitry and the core symptoms of schizophrenia.&quot;,&quot;publisher&quot;:&quot;National Academy of Sciences&quot;,&quot;issue&quot;:&quot;49&quot;,&quot;volume&quot;:&quot;101&quot;},&quot;isTemporary&quot;:false}]},{&quot;citationID&quot;:&quot;MENDELEY_CITATION_8073bb9e-8ab1-4919-bd52-7b70e5ab13b7&quot;,&quot;properties&quot;:{&quot;noteIndex&quot;:0},&quot;isEdited&quot;:false,&quot;manualOverride&quot;:{&quot;isManuallyOverridden&quot;:false,&quot;citeprocText&quot;:&quot;(Yu et al. 2012; 2015)&quot;,&quot;manualOverrideText&quot;:&quot;&quot;},&quot;citationTag&quot;:&quot;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&quot;,&quot;citationItems&quot;:[{&quot;id&quot;:&quot;605f7802-dba0-348c-bd6f-f6a447e3d75a&quot;,&quot;itemData&quot;:{&quot;type&quot;:&quot;article-journal&quot;,&quot;id&quot;:&quot;605f7802-dba0-348c-bd6f-f6a447e3d75a&quot;,&quot;title&quot;:&quot;Brain connectivity networks in schizophrenia underlying resting state functional magnetic resonance imaging.&quot;,&quot;author&quot;:[{&quot;family&quot;:&quot;Yu&quot;,&quot;given&quot;:&quot;Qingbao&quot;,&quot;parse-names&quot;:false,&quot;dropping-particle&quot;:&quot;&quot;,&quot;non-dropping-particle&quot;:&quot;&quot;},{&quot;family&quot;:&quot;Allen&quot;,&quot;given&quot;:&quot;Elena A&quot;,&quot;parse-names&quot;:false,&quot;dropping-particle&quot;:&quot;&quot;,&quot;non-dropping-particle&quot;:&quot;&quot;},{&quot;family&quot;:&quot;Sui&quot;,&quot;given&quot;:&quot;Jing&quot;,&quot;parse-names&quot;:false,&quot;dropping-particle&quot;:&quot;&quot;,&quot;non-dropping-particle&quot;:&quot;&quot;},{&quot;family&quot;:&quot;Arbabshirani&quot;,&quot;given&quot;:&quot;Mohammad R&quot;,&quot;parse-names&quot;:false,&quot;dropping-particle&quot;:&quot;&quot;,&quot;non-dropping-particle&quot;:&quot;&quot;},{&quot;family&quot;:&quot;Pearlson&quot;,&quot;given&quot;:&quot;Godfrey&quot;,&quot;parse-names&quot;:false,&quot;dropping-particle&quot;:&quot;&quot;,&quot;non-dropping-particle&quot;:&quot;&quot;},{&quot;family&quot;:&quot;Calhoun&quot;,&quot;given&quot;:&quot;Vince D.&quot;,&quot;parse-names&quot;:false,&quot;dropping-particle&quot;:&quot;&quot;,&quot;non-dropping-particle&quot;:&quot;&quot;}],&quot;container-title&quot;:&quot;Current topics in medicinal chemistry&quot;,&quot;container-title-short&quot;:&quot;Curr Top Med Chem&quot;,&quot;accessed&quot;:{&quot;date-parts&quot;:[[2023,11,2]]},&quot;DOI&quot;:&quot;10.2174/156802612805289890&quot;,&quot;ISSN&quot;:&quot;1873-4294&quot;,&quot;PMID&quot;:&quot;23279180&quot;,&quot;URL&quot;:&quot;http://openurl.ingenta.com/content/xref?genre=article&amp;issn=1568-0266&amp;volume=12&amp;issue=21&amp;spage=2415&quot;,&quot;issued&quot;:{&quot;date-parts&quot;:[[2012,11,1]]},&quot;page&quot;:&quot;2415-25&quot;,&quot;abstract&quot;:&quot;Schizophrenia (SZ) is a severe neuropsychiatric disorder. A leading hypothesis is that SZ is a brain dysconnection syndrome, involving abnormal interactions between widespread brain networks. Resting state functional magnetic resonance imaging (R-fMRI) is a powerful tool to explore the dysconnectivity of brain networks in SZ and other disorders. Seed-based functional connectivity analysis, spatial independent component analysis (ICA), and graph theory-based analysis are popular methods to quantify brain network connectivity in R-fMRI data. Widespread network dysconnectivity in SZ has been observed using both seed-based analysis and ICA, although most seed-based studies report decreased connectivity while ICA studies report both increases and decreases. Importantly, most of the findings from both techniques are also associated with typical symptoms of the illness. Disrupted topological properties and altered modular community structure of brain system in SZ have been shown using graph theory-based analysis. Overall, the resting-state findings regarding brain networks deficits have advanced our understanding of the underlying pathology of SZ. In this article, we review aberrant brain connectivity networks in SZ measured in R-fMRI by the above approaches, and discuss future challenges.&quot;,&quot;publisher&quot;:&quot;Bentham Science Publishers&quot;,&quot;issue&quot;:&quot;21&quot;,&quot;volume&quot;:&quot;12&quot;},&quot;isTemporary&quot;:false},{&quot;id&quot;:&quot;001055fa-ced1-3ac1-ab9d-1045e8dcdd04&quot;,&quot;itemData&quot;:{&quot;type&quot;:&quot;article-journal&quot;,&quot;id&quot;:&quot;001055fa-ced1-3ac1-ab9d-1045e8dcdd04&quot;,&quot;title&quot;:&quot;Assessing dynamic brain graphs of time-varying connectivity in fMRI data: Application to healthy controls and patients with schizophrenia&quot;,&quot;author&quot;:[{&quot;family&quot;:&quot;Yu&quot;,&quot;given&quot;:&quot;Qingbao&quot;,&quot;parse-names&quot;:false,&quot;dropping-particle&quot;:&quot;&quot;,&quot;non-dropping-particle&quot;:&quot;&quot;},{&quot;family&quot;:&quot;Erhardt&quot;,&quot;given&quot;:&quot;Erik B&quot;,&quot;parse-names&quot;:false,&quot;dropping-particle&quot;:&quot;&quot;,&quot;non-dropping-particle&quot;:&quot;&quot;},{&quot;family&quot;:&quot;Sui&quot;,&quot;given&quot;:&quot;Jing&quot;,&quot;parse-names&quot;:false,&quot;dropping-particle&quot;:&quot;&quot;,&quot;non-dropping-particle&quot;:&quot;&quot;},{&quot;family&quot;:&quot;Du&quot;,&quot;given&quot;:&quot;Yuhui&quot;,&quot;parse-names&quot;:false,&quot;dropping-particle&quot;:&quot;&quot;,&quot;non-dropping-particle&quot;:&quot;&quot;},{&quot;family&quot;:&quot;He&quot;,&quot;given&quot;:&quot;Hao&quot;,&quot;parse-names&quot;:false,&quot;dropping-particle&quot;:&quot;&quot;,&quot;non-dropping-particle&quot;:&quot;&quot;},{&quot;family&quot;:&quot;Hjelm&quot;,&quot;given&quot;:&quot;Devon&quot;,&quot;parse-names&quot;:false,&quot;dropping-particle&quot;:&quot;&quot;,&quot;non-dropping-particle&quot;:&quot;&quot;},{&quot;family&quot;:&quot;Cetin&quot;,&quot;given&quot;:&quot;Mustafa S&quot;,&quot;parse-names&quot;:false,&quot;dropping-particle&quot;:&quot;&quot;,&quot;non-dropping-particle&quot;:&quot;&quot;},{&quot;family&quot;:&quot;Rachakonda&quot;,&quot;given&quot;:&quot;Srinivas&quot;,&quot;parse-names&quot;:false,&quot;dropping-particle&quot;:&quot;&quot;,&quot;non-dropping-particle&quot;:&quot;&quot;},{&quot;family&quot;:&quot;Miller&quot;,&quot;given&quot;:&quot;Robyn L.&quot;,&quot;parse-names&quot;:false,&quot;dropping-particle&quot;:&quot;&quot;,&quot;non-dropping-particle&quot;:&quot;&quot;},{&quot;family&quot;:&quot;Pearlson&quot;,&quot;given&quot;:&quot;Godfrey&quot;,&quot;parse-names&quot;:false,&quot;dropping-particle&quot;:&quot;&quot;,&quot;non-dropping-particle&quot;:&quot;&quot;},{&quot;family&quot;:&quot;Calhoun&quot;,&quot;given&quot;:&quot;Vince D.&quot;,&quot;parse-names&quot;:false,&quot;dropping-particle&quot;:&quot;&quot;,&quot;non-dropping-particle&quot;:&quot;&quot;}],&quot;container-title&quot;:&quot;NeuroImage&quot;,&quot;container-title-short&quot;:&quot;Neuroimage&quot;,&quot;DOI&quot;:&quot;10.1016/j.neuroimage.2014.12.020&quot;,&quot;ISSN&quot;:&quot;10538119&quot;,&quot;URL&quot;:&quot;https://linkinghub.elsevier.com/retrieve/pii/S105381191401012X&quot;,&quot;issued&quot;:{&quot;date-parts&quot;:[[2015,2]]},&quot;page&quot;:&quot;345-355&quot;,&quot;abstract&quot;:&quot;Graph theory-based analysis has been widely employed in brain imaging studies, and altered topological properties of brain connectivity have emerged as important features of mental diseases such as schizophrenia. However, most previous studies have focused on graph metrics of stationary brain graphs, ignoring that brain connectivity exhibits fluctuations over time. Here we develop a new framework for accessing dynamic graph properties of time-varying functional brain connectivity in resting-state fMRI data and apply it to healthy controls (HCs) and patients with schizophrenia (SZs). Specifically, nodes of brain graphs are defined by intrinsic connectivity networks (ICNs) identified by group independent component analysis (ICA). Dynamic graph metrics of the time-varying brain connectivity estimated by the correlation of sliding time-windowed ICA time courses of ICNs are calculated. First- and second-level connectivity states are detected based on the correlation of nodal connectivity strength between time-varying brain graphs. Our results indicate that SZs show decreased variance in the dynamic graph metrics. Consistent with prior stationary functional brain connectivity works, graph measures of identified first-level connectivity states show lower values in SZs. In addition, more first-level connectivity states are disassociated with the second-level connectivity state which resembles the stationary connectivity pattern computed by the entire scan. Collectively, the findings provide new evidence about altered dynamic brain graphs in schizophrenia, which may underscore the abnormal brain performance in this mental illness.&quot;,&quot;volume&quot;:&quot;107&quot;},&quot;isTemporary&quot;:false}]},{&quot;citationID&quot;:&quot;MENDELEY_CITATION_e8c29673-b6fc-4a70-9194-c1b62eb02d2e&quot;,&quot;properties&quot;:{&quot;noteIndex&quot;:0},&quot;isEdited&quot;:false,&quot;manualOverride&quot;:{&quot;isManuallyOverridden&quot;:false,&quot;citeprocText&quot;:&quot;(Damaraju et al. 2014)&quot;,&quot;manualOverrideText&quot;:&quot;&quot;},&quot;citationTag&quot;:&quot;MENDELEY_CITATION_v3_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&quot;,&quot;citationItems&quot;:[{&quot;id&quot;:&quot;8a37b424-f2e6-3d8d-8d5b-6e3d03b1c237&quot;,&quot;itemData&quot;:{&quot;type&quot;:&quot;article-journal&quot;,&quot;id&quot;:&quot;8a37b424-f2e6-3d8d-8d5b-6e3d03b1c237&quot;,&quot;title&quot;:&quot;Dynamic functional connectivity analysis reveals transient states of dysconnectivity in schizophrenia&quot;,&quot;author&quot;:[{&quot;family&quot;:&quot;Damaraju&quot;,&quot;given&quot;:&quot;E.&quot;,&quot;parse-names&quot;:false,&quot;dropping-particle&quot;:&quot;&quot;,&quot;non-dropping-particle&quot;:&quot;&quot;},{&quot;family&quot;:&quot;Allen&quot;,&quot;given&quot;:&quot;E.A.&quot;,&quot;parse-names&quot;:false,&quot;dropping-particle&quot;:&quot;&quot;,&quot;non-dropping-particle&quot;:&quot;&quot;},{&quot;family&quot;:&quot;Belger&quot;,&quot;given&quot;:&quot;A.&quot;,&quot;parse-names&quot;:false,&quot;dropping-particle&quot;:&quot;&quot;,&quot;non-dropping-particle&quot;:&quot;&quot;},{&quot;family&quot;:&quot;Ford&quot;,&quot;given&quot;:&quot;J.M.&quot;,&quot;parse-names&quot;:false,&quot;dropping-particle&quot;:&quot;&quot;,&quot;non-dropping-particle&quot;:&quot;&quot;},{&quot;family&quot;:&quot;McEwen&quot;,&quot;given&quot;:&quot;S.&quot;,&quot;parse-names&quot;:false,&quot;dropping-particle&quot;:&quot;&quot;,&quot;non-dropping-particle&quot;:&quot;&quot;},{&quot;family&quot;:&quot;Mathalon&quot;,&quot;given&quot;:&quot;D.H.&quot;,&quot;parse-names&quot;:false,&quot;dropping-particle&quot;:&quot;&quot;,&quot;non-dropping-particle&quot;:&quot;&quot;},{&quot;family&quot;:&quot;Mueller&quot;,&quot;given&quot;:&quot;B.A.&quot;,&quot;parse-names&quot;:false,&quot;dropping-particle&quot;:&quot;&quot;,&quot;non-dropping-particle&quot;:&quot;&quot;},{&quot;family&quot;:&quot;Pearlson&quot;,&quot;given&quot;:&quot;G.D.&quot;,&quot;parse-names&quot;:false,&quot;dropping-particle&quot;:&quot;&quot;,&quot;non-dropping-particle&quot;:&quot;&quot;},{&quot;family&quot;:&quot;Potkin&quot;,&quot;given&quot;:&quot;S.G.&quot;,&quot;parse-names&quot;:false,&quot;dropping-particle&quot;:&quot;&quot;,&quot;non-dropping-particle&quot;:&quot;&quot;},{&quot;family&quot;:&quot;Preda&quot;,&quot;given&quot;:&quot;A.&quot;,&quot;parse-names&quot;:false,&quot;dropping-particle&quot;:&quot;&quot;,&quot;non-dropping-particle&quot;:&quot;&quot;},{&quot;family&quot;:&quot;Turner&quot;,&quot;given&quot;:&quot;J.A.&quot;,&quot;parse-names&quot;:false,&quot;dropping-particle&quot;:&quot;&quot;,&quot;non-dropping-particle&quot;:&quot;&quot;},{&quot;family&quot;:&quot;Vaidya&quot;,&quot;given&quot;:&quot;J.G.&quot;,&quot;parse-names&quot;:false,&quot;dropping-particle&quot;:&quot;&quot;,&quot;non-dropping-particle&quot;:&quot;&quot;},{&quot;family&quot;:&quot;Erp&quot;,&quot;given&quot;:&quot;T.G.&quot;,&quot;parse-names&quot;:false,&quot;dropping-particle&quot;:&quot;&quot;,&quot;non-dropping-particle&quot;:&quot;van&quot;},{&quot;family&quot;:&quot;Calhoun&quot;,&quot;given&quot;:&quot;Vince D.&quot;,&quot;parse-names&quot;:false,&quot;dropping-particle&quot;:&quot;&quot;,&quot;non-dropping-particle&quot;:&quot;&quot;}],&quot;container-title&quot;:&quot;NeuroImage: Clinical&quot;,&quot;container-title-short&quot;:&quot;Neuroimage Clin&quot;,&quot;DOI&quot;:&quot;10.1016/j.nicl.2014.07.003&quot;,&quot;ISBN&quot;:&quot;2213-1582 (Electronic) 2213-1582 (Linking)&quot;,&quot;ISSN&quot;:&quot;22131582&quot;,&quot;PMID&quot;:&quot;23279180&quot;,&quot;URL&quot;:&quot;https://linkinghub.elsevier.com/retrieve/pii/S2213158214000953&quot;,&quot;issued&quot;:{&quot;date-parts&quot;:[[2014,11,1]]},&quot;page&quot;:&quot;298-308&quot;,&quot;abstract&quot;:&quot;Schizophrenia (SZ) is a severe neuropsychiatric disorder. A leading hypothesis is that SZ is a brain dysconnection syndrome, involving abnormal interactions between widespread brain networks. Resting state functional magnetic resonance imaging (R-fMRI) is a powerful tool to explore the dysconnectivity of brain networks in SZ and other disorders. Seed-based functional connectivity analysis, spatial independent component analysis (ICA), and graph theory-based analysis are popular methods to quantify brain network connectivity in R-fMRI data. Widespread network dysconnectivity in SZ has been observed using both seed-based analysis and ICA, although most seed-based studies report decreased connectivity while ICA studies report both increases and decreases. Importantly, most of the findings from both techniques are also associated with typical symptoms of the illness. Disrupted topological properties and altered modular community structure of brain system in SZ have been shown using graph theory-based analysis. Overall, the resting-state findings regarding brain networks deficits have advanced our understanding of the underlying pathology of SZ. In this article, we review aberrant brain connectivity networks in SZ measured in R-fMRI by the above approaches, and discuss future challenges.&quot;,&quot;publisher&quot;:&quot;Elsevier B.V.&quot;,&quot;issue&quot;:&quot;21&quot;,&quot;volume&quot;:&quot;5&quot;},&quot;isTemporary&quot;:false}]},{&quot;citationID&quot;:&quot;MENDELEY_CITATION_0a99bb23-5497-4c13-b1f8-c0b9116558ab&quot;,&quot;properties&quot;:{&quot;noteIndex&quot;:0},&quot;isEdited&quot;:false,&quot;manualOverride&quot;:{&quot;isManuallyOverridden&quot;:false,&quot;citeprocText&quot;:&quot;(Kambeitz et al. 2016)&quot;,&quot;manualOverrideText&quot;:&quot;&quot;},&quot;citationItems&quot;:[{&quot;id&quot;:&quot;2406f5a4-3bc4-380a-90fe-0ae82c3d1913&quot;,&quot;itemData&quot;:{&quot;type&quot;:&quot;article-journal&quot;,&quot;id&quot;:&quot;2406f5a4-3bc4-380a-90fe-0ae82c3d1913&quot;,&quot;title&quot;:&quot;Aberrant Functional Whole-Brain Network Architecture in Patients with Schizophrenia: A Meta-analysis&quot;,&quot;author&quot;:[{&quot;family&quot;:&quot;Kambeitz&quot;,&quot;given&quot;:&quot;Joseph&quot;,&quot;parse-names&quot;:false,&quot;dropping-particle&quot;:&quot;&quot;,&quot;non-dropping-particle&quot;:&quot;&quot;},{&quot;family&quot;:&quot;Kambeitz-Ilankovic&quot;,&quot;given&quot;:&quot;Lana&quot;,&quot;parse-names&quot;:false,&quot;dropping-particle&quot;:&quot;&quot;,&quot;non-dropping-particle&quot;:&quot;&quot;},{&quot;family&quot;:&quot;Cabral&quot;,&quot;given&quot;:&quot;Carlos&quot;,&quot;parse-names&quot;:false,&quot;dropping-particle&quot;:&quot;&quot;,&quot;non-dropping-particle&quot;:&quot;&quot;},{&quot;family&quot;:&quot;Dwyer&quot;,&quot;given&quot;:&quot;Dominic B.&quot;,&quot;parse-names&quot;:false,&quot;dropping-particle&quot;:&quot;&quot;,&quot;non-dropping-particle&quot;:&quot;&quot;},{&quot;family&quot;:&quot;Calhoun&quot;,&quot;given&quot;:&quot;Vince D.&quot;,&quot;parse-names&quot;:false,&quot;dropping-particle&quot;:&quot;&quot;,&quot;non-dropping-particle&quot;:&quot;&quot;},{&quot;family&quot;:&quot;Heuvel&quot;,&quot;given&quot;:&quot;Martijn P.&quot;,&quot;parse-names&quot;:false,&quot;dropping-particle&quot;:&quot;&quot;,&quot;non-dropping-particle&quot;:&quot;Van Den&quot;},{&quot;family&quot;:&quot;Falkai&quot;,&quot;given&quot;:&quot;Peter&quot;,&quot;parse-names&quot;:false,&quot;dropping-particle&quot;:&quot;&quot;,&quot;non-dropping-particle&quot;:&quot;&quot;},{&quot;family&quot;:&quot;Koutsouleris&quot;,&quot;given&quot;:&quot;Nikolaos&quot;,&quot;parse-names&quot;:false,&quot;dropping-particle&quot;:&quot;&quot;,&quot;non-dropping-particle&quot;:&quot;&quot;},{&quot;family&quot;:&quot;Malchow&quot;,&quot;given&quot;:&quot;Berend&quot;,&quot;parse-names&quot;:false,&quot;dropping-particle&quot;:&quot;&quot;,&quot;non-dropping-particle&quot;:&quot;&quot;}],&quot;container-title&quot;:&quot;Schizophrenia Bulletin&quot;,&quot;DOI&quot;:&quot;10.1093/schbul/sbv174&quot;,&quot;ISBN&quot;:&quot;0586-7614&quot;,&quot;ISSN&quot;:&quot;17451701&quot;,&quot;PMID&quot;:&quot;27460615&quot;,&quot;issued&quot;:{&quot;date-parts&quot;:[[2016]]},&quot;page&quot;:&quot;S13-S21&quot;,&quot;abstract&quot;:&quot;Findings from multiple lines of research provide evidence of aberrant functional brain connectivity in schizophrenia. By using graph-analytical measures, recent studies indicate that patients with schizophrenia exhibit changes in the organizational principles of whole-brain networks and that these changes relate to cognitive symptoms. However, there has not been a systematic investigation of functional brain network changes in schizophrenia to test the consistency of these changes across multiple studies. A comprehensive literature search was conducted to identify all available functional graph-analytical studies in patients with schizophrenia. Effect size measures were derived from each study and entered in a random-effects meta-analytical model. All models were tested for effects of potential moderator variables as well as for the presence of publication bias. The results of a total of n = 13 functional neuroimaging studies indicated that brain networks in patients with schizophrenia exhibit significant decreases in measures of local organization (g = -0.56, P = .02) and significant decreases in small-worldness (g = -0.65, P = .01) whereas global short communication paths seemed to be preserved (g = 0.26, P = .32). There was no evidence for a publication bias or moderator effects. The present meta- analysis demonstrates significant changes in whole brain network architecture associated with schizophrenia across studies.&quot;,&quot;issue&quot;:&quot;1&quot;,&quot;volume&quot;:&quot;42&quot;,&quot;container-title-short&quot;:&quot;Schizophr Bull&quot;},&quot;isTemporary&quot;:false}],&quot;citationTag&quot;:&quot;MENDELEY_CITATION_v3_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&quot;},{&quot;citationID&quot;:&quot;MENDELEY_CITATION_731f02a5-79ff-4a10-ab51-67b0e85326f1&quot;,&quot;properties&quot;:{&quot;noteIndex&quot;:0},&quot;isEdited&quot;:false,&quot;manualOverride&quot;:{&quot;isManuallyOverridden&quot;:false,&quot;citeprocText&quot;:&quot;(Lawrie et al. 2002)&quot;,&quot;manualOverrideText&quot;:&quot;&quot;},&quot;citationTag&quot;:&quot;MENDELEY_CITATION_v3_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&quot;,&quot;citationItems&quot;:[{&quot;id&quot;:&quot;9d9c5979-9902-3eb2-91f8-c98ad538a32c&quot;,&quot;itemData&quot;:{&quot;type&quot;:&quot;article-journal&quot;,&quot;id&quot;:&quot;9d9c5979-9902-3eb2-91f8-c98ad538a32c&quot;,&quot;title&quot;:&quot;Reduced frontotemporal functional connectivity in schizophrenia associated with auditory hallucinations&quot;,&quot;author&quot;:[{&quot;family&quot;:&quot;Lawrie&quot;,&quot;given&quot;:&quot;Stephen M.&quot;,&quot;parse-names&quot;:false,&quot;dropping-particle&quot;:&quot;&quot;,&quot;non-dropping-particle&quot;:&quot;&quot;},{&quot;family&quot;:&quot;Buechel&quot;,&quot;given&quot;:&quot;Christian&quot;,&quot;parse-names&quot;:false,&quot;dropping-particle&quot;:&quot;&quot;,&quot;non-dropping-particle&quot;:&quot;&quot;},{&quot;family&quot;:&quot;Whalley&quot;,&quot;given&quot;:&quot;Heather C.&quot;,&quot;parse-names&quot;:false,&quot;dropping-particle&quot;:&quot;&quot;,&quot;non-dropping-particle&quot;:&quot;&quot;},{&quot;family&quot;:&quot;Frith&quot;,&quot;given&quot;:&quot;Christopher D.&quot;,&quot;parse-names&quot;:false,&quot;dropping-particle&quot;:&quot;&quot;,&quot;non-dropping-particle&quot;:&quot;&quot;},{&quot;family&quot;:&quot;Friston&quot;,&quot;given&quot;:&quot;Karl J.&quot;,&quot;parse-names&quot;:false,&quot;dropping-particle&quot;:&quot;&quot;,&quot;non-dropping-particle&quot;:&quot;&quot;},{&quot;family&quot;:&quot;Johnstone&quot;,&quot;given&quot;:&quot;Eve C.&quot;,&quot;parse-names&quot;:false,&quot;dropping-particle&quot;:&quot;&quot;,&quot;non-dropping-particle&quot;:&quot;&quot;}],&quot;container-title&quot;:&quot;Biological Psychiatry&quot;,&quot;container-title-short&quot;:&quot;Biol Psychiatry&quot;,&quot;accessed&quot;:{&quot;date-parts&quot;:[[2023,11,15]]},&quot;DOI&quot;:&quot;10.1016/S0006-3223(02)01316-1&quot;,&quot;ISSN&quot;:&quot;0006-3223&quot;,&quot;PMID&quot;:&quot;12062886&quot;,&quot;issued&quot;:{&quot;date-parts&quot;:[[2002,6,15]]},&quot;page&quot;:&quot;1008-1011&quot;,&quot;abstract&quot;:&quot;Background: We used functional magnetic resonance imaging (fMRI) to investigate the frontotemporal disconnection hypothesis of schizophrenia. Methods: Eight DSM-IV schizophrenia patients and 10 control subjects were studied with fMRI while they thought of the missing last word in 128 visually presented sentences. The fMRI data were analyzed comparing the effect of sentence completion (vs. rest) using a random effects analysis. Results: There were no significant group differences in regional brain responses. Correlation coefficients between left temporal cortex (x = -54, y = -42, z = 3) and left dorsolateral prefrontal cortex (x = -39, y = 12, z = 24) were significantly lower in the schizophrenic group and were negatively correlated with the severity of auditory hallucinations. Conclusions: Previous demonstrations of hypofrontality in schizophrenia may reflect particular task requirements. Frontotemporal functional connectivity is reduced in schizophrenia and may be associated with auditory hallucinations. © 2002 Society of Biological Psychiatry.&quot;,&quot;publisher&quot;:&quot;Elsevier&quot;,&quot;issue&quot;:&quot;12&quot;,&quot;volume&quot;:&quot;51&quot;},&quot;isTemporary&quot;:false}]},{&quot;citationID&quot;:&quot;MENDELEY_CITATION_fe5956b3-6249-4734-83f0-c3db90dc3111&quot;,&quot;properties&quot;:{&quot;noteIndex&quot;:0},&quot;isEdited&quot;:false,&quot;manualOverride&quot;:{&quot;isManuallyOverridden&quot;:false,&quot;citeprocText&quot;:&quot;(Whitfield-Gabrieli et al. 2009)&quot;,&quot;manualOverrideText&quot;:&quot;&quot;},&quot;citationTag&quot;:&quot;MENDELEY_CITATION_v3_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&quot;,&quot;citationItems&quot;:[{&quot;id&quot;:&quot;3b239d9e-81c8-33a5-8b9d-2369a861ebcf&quot;,&quot;itemData&quot;:{&quot;type&quot;:&quot;article-journal&quot;,&quot;id&quot;:&quot;3b239d9e-81c8-33a5-8b9d-2369a861ebcf&quot;,&quot;title&quot;:&quot;Hyperactivity and hyperconnectivity of the default network in schizophrenia and in first-degree relatives of persons with schizophrenia&quot;,&quot;author&quot;:[{&quot;family&quot;:&quot;Whitfield-Gabrieli&quot;,&quot;given&quot;:&quot;Susan&quot;,&quot;parse-names&quot;:false,&quot;dropping-particle&quot;:&quot;&quot;,&quot;non-dropping-particle&quot;:&quot;&quot;},{&quot;family&quot;:&quot;Thermenos&quot;,&quot;given&quot;:&quot;Heidi W.&quot;,&quot;parse-names&quot;:false,&quot;dropping-particle&quot;:&quot;&quot;,&quot;non-dropping-particle&quot;:&quot;&quot;},{&quot;family&quot;:&quot;Milanovic&quot;,&quot;given&quot;:&quot;Snezana&quot;,&quot;parse-names&quot;:false,&quot;dropping-particle&quot;:&quot;&quot;,&quot;non-dropping-particle&quot;:&quot;&quot;},{&quot;family&quot;:&quot;Tsuang&quot;,&quot;given&quot;:&quot;Ming T.&quot;,&quot;parse-names&quot;:false,&quot;dropping-particle&quot;:&quot;&quot;,&quot;non-dropping-particle&quot;:&quot;&quot;},{&quot;family&quot;:&quot;Faraone&quot;,&quot;given&quot;:&quot;Stephen&quot;,&quot;parse-names&quot;:false,&quot;dropping-particle&quot;:&quot;V.&quot;,&quot;non-dropping-particle&quot;:&quot;&quot;},{&quot;family&quot;:&quot;McCarley&quot;,&quot;given&quot;:&quot;Robert W.&quot;,&quot;parse-names&quot;:false,&quot;dropping-particle&quot;:&quot;&quot;,&quot;non-dropping-particle&quot;:&quot;&quot;},{&quot;family&quot;:&quot;Shenton&quot;,&quot;given&quot;:&quot;Martha E.&quot;,&quot;parse-names&quot;:false,&quot;dropping-particle&quot;:&quot;&quot;,&quot;non-dropping-particle&quot;:&quot;&quot;},{&quot;family&quot;:&quot;Green&quot;,&quot;given&quot;:&quot;Alan I.&quot;,&quot;parse-names&quot;:false,&quot;dropping-particle&quot;:&quot;&quot;,&quot;non-dropping-particle&quot;:&quot;&quot;},{&quot;family&quot;:&quot;Nieto-Castanon&quot;,&quot;given&quot;:&quot;Alfonso&quot;,&quot;parse-names&quot;:false,&quot;dropping-particle&quot;:&quot;&quot;,&quot;non-dropping-particle&quot;:&quot;&quot;},{&quot;family&quot;:&quot;LaViolette&quot;,&quot;given&quot;:&quot;Peter&quot;,&quot;parse-names&quot;:false,&quot;dropping-particle&quot;:&quot;&quot;,&quot;non-dropping-particle&quot;:&quot;&quot;},{&quot;family&quot;:&quot;Wojcik&quot;,&quot;given&quot;:&quot;Joanne&quot;,&quot;parse-names&quot;:false,&quot;dropping-particle&quot;:&quot;&quot;,&quot;non-dropping-particle&quot;:&quot;&quot;},{&quot;family&quot;:&quot;Gabrieli&quot;,&quot;given&quot;:&quot;John D.E.&quot;,&quot;parse-names&quot;:false,&quot;dropping-particle&quot;:&quot;&quot;,&quot;non-dropping-particle&quot;:&quot;&quot;},{&quot;family&quot;:&quot;Seidman&quot;,&quot;given&quot;:&quot;Larry J.&quot;,&quot;parse-names&quot;:false,&quot;dropping-particle&quot;:&quot;&quot;,&quot;non-dropping-particle&quot;:&quot;&quot;}],&quot;container-title&quot;:&quot;Proceedings of the National Academy of Sciences of the United States of America&quot;,&quot;container-title-short&quot;:&quot;Proc Natl Acad Sci U S A&quot;,&quot;accessed&quot;:{&quot;date-parts&quot;:[[2023,11,19]]},&quot;DOI&quot;:&quot;10.1073/PNAS.0809141106/SUPPL_FILE/0809141106SI.PDF&quot;,&quot;ISSN&quot;:&quot;00278424&quot;,&quot;PMID&quot;:&quot;19164577&quot;,&quot;URL&quot;:&quot;https://www.pnas.org/doi/abs/10.1073/pnas.0809141106&quot;,&quot;issued&quot;:{&quot;date-parts&quot;:[[2009,1,27]]},&quot;page&quot;:&quot;1279-1284&quot;,&quot;abstract&quot;:&quot;We examined the status of the neural network mediating the default mode of brain function, which typically exhibits greater activation during rest than during task, in patients in the early phase of schizophrenia and in young first-degree relatives of persons with schizophrenia. During functional MRI, patients, relatives, and controls alternated between rest and performance of working memory (WM) tasks. As expected, controls exhibited task-related suppression of activation in the default network, including medial prefrontal cortex (MPFC) and posterior cingulate cortex/precuneus. Patients and relatives exhibited significantly reduced task-related suppression in MPFC, and these reductions remained after controlling for performance. Increased task-related MPFC suppression correlated with better WM performance in patients and relatives and with less psychopathology in all 3 groups. For WM task performance, patients and relatives had greater activation in right dorsolateral prefrontal cortex (DLPFC) than controls. During rest and task, patients and relatives exhibited abnormally high functional connectivity within the default network. The magnitudes of default network connectivity during rest and task correlated with psychopathology in the patients. Further, during both rest and task, patients exhibited reduced anticorrelations between MPFC and DLPFC, a region that was hyperactivated by patients and relatives during WM performance. Among patients, the magnitude of MPFC task suppression negatively correlated with default connectivity, suggesting an association between the hyperactivation and hyperconnectivity in schizophrenia. Hyperactivation (reduced task-related suppression) of default regions and hyperconnectivity of the default network may contribute to disturbances of thought in schizophrenia and risk for the illness. © 2009 by The National Academy of Sciences of the USA.&quot;,&quot;publisher&quot;:&quot;\nNational Academy of Sciences&quot;,&quot;issue&quot;:&quot;4&quot;,&quot;volume&quot;:&quot;106&quot;},&quot;isTemporary&quot;:false}]},{&quot;citationID&quot;:&quot;MENDELEY_CITATION_78275f87-80e1-4951-8cf5-4180e0a1e083&quot;,&quot;properties&quot;:{&quot;noteIndex&quot;:0},&quot;isEdited&quot;:false,&quot;manualOverride&quot;:{&quot;isManuallyOverridden&quot;:false,&quot;citeprocText&quot;:&quot;(Salvador et al. 2010)&quot;,&quot;manualOverrideText&quot;:&quot;&quot;},&quot;citationTag&quot;:&quot;MENDELEY_CITATION_v3_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&quot;,&quot;citationItems&quot;:[{&quot;id&quot;:&quot;1bcaf483-2d3a-360f-98ca-5cb0468096c5&quot;,&quot;itemData&quot;:{&quot;type&quot;:&quot;article-journal&quot;,&quot;id&quot;:&quot;1bcaf483-2d3a-360f-98ca-5cb0468096c5&quot;,&quot;title&quot;:&quot;Overall brain connectivity maps show cortico-subcortical abnormalities in schizophrenia&quot;,&quot;author&quot;:[{&quot;family&quot;:&quot;Salvador&quot;,&quot;given&quot;:&quot;Raymond&quot;,&quot;parse-names&quot;:false,&quot;dropping-particle&quot;:&quot;&quot;,&quot;non-dropping-particle&quot;:&quot;&quot;},{&quot;family&quot;:&quot;Sarró&quot;,&quot;given&quot;:&quot;Salvador&quot;,&quot;parse-names&quot;:false,&quot;dropping-particle&quot;:&quot;&quot;,&quot;non-dropping-particle&quot;:&quot;&quot;},{&quot;family&quot;:&quot;Gomar&quot;,&quot;given&quot;:&quot;Jesús J.&quot;,&quot;parse-names&quot;:false,&quot;dropping-particle&quot;:&quot;&quot;,&quot;non-dropping-particle&quot;:&quot;&quot;},{&quot;family&quot;:&quot;Ortiz-Gil&quot;,&quot;given&quot;:&quot;Jordi&quot;,&quot;parse-names&quot;:false,&quot;dropping-particle&quot;:&quot;&quot;,&quot;non-dropping-particle&quot;:&quot;&quot;},{&quot;family&quot;:&quot;Vila&quot;,&quot;given&quot;:&quot;Fidel&quot;,&quot;parse-names&quot;:false,&quot;dropping-particle&quot;:&quot;&quot;,&quot;non-dropping-particle&quot;:&quot;&quot;},{&quot;family&quot;:&quot;Capdevila&quot;,&quot;given&quot;:&quot;Antoni&quot;,&quot;parse-names&quot;:false,&quot;dropping-particle&quot;:&quot;&quot;,&quot;non-dropping-particle&quot;:&quot;&quot;},{&quot;family&quot;:&quot;Bullmore&quot;,&quot;given&quot;:&quot;Ed&quot;,&quot;parse-names&quot;:false,&quot;dropping-particle&quot;:&quot;&quot;,&quot;non-dropping-particle&quot;:&quot;&quot;},{&quot;family&quot;:&quot;McKenna&quot;,&quot;given&quot;:&quot;Peter J.&quot;,&quot;parse-names&quot;:false,&quot;dropping-particle&quot;:&quot;&quot;,&quot;non-dropping-particle&quot;:&quot;&quot;},{&quot;family&quot;:&quot;Pomarol-Clotet&quot;,&quot;given&quot;:&quot;Edith&quot;,&quot;parse-names&quot;:false,&quot;dropping-particle&quot;:&quot;&quot;,&quot;non-dropping-particle&quot;:&quot;&quot;}],&quot;container-title&quot;:&quot;Human brain mapping&quot;,&quot;container-title-short&quot;:&quot;Hum Brain Mapp&quot;,&quot;accessed&quot;:{&quot;date-parts&quot;:[[2023,11,19]]},&quot;DOI&quot;:&quot;10.1002/HBM.20993&quot;,&quot;ISSN&quot;:&quot;1097-0193&quot;,&quot;PMID&quot;:&quot;20225222&quot;,&quot;URL&quot;:&quot;https://pubmed.ncbi.nlm.nih.gov/20225222/&quot;,&quot;issued&quot;:{&quot;date-parts&quot;:[[2010,12]]},&quot;page&quot;:&quot;2003-2014&quot;,&quot;abstract&quot;:&quot;Abnormal interactions between areas of the brain have been pointed as possible causes for schizophrenia. However, the nature of these disturbances and the anatomical location of the regions involved are still unclear. Here, we describe a method to estimate maps of net levels of connectivity in the resting brain, and we apply it to look for differential patterns of connectivity in schizophrenia. This method uses partial coherences as a basic measure of covariability, and it minimises the effect of major physiological noise. When overall (net) connectivity maps of a sample of 40 patients with schizophrenia were compared with the maps from a matched sample of 40 controls, a single area of abnormality was found. It is an area of patient hyper-connectivity and is located frontally, in medial and orbital structures, clearly overlapping the anterior node of the default mode network (DMN). When this area is used as a region of interest in a second-level analysis, it shows functional hyper-connections with several cortical and subcortical structures. Interestingly, the most significant abnormality is found with the caudate, which has a bilateral pattern of abnormality, pointing to a possible DMN-striatum deviant relation in schizophrenia. However, hyper-connectivity observed with other regions (right hippocampus and amygdala, and other cortical structures) suggests a more pervasive alteration of brain connectivity in this disease. Hum Brain Mapp, 2010. © 2010 Wiley-Liss, Inc.&quot;,&quot;publisher&quot;:&quot;Hum Brain Mapp&quot;,&quot;issue&quot;:&quot;12&quot;,&quot;volume&quot;:&quot;31&quot;},&quot;isTemporary&quot;:false}]},{&quot;citationID&quot;:&quot;MENDELEY_CITATION_5a20c140-e746-4efd-a401-9cc72168265c&quot;,&quot;properties&quot;:{&quot;noteIndex&quot;:0},&quot;isEdited&quot;:false,&quot;manualOverride&quot;:{&quot;isManuallyOverridden&quot;:false,&quot;citeprocText&quot;:&quot;(Cabral et al. 2012)&quot;,&quot;manualOverrideText&quot;:&quot;&quot;},&quot;citationTag&quot;:&quot;MENDELEY_CITATION_v3_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&quot;,&quot;citationItems&quot;:[{&quot;id&quot;:&quot;25ed01d4-b77c-33ab-b70c-27affae75ba7&quot;,&quot;itemData&quot;:{&quot;type&quot;:&quot;article-journal&quot;,&quot;id&quot;:&quot;25ed01d4-b77c-33ab-b70c-27affae75ba7&quot;,&quot;title&quot;:&quot;Modeling the outcome of structural disconnection on resting-state functional connectivity&quot;,&quot;author&quot;:[{&quot;family&quot;:&quot;Cabral&quot;,&quot;given&quot;:&quot;Joana R. B.&quot;,&quot;parse-names&quot;:false,&quot;dropping-particle&quot;:&quot;&quot;,&quot;non-dropping-particle&quot;:&quot;&quot;},{&quot;family&quot;:&quot;Hugues&quot;,&quot;given&quot;:&quot;Etienne&quot;,&quot;parse-names&quot;:false,&quot;dropping-particle&quot;:&quot;&quot;,&quot;non-dropping-particle&quot;:&quot;&quot;},{&quot;family&quot;:&quot;Kringelbach&quot;,&quot;given&quot;:&quot;Morten L.&quot;,&quot;parse-names&quot;:false,&quot;dropping-particle&quot;:&quot;&quot;,&quot;non-dropping-particle&quot;:&quot;&quot;},{&quot;family&quot;:&quot;Deco&quot;,&quot;given&quot;:&quot;Gustavo&quot;,&quot;parse-names&quot;:false,&quot;dropping-particle&quot;:&quot;&quot;,&quot;non-dropping-particle&quot;:&quot;&quot;}],&quot;container-title&quot;:&quot;NeuroImage&quot;,&quot;container-title-short&quot;:&quot;Neuroimage&quot;,&quot;accessed&quot;:{&quot;date-parts&quot;:[[2021,9,14]]},&quot;DOI&quot;:&quot;10.1016/j.neuroimage.2012.06.007&quot;,&quot;ISSN&quot;:&quot;10538119&quot;,&quot;URL&quot;:&quot;https://linkinghub.elsevier.com/retrieve/pii/S1053811912005848&quot;,&quot;issued&quot;:{&quot;date-parts&quot;:[[2012,9,31]]},&quot;page&quot;:&quot;1342-1353&quot;,&quot;abstract&quot;:&quot;The authors review evidence that spontaneous, that is, not stimulus or task driven, activity in the brain at the level of large-scale neural systems is not noise, but orderly and organized in a series of functional networks that maintain, at all times, a high level of coherence. These networks of spontaneous activity correlation or resting state networks (RSN) are closely related to the underlying anatomical connectivity, but their topography is also gated by the history of prior task activation. Network coherence does not depend on covert cognitive activity, but its strength and integrity relates to behavioral performance. Some RSN are functionally organized as dynamically competing systems both at rest and during tasks. Computational studies show that one of such dynamics, the anticorrelation between networks, depends on noise-driven transitions between different multistable cluster synchronization states. These multistable states emerge because of transmission delays between regions that are modeled as coupled oscillators systems. Large-scale systems dynamics are useful for keeping different functional subnetworks in a state of heightened competition, which can be stabilized and fired by even small modulations of either sensory or internal signals. © The Author(s) 2011.&quot;,&quot;publisher&quot;:&quot;Academic Press&quot;,&quot;issue&quot;:&quot;3&quot;,&quot;volume&quot;:&quot;62&quot;},&quot;isTemporary&quot;:false}]},{&quot;citationID&quot;:&quot;MENDELEY_CITATION_435d202d-6e3a-4b45-956b-4460785f8e35&quot;,&quot;properties&quot;:{&quot;noteIndex&quot;:0},&quot;isEdited&quot;:false,&quot;manualOverride&quot;:{&quot;isManuallyOverridden&quot;:false,&quot;citeprocText&quot;:&quot;(Sakoğlu et al. 2010; Chang and Glover 2010)&quot;,&quot;manualOverrideText&quot;:&quot;&quot;},&quot;citationItems&quot;:[{&quot;id&quot;:&quot;a1f7f95f-fe41-3ffe-a6cc-28e25483e7ab&quot;,&quot;itemData&quot;:{&quot;type&quot;:&quot;article-journal&quot;,&quot;id&quot;:&quot;a1f7f95f-fe41-3ffe-a6cc-28e25483e7ab&quot;,&quot;title&quot;:&quot;A method for evaluating dynamic functional network connectivity and task-modulation: Application to schizophrenia&quot;,&quot;author&quot;:[{&quot;family&quot;:&quot;Sakoğlu&quot;,&quot;given&quot;:&quot;Ünal&quot;,&quot;parse-names&quot;:false,&quot;dropping-particle&quot;:&quot;&quot;,&quot;non-dropping-particle&quot;:&quot;&quot;},{&quot;family&quot;:&quot;Pearlson&quot;,&quot;given&quot;:&quot;Godfrey D.&quot;,&quot;parse-names&quot;:false,&quot;dropping-particle&quot;:&quot;&quot;,&quot;non-dropping-particle&quot;:&quot;&quot;},{&quot;family&quot;:&quot;Kiehl&quot;,&quot;given&quot;:&quot;Kent A&quot;,&quot;parse-names&quot;:false,&quot;dropping-particle&quot;:&quot;&quot;,&quot;non-dropping-particle&quot;:&quot;&quot;},{&quot;family&quot;:&quot;Wang&quot;,&quot;given&quot;:&quot;Y. Michelle&quot;,&quot;parse-names&quot;:false,&quot;dropping-particle&quot;:&quot;&quot;,&quot;non-dropping-particle&quot;:&quot;&quot;},{&quot;family&quot;:&quot;Michael&quot;,&quot;given&quot;:&quot;Andrew M.&quot;,&quot;parse-names&quot;:false,&quot;dropping-particle&quot;:&quot;&quot;,&quot;non-dropping-particle&quot;:&quot;&quot;},{&quot;family&quot;:&quot;Calhoun&quot;,&quot;given&quot;:&quot;Vince D.&quot;,&quot;parse-names&quot;:false,&quot;dropping-particle&quot;:&quot;&quot;,&quot;non-dropping-particle&quot;:&quot;&quot;}],&quot;container-title&quot;:&quot;Magnetic Resonance Materials in Physics, Biology and Medicine&quot;,&quot;DOI&quot;:&quot;10.1007/s10334-010-0197-8&quot;,&quot;ISSN&quot;:&quot;09685243&quot;,&quot;URL&quot;:&quot;http://link.springer.com/10.1007/s10334-010-0197-8&quot;,&quot;issued&quot;:{&quot;date-parts&quot;:[[2010,12,17]]},&quot;page&quot;:&quot;351-366&quot;,&quot;abstract&quot;:&quot;Objective: In this paper, we develop a dynamic functional network connectivity (FNC) analysis approach using correlations between windowed time-courses of different brain networks (components) estimated via spatial independent component analysis (sICA). We apply the developed method to fMRI data to evaluate it and to study task-modulation of functional connections. Materials and methods: We study the theoretical basis of the approach, perform a simulation analysis and apply it to fMRI data from schizophrenia patients (SP) and healthy controls (HC). Analyses on the fMRI data include: (a) group sICA to determine regions of significant task-related activity, (b) static and dynamic FNC analysis among these networks by using maximal lagged-correlation and time-frequency analysis, and (c) HC-SP group differences in functional network connections and in task-modulation of these connections. Results: This new approach enables an assessment of task-modulation of connectivity and identifies meaningful inter-component linkages and differences between the two study groups during performance of an auditory oddball task (AOT). The static FNC results revealed that connectivities involving medial visual-frontal, medial temporal-medial visual, parietal-medial temporal, parietal-medial visual and medial temporal-anterior temporal were significantly greater in HC, whereas only the right lateral fronto-parietal (RLFP)-orbitofrontal connection was significantly greater in SP. The dynamic FNC revealed that task-modulation of motor-frontal, RLFP-medial temporal and posterior default mode (pDM)-parietal connections were significantly greater in SP, and task modulation of orbitofrontal-pDM and medial temporal-frontal connections were significantly greater in HC (all P &lt; 0.05). Conclusion: The task-modulation of dynamic FNC provided findings and differences between the two groups that are consistent with the existing hypothesis that schizophrenia patients show less segregated motor, sensory, cognitive functions and less segregated default mode network activity when engaged with a task. Dynamic FNC, based on sICA, provided additional results which are different than, but complementary to, those of static FNC. For example, it revealed dynamic changes in default mode network connectivities with other regions which were significantly different in schizophrenia in terms of task-modulation, findings which were not possible to discover by static FNC. © 2010 ESMRMB.&quot;,&quot;issue&quot;:&quot;5-6&quot;,&quot;volume&quot;:&quot;23&quot;,&quot;container-title-short&quot;:&quot;&quot;},&quot;isTemporary&quot;:false},{&quot;id&quot;:&quot;a3965715-ed55-3ddb-b5c7-0e092d795032&quot;,&quot;itemData&quot;:{&quot;type&quot;:&quot;article-journal&quot;,&quot;id&quot;:&quot;a3965715-ed55-3ddb-b5c7-0e092d795032&quot;,&quot;title&quot;:&quot;Time-frequency dynamics of resting-state brain connectivity measured with fMRI&quot;,&quot;author&quot;:[{&quot;family&quot;:&quot;Chang&quot;,&quot;given&quot;:&quot;Catie&quot;,&quot;parse-names&quot;:false,&quot;dropping-particle&quot;:&quot;&quot;,&quot;non-dropping-particle&quot;:&quot;&quot;},{&quot;family&quot;:&quot;Glover&quot;,&quot;given&quot;:&quot;Gary H.&quot;,&quot;parse-names&quot;:false,&quot;dropping-particle&quot;:&quot;&quot;,&quot;non-dropping-particle&quot;:&quot;&quot;}],&quot;container-title&quot;:&quot;NeuroImage&quot;,&quot;container-title-short&quot;:&quot;Neuroimage&quot;,&quot;DOI&quot;:&quot;10.1016/j.neuroimage.2009.12.011&quot;,&quot;ISBN&quot;:&quot;1095-9572 (Electronic)\\r1053-8119 (Linking)&quot;,&quot;ISSN&quot;:&quot;10538119&quot;,&quot;PMID&quot;:&quot;20006716&quot;,&quot;URL&quot;:&quot;http://dx.doi.org/10.1016/j.neuroimage.2009.12.011&quot;,&quot;issued&quot;:{&quot;date-parts&quot;:[[2010]]},&quot;page&quot;:&quot;81-98&quot;,&quot;abstract&quot;:&quot;Most studies of resting-state functional connectivity using fMRI employ methods that assume temporal stationarity, such as correlation and data-driven decompositions computed across the duration of the scan. However, evidence from both task-based fMRI studies and animal electrophysiology suggests that functional connectivity may exhibit dynamic changes within time scales of seconds to minutes. In the present study, we investigated the dynamic behavior of resting-state connectivity across the course of a single scan, performing a time-frequency coherence analysis based on the wavelet transform. We focused on the connectivity of the posterior cingulate cortex (PCC), a primary node of the default-mode network, examining its relationship with both the \&quot;anticorrelated\&quot; (\&quot;task-positive\&quot;) network as well as other nodes of the default-mode network. It was observed that coherence and phase between the PCC and the anticorrelated network was variable in time and frequency, and statistical testing based on Monte Carlo simulations revealed the presence of significant scale-dependent temporal variability. In addition, a sliding-window correlation procedure identified other regions across the brain that exhibited variable connectivity with the PCC across the scan, which included areas previously implicated in attention and salience processing. Although it is unclear whether the observed coherence and phase variability can be attributed to residual noise or modulation of cognitive state, the present results illustrate that resting-state functional connectivity is not static, and it may therefore prove valuable to consider measures of variability, in addition to average quantities, when characterizing resting-state networks. ?? 2009 Elsevier Inc. All rights reserved.&quot;,&quot;publisher&quot;:&quot;Elsevier Inc.&quot;,&quot;issue&quot;:&quot;1&quot;,&quot;volume&quot;:&quot;50&quot;},&quot;isTemporary&quot;:false}],&quot;citationTag&quot;:&quot;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&quot;},{&quot;citationID&quot;:&quot;MENDELEY_CITATION_6b6e5d33-60b1-4c09-989e-244749eeffbf&quot;,&quot;properties&quot;:{&quot;noteIndex&quot;:0},&quot;isEdited&quot;:false,&quot;manualOverride&quot;:{&quot;isManuallyOverridden&quot;:false,&quot;citeprocText&quot;:&quot;(Hutchison et al. 2013; Preti, Bolton, and Van De Ville 2017; Calhoun et al. 2012; Yu et al. 2012; E. A. Allen et al. 2012)&quot;,&quot;manualOverrideText&quot;:&quot;&quot;},&quot;citationTag&quot;:&quot;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&quot;,&quot;citationItems&quot;:[{&quot;id&quot;:&quot;32c6fc20-9ec3-3b4a-852e-1d6dc36f28e8&quot;,&quot;itemData&quot;:{&quot;type&quot;:&quot;article-journal&quot;,&quot;id&quot;:&quot;32c6fc20-9ec3-3b4a-852e-1d6dc36f28e8&quot;,&quot;title&quot;:&quot;Dynamic functional connectivity: Promise, issues, and interpretations&quot;,&quot;author&quot;:[{&quot;family&quot;:&quot;Hutchison&quot;,&quot;given&quot;:&quot;R. Matthew&quot;,&quot;parse-names&quot;:false,&quot;dropping-particle&quot;:&quot;&quot;,&quot;non-dropping-particle&quot;:&quot;&quot;},{&quot;family&quot;:&quot;Womelsdorf&quot;,&quot;given&quot;:&quot;Thilo&quot;,&quot;parse-names&quot;:false,&quot;dropping-particle&quot;:&quot;&quot;,&quot;non-dropping-particle&quot;:&quot;&quot;},{&quot;family&quot;:&quot;Allen&quot;,&quot;given&quot;:&quot;Elena A.&quot;,&quot;parse-names&quot;:false,&quot;dropping-particle&quot;:&quot;&quot;,&quot;non-dropping-particle&quot;:&quot;&quot;},{&quot;family&quot;:&quot;Bandettini&quot;,&quot;given&quot;:&quot;Peter A.&quot;,&quot;parse-names&quot;:false,&quot;dropping-particle&quot;:&quot;&quot;,&quot;non-dropping-particle&quot;:&quot;&quot;},{&quot;family&quot;:&quot;Calhoun&quot;,&quot;given&quot;:&quot;Vince D.&quot;,&quot;parse-names&quot;:false,&quot;dropping-particle&quot;:&quot;&quot;,&quot;non-dropping-particle&quot;:&quot;&quot;},{&quot;family&quot;:&quot;Corbetta&quot;,&quot;given&quot;:&quot;Maurizio&quot;,&quot;parse-names&quot;:false,&quot;dropping-particle&quot;:&quot;&quot;,&quot;non-dropping-particle&quot;:&quot;&quot;},{&quot;family&quot;:&quot;Penna&quot;,&quot;given&quot;:&quot;Stefania&quot;,&quot;parse-names&quot;:false,&quot;dropping-particle&quot;:&quot;&quot;,&quot;non-dropping-particle&quot;:&quot;Della&quot;},{&quot;family&quot;:&quot;Duyn&quot;,&quot;given&quot;:&quot;Jeff H.&quot;,&quot;parse-names&quot;:false,&quot;dropping-particle&quot;:&quot;&quot;,&quot;non-dropping-particle&quot;:&quot;&quot;},{&quot;family&quot;:&quot;Glover&quot;,&quot;given&quot;:&quot;Gary H.&quot;,&quot;parse-names&quot;:false,&quot;dropping-particle&quot;:&quot;&quot;,&quot;non-dropping-particle&quot;:&quot;&quot;},{&quot;family&quot;:&quot;Gonzalez-Castillo&quot;,&quot;given&quot;:&quot;Javier&quot;,&quot;parse-names&quot;:false,&quot;dropping-particle&quot;:&quot;&quot;,&quot;non-dropping-particle&quot;:&quot;&quot;},{&quot;family&quot;:&quot;Handwerker&quot;,&quot;given&quot;:&quot;Daniel A.&quot;,&quot;parse-names&quot;:false,&quot;dropping-particle&quot;:&quot;&quot;,&quot;non-dropping-particle&quot;:&quot;&quot;},{&quot;family&quot;:&quot;Keilholz&quot;,&quot;given&quot;:&quot;Shella D.&quot;,&quot;parse-names&quot;:false,&quot;dropping-particle&quot;:&quot;&quot;,&quot;non-dropping-particle&quot;:&quot;&quot;},{&quot;family&quot;:&quot;Kiviniemi&quot;,&quot;given&quot;:&quot;Vesa J.&quot;,&quot;parse-names&quot;:false,&quot;dropping-particle&quot;:&quot;&quot;,&quot;non-dropping-particle&quot;:&quot;&quot;},{&quot;family&quot;:&quot;Leopold&quot;,&quot;given&quot;:&quot;David A.&quot;,&quot;parse-names&quot;:false,&quot;dropping-particle&quot;:&quot;&quot;,&quot;non-dropping-particle&quot;:&quot;&quot;},{&quot;family&quot;:&quot;Pasquale&quot;,&quot;given&quot;:&quot;Francesco&quot;,&quot;parse-names&quot;:false,&quot;dropping-particle&quot;:&quot;&quot;,&quot;non-dropping-particle&quot;:&quot;de&quot;},{&quot;family&quot;:&quot;Sporns&quot;,&quot;given&quot;:&quot;Olaf&quot;,&quot;parse-names&quot;:false,&quot;dropping-particle&quot;:&quot;&quot;,&quot;non-dropping-particle&quot;:&quot;&quot;},{&quot;family&quot;:&quot;Walter&quot;,&quot;given&quot;:&quot;Martin&quot;,&quot;parse-names&quot;:false,&quot;dropping-particle&quot;:&quot;&quot;,&quot;non-dropping-particle&quot;:&quot;&quot;},{&quot;family&quot;:&quot;Chang&quot;,&quot;given&quot;:&quot;Catie&quot;,&quot;parse-names&quot;:false,&quot;dropping-particle&quot;:&quot;&quot;,&quot;non-dropping-particle&quot;:&quot;&quot;}],&quot;container-title&quot;:&quot;NeuroImage&quot;,&quot;container-title-short&quot;:&quot;Neuroimage&quot;,&quot;DOI&quot;:&quot;10.1016/j.neuroimage.2013.05.079&quot;,&quot;ISBN&quot;:&quot;1095-9572 (Electronic)\\r1053-8119 (Linking)&quot;,&quot;ISSN&quot;:&quot;10538119&quot;,&quot;PMID&quot;:&quot;23707587&quot;,&quot;URL&quot;:&quot;http://dx.doi.org/10.1016/j.neuroimage.2013.05.079&quot;,&quot;issued&quot;:{&quot;date-parts&quot;:[[2013]]},&quot;page&quot;:&quot;360-378&quot;,&quot;abstract&quot;:&quot;The brain must dynamically integrate, coordinate, and respond to internal and external stimuli across multiple time scales. Non-invasive measurements of brain activity with fMRI have greatly advanced our understanding of the large-scale functional organization supporting these fundamental features of brain function. Conclusions from previous resting-state fMRI investigations were based upon static descriptions of functional connectivity (FC), and only recently studies have begun to capitalize on the wealth of information contained within the temporal features of spontaneous BOLD FC. Emerging evidence suggests that dynamic FC metrics may index changes in macroscopic neural activity patterns underlying critical aspects of cognition and behavior, though limitations with regard to analysis and interpretation remain. Here, we review recent findings, methodological considerations, neural and behavioral correlates, and future directions in the emerging field of dynamic FC investigations. © 2013 Elsevier Inc.&quot;,&quot;publisher&quot;:&quot;Elsevier Inc.&quot;,&quot;volume&quot;:&quot;80&quot;},&quot;isTemporary&quot;:false},{&quot;id&quot;:&quot;8edf1855-bc62-3f50-8f34-e5a98f10cad3&quot;,&quot;itemData&quot;:{&quot;type&quot;:&quot;article-journal&quot;,&quot;id&quot;:&quot;8edf1855-bc62-3f50-8f34-e5a98f10cad3&quot;,&quot;title&quot;:&quot;The dynamic functional connectome: State-of-the-art and perspectives&quot;,&quot;author&quot;:[{&quot;family&quot;:&quot;Preti&quot;,&quot;given&quot;:&quot;Maria Giulia&quot;,&quot;parse-names&quot;:false,&quot;dropping-particle&quot;:&quot;&quot;,&quot;non-dropping-particle&quot;:&quot;&quot;},{&quot;family&quot;:&quot;Bolton&quot;,&quot;given&quot;:&quot;Thomas A.W.&quot;,&quot;parse-names&quot;:false,&quot;dropping-particle&quot;:&quot;&quot;,&quot;non-dropping-particle&quot;:&quot;&quot;},{&quot;family&quot;:&quot;Ville&quot;,&quot;given&quot;:&quot;Dimitri&quot;,&quot;parse-names&quot;:false,&quot;dropping-particle&quot;:&quot;&quot;,&quot;non-dropping-particle&quot;:&quot;Van De&quot;}],&quot;container-title&quot;:&quot;NeuroImage&quot;,&quot;container-title-short&quot;:&quot;Neuroimage&quot;,&quot;DOI&quot;:&quot;10.1016/j.neuroimage.2016.12.061&quot;,&quot;ISSN&quot;:&quot;10538119&quot;,&quot;URL&quot;:&quot;https://linkinghub.elsevier.com/retrieve/pii/S1053811916307881&quot;,&quot;issued&quot;:{&quot;date-parts&quot;:[[2017,10]]},&quot;page&quot;:&quot;41-54&quot;,&quot;abstract&quot;:&quot;Resting-state functional magnetic resonance imaging (fMRI) has highlighted the rich structure of brain activity in absence of a task or stimulus. A great effort has been dedicated in the last two decades to investigate functional connectivity (FC), i.e. the functional interplay between different regions of the brain, which was for a long time assumed to have stationary nature. Only recently was the dynamic behaviour of FC revealed, showing that on top of correlational patterns of spontaneous fMRI signal fluctuations, connectivity between different brain regions exhibits meaningful variations within a typical resting-state fMRI experiment. As a consequence, a considerable amount of work has been directed to assessing and characterising dynamic FC (dFC), and several different approaches were explored to identify relevant FC fluctuations. At the same time, several questions were raised about the nature of dFC, which would be of interest only if brought back to a neural origin. In support of this, correlations with electroencephalography (EEG) recordings, demographic and behavioural data were established, and various clinical applications were explored, where the potential of dFC could be preliminarily demonstrated. In this review, we aim to provide a comprehensive description of the dFC approaches proposed so far, and point at the directions that we see as most promising for the future developments of the field. Advantages and pitfalls of dFC analyses are addressed, helping the readers to orient themselves through the complex web of available methodologies and tools.&quot;,&quot;volume&quot;:&quot;160&quot;},&quot;isTemporary&quot;:false},{&quot;id&quot;:&quot;860c0b63-e1a7-364f-8e57-fa0cb2e9343f&quot;,&quot;itemData&quot;:{&quot;type&quot;:&quot;article-journal&quot;,&quot;id&quot;:&quot;860c0b63-e1a7-364f-8e57-fa0cb2e9343f&quot;,&quot;title&quot;:&quot;Decomposing the brain: Components and modes, networks and nodes&quot;,&quot;author&quot;:[{&quot;family&quot;:&quot;Calhoun&quot;,&quot;given&quot;:&quot;Vince D.&quot;,&quot;parse-names&quot;:false,&quot;dropping-particle&quot;:&quot;&quot;,&quot;non-dropping-particle&quot;:&quot;&quot;},{&quot;family&quot;:&quot;Eichele&quot;,&quot;given&quot;:&quot;Tom&quot;,&quot;parse-names&quot;:false,&quot;dropping-particle&quot;:&quot;&quot;,&quot;non-dropping-particle&quot;:&quot;&quot;},{&quot;family&quot;:&quot;Adali&quot;,&quot;given&quot;:&quot;Tülay&quot;,&quot;parse-names&quot;:false,&quot;dropping-particle&quot;:&quot;&quot;,&quot;non-dropping-particle&quot;:&quot;&quot;},{&quot;family&quot;:&quot;Allen&quot;,&quot;given&quot;:&quot;Elena A.&quot;,&quot;parse-names&quot;:false,&quot;dropping-particle&quot;:&quot;&quot;,&quot;non-dropping-particle&quot;:&quot;&quot;}],&quot;container-title&quot;:&quot;Trends in Cognitive Sciences&quot;,&quot;container-title-short&quot;:&quot;Trends Cogn Sci&quot;,&quot;DOI&quot;:&quot;10.1016/j.tics.2012.03.008&quot;,&quot;ISSN&quot;:&quot;13646613&quot;,&quot;PMID&quot;:&quot;22487186&quot;,&quot;issued&quot;:{&quot;date-parts&quot;:[[2012]]},&quot;page&quot;:&quot;255-256&quot;,&quot;abstract&quot;:&quot;Smith and colleagues recently presented a temporal independent component analysis (tICA) decomposition of resting-state functional MRI data. Compared to the widely used spatial ICA (sICA), tICA better allows for a brain region to engage in multiple, independent interactions with other regions and will potentially offer new insights into brain function. © 2012 Elsevier Ltd.&quot;,&quot;issue&quot;:&quot;5&quot;,&quot;volume&quot;:&quot;16&quot;},&quot;isTemporary&quot;:false},{&quot;id&quot;:&quot;605f7802-dba0-348c-bd6f-f6a447e3d75a&quot;,&quot;itemData&quot;:{&quot;type&quot;:&quot;article-journal&quot;,&quot;id&quot;:&quot;605f7802-dba0-348c-bd6f-f6a447e3d75a&quot;,&quot;title&quot;:&quot;Brain connectivity networks in schizophrenia underlying resting state functional magnetic resonance imaging.&quot;,&quot;author&quot;:[{&quot;family&quot;:&quot;Yu&quot;,&quot;given&quot;:&quot;Qingbao&quot;,&quot;parse-names&quot;:false,&quot;dropping-particle&quot;:&quot;&quot;,&quot;non-dropping-particle&quot;:&quot;&quot;},{&quot;family&quot;:&quot;Allen&quot;,&quot;given&quot;:&quot;Elena A&quot;,&quot;parse-names&quot;:false,&quot;dropping-particle&quot;:&quot;&quot;,&quot;non-dropping-particle&quot;:&quot;&quot;},{&quot;family&quot;:&quot;Sui&quot;,&quot;given&quot;:&quot;Jing&quot;,&quot;parse-names&quot;:false,&quot;dropping-particle&quot;:&quot;&quot;,&quot;non-dropping-particle&quot;:&quot;&quot;},{&quot;family&quot;:&quot;Arbabshirani&quot;,&quot;given&quot;:&quot;Mohammad R&quot;,&quot;parse-names&quot;:false,&quot;dropping-particle&quot;:&quot;&quot;,&quot;non-dropping-particle&quot;:&quot;&quot;},{&quot;family&quot;:&quot;Pearlson&quot;,&quot;given&quot;:&quot;Godfrey&quot;,&quot;parse-names&quot;:false,&quot;dropping-particle&quot;:&quot;&quot;,&quot;non-dropping-particle&quot;:&quot;&quot;},{&quot;family&quot;:&quot;Calhoun&quot;,&quot;given&quot;:&quot;Vince D.&quot;,&quot;parse-names&quot;:false,&quot;dropping-particle&quot;:&quot;&quot;,&quot;non-dropping-particle&quot;:&quot;&quot;}],&quot;container-title&quot;:&quot;Current topics in medicinal chemistry&quot;,&quot;container-title-short&quot;:&quot;Curr Top Med Chem&quot;,&quot;accessed&quot;:{&quot;date-parts&quot;:[[2023,11,2]]},&quot;DOI&quot;:&quot;10.2174/156802612805289890&quot;,&quot;ISSN&quot;:&quot;1873-4294&quot;,&quot;PMID&quot;:&quot;23279180&quot;,&quot;URL&quot;:&quot;http://openurl.ingenta.com/content/xref?genre=article&amp;issn=1568-0266&amp;volume=12&amp;issue=21&amp;spage=2415&quot;,&quot;issued&quot;:{&quot;date-parts&quot;:[[2012,11,1]]},&quot;page&quot;:&quot;2415-25&quot;,&quot;abstract&quot;:&quot;Schizophrenia (SZ) is a severe neuropsychiatric disorder. A leading hypothesis is that SZ is a brain dysconnection syndrome, involving abnormal interactions between widespread brain networks. Resting state functional magnetic resonance imaging (R-fMRI) is a powerful tool to explore the dysconnectivity of brain networks in SZ and other disorders. Seed-based functional connectivity analysis, spatial independent component analysis (ICA), and graph theory-based analysis are popular methods to quantify brain network connectivity in R-fMRI data. Widespread network dysconnectivity in SZ has been observed using both seed-based analysis and ICA, although most seed-based studies report decreased connectivity while ICA studies report both increases and decreases. Importantly, most of the findings from both techniques are also associated with typical symptoms of the illness. Disrupted topological properties and altered modular community structure of brain system in SZ have been shown using graph theory-based analysis. Overall, the resting-state findings regarding brain networks deficits have advanced our understanding of the underlying pathology of SZ. In this article, we review aberrant brain connectivity networks in SZ measured in R-fMRI by the above approaches, and discuss future challenges.&quot;,&quot;publisher&quot;:&quot;Bentham Science Publishers&quot;,&quot;issue&quot;:&quot;21&quot;,&quot;volume&quot;:&quot;12&quot;},&quot;isTemporary&quot;:false},{&quot;id&quot;:&quot;2f4147b3-44d0-3e68-98cf-5541d8dbd78b&quot;,&quot;itemData&quot;:{&quot;type&quot;:&quot;article-journal&quot;,&quot;id&quot;:&quot;2f4147b3-44d0-3e68-98cf-5541d8dbd78b&quot;,&quot;title&quot;:&quot;Tracking Whole-Brain Connectivity Dynamics in the Resting State&quot;,&quot;author&quot;:[{&quot;family&quot;:&quot;Allen&quot;,&quot;given&quot;:&quot;Elena A&quot;,&quot;parse-names&quot;:false,&quot;dropping-particle&quot;:&quot;&quot;,&quot;non-dropping-particle&quot;:&quot;&quot;},{&quot;family&quot;:&quot;Damaraju&quot;,&quot;given&quot;:&quot;Eswar&quot;,&quot;parse-names&quot;:false,&quot;dropping-particle&quot;:&quot;&quot;,&quot;non-dropping-particle&quot;:&quot;&quot;},{&quot;family&quot;:&quot;Plis&quot;,&quot;given&quot;:&quot;Sergey M&quot;,&quot;parse-names&quot;:false,&quot;dropping-particle&quot;:&quot;&quot;,&quot;non-dropping-particle&quot;:&quot;&quot;},{&quot;family&quot;:&quot;Erhardt&quot;,&quot;given&quot;:&quot;Erik B&quot;,&quot;parse-names&quot;:false,&quot;dropping-particle&quot;:&quot;&quot;,&quot;non-dropping-particle&quot;:&quot;&quot;},{&quot;family&quot;:&quot;Eichele&quot;,&quot;given&quot;:&quot;Tom&quot;,&quot;parse-names&quot;:false,&quot;dropping-particle&quot;:&quot;&quot;,&quot;non-dropping-particle&quot;:&quot;&quot;},{&quot;family&quot;:&quot;Calhoun&quot;,&quot;given&quot;:&quot;Vince D.&quot;,&quot;parse-names&quot;:false,&quot;dropping-particle&quot;:&quot;&quot;,&quot;non-dropping-particle&quot;:&quot;&quot;}],&quot;DOI&quot;:&quot;10.1093/cercor/bhs352&quot;,&quot;URL&quot;:&quot;http://www.cis.hut.&quot;,&quot;issued&quot;:{&quot;date-parts&quot;:[[2012]]},&quot;abstract&quot;:&quot;Spontaneous fluctuations are a hallmark of recordings of neural signals, emergent over time scales spanning milliseconds and tens of minutes. However, investigations of intrinsic brain organization based on resting-state functional magnetic resonance imaging have largely not taken into account the presence and potential of temporal variability, as most current approaches to examine functional connectivity (FC) implicitly assume that relationships are constant throughout the length of the recording. In this work, we describe an approach to assess whole-brain FC dynamics based on spatial independent component analysis, sliding time window correlation, and k-means clustering of windowed correlation matrices. The method is applied to resting-state data from a large sample (n = 405) of young adults. Our analysis of FC variability highlights particularly flexible connections between regions in lateral parietal and cingulate cortex, and argues against a labeling scheme where such regions are treated as separate and antagonistic entities. Additionally, clustering analysis reveals unanticipated FC states that in part diverge strongly from stationary connectivity patterns and challenge current descriptions of interactions between large-scale networks. Temporal trends in the occurrence of different FC states motivate theories regarding their functional roles and relationships with vigilance/arousal. Overall, we suggest that the study of time-varying aspects of FC can unveil flexibility in the functional coordination between different neural systems, and that the exploitation of these dynamics in further investigations may improve our understanding of behavioral shifts and adaptive processes.&quot;},&quot;isTemporary&quot;:false}]},{&quot;citationID&quot;:&quot;MENDELEY_CITATION_dff0cf21-0ed9-4c28-a409-53082a8874c7&quot;,&quot;properties&quot;:{&quot;noteIndex&quot;:0},&quot;isEdited&quot;:false,&quot;manualOverride&quot;:{&quot;isManuallyOverridden&quot;:false,&quot;citeprocText&quot;:&quot;(Damaraju et al. 2014)&quot;,&quot;manualOverrideText&quot;:&quot;&quot;},&quot;citationItems&quot;:[{&quot;id&quot;:&quot;8a37b424-f2e6-3d8d-8d5b-6e3d03b1c237&quot;,&quot;itemData&quot;:{&quot;type&quot;:&quot;article-journal&quot;,&quot;id&quot;:&quot;8a37b424-f2e6-3d8d-8d5b-6e3d03b1c237&quot;,&quot;title&quot;:&quot;Dynamic functional connectivity analysis reveals transient states of dysconnectivity in schizophrenia&quot;,&quot;author&quot;:[{&quot;family&quot;:&quot;Damaraju&quot;,&quot;given&quot;:&quot;E.&quot;,&quot;parse-names&quot;:false,&quot;dropping-particle&quot;:&quot;&quot;,&quot;non-dropping-particle&quot;:&quot;&quot;},{&quot;family&quot;:&quot;Allen&quot;,&quot;given&quot;:&quot;E.A.&quot;,&quot;parse-names&quot;:false,&quot;dropping-particle&quot;:&quot;&quot;,&quot;non-dropping-particle&quot;:&quot;&quot;},{&quot;family&quot;:&quot;Belger&quot;,&quot;given&quot;:&quot;A.&quot;,&quot;parse-names&quot;:false,&quot;dropping-particle&quot;:&quot;&quot;,&quot;non-dropping-particle&quot;:&quot;&quot;},{&quot;family&quot;:&quot;Ford&quot;,&quot;given&quot;:&quot;J.M.&quot;,&quot;parse-names&quot;:false,&quot;dropping-particle&quot;:&quot;&quot;,&quot;non-dropping-particle&quot;:&quot;&quot;},{&quot;family&quot;:&quot;McEwen&quot;,&quot;given&quot;:&quot;S.&quot;,&quot;parse-names&quot;:false,&quot;dropping-particle&quot;:&quot;&quot;,&quot;non-dropping-particle&quot;:&quot;&quot;},{&quot;family&quot;:&quot;Mathalon&quot;,&quot;given&quot;:&quot;D.H.&quot;,&quot;parse-names&quot;:false,&quot;dropping-particle&quot;:&quot;&quot;,&quot;non-dropping-particle&quot;:&quot;&quot;},{&quot;family&quot;:&quot;Mueller&quot;,&quot;given&quot;:&quot;B.A.&quot;,&quot;parse-names&quot;:false,&quot;dropping-particle&quot;:&quot;&quot;,&quot;non-dropping-particle&quot;:&quot;&quot;},{&quot;family&quot;:&quot;Pearlson&quot;,&quot;given&quot;:&quot;G.D.&quot;,&quot;parse-names&quot;:false,&quot;dropping-particle&quot;:&quot;&quot;,&quot;non-dropping-particle&quot;:&quot;&quot;},{&quot;family&quot;:&quot;Potkin&quot;,&quot;given&quot;:&quot;S.G.&quot;,&quot;parse-names&quot;:false,&quot;dropping-particle&quot;:&quot;&quot;,&quot;non-dropping-particle&quot;:&quot;&quot;},{&quot;family&quot;:&quot;Preda&quot;,&quot;given&quot;:&quot;A.&quot;,&quot;parse-names&quot;:false,&quot;dropping-particle&quot;:&quot;&quot;,&quot;non-dropping-particle&quot;:&quot;&quot;},{&quot;family&quot;:&quot;Turner&quot;,&quot;given&quot;:&quot;J.A.&quot;,&quot;parse-names&quot;:false,&quot;dropping-particle&quot;:&quot;&quot;,&quot;non-dropping-particle&quot;:&quot;&quot;},{&quot;family&quot;:&quot;Vaidya&quot;,&quot;given&quot;:&quot;J.G.&quot;,&quot;parse-names&quot;:false,&quot;dropping-particle&quot;:&quot;&quot;,&quot;non-dropping-particle&quot;:&quot;&quot;},{&quot;family&quot;:&quot;Erp&quot;,&quot;given&quot;:&quot;T.G.&quot;,&quot;parse-names&quot;:false,&quot;dropping-particle&quot;:&quot;&quot;,&quot;non-dropping-particle&quot;:&quot;van&quot;},{&quot;family&quot;:&quot;Calhoun&quot;,&quot;given&quot;:&quot;V.D.&quot;,&quot;parse-names&quot;:false,&quot;dropping-particle&quot;:&quot;&quot;,&quot;non-dropping-particle&quot;:&quot;&quot;}],&quot;container-title&quot;:&quot;NeuroImage: Clinical&quot;,&quot;DOI&quot;:&quot;10.1016/j.nicl.2014.07.003&quot;,&quot;ISBN&quot;:&quot;2213-1582 (Electronic) 2213-1582 (Linking)&quot;,&quot;ISSN&quot;:&quot;22131582&quot;,&quot;PMID&quot;:&quot;23279180&quot;,&quot;URL&quot;:&quot;https://linkinghub.elsevier.com/retrieve/pii/S2213158214000953&quot;,&quot;issued&quot;:{&quot;date-parts&quot;:[[2014,11,1]]},&quot;page&quot;:&quot;298-308&quot;,&quot;abstract&quot;:&quot;Schizophrenia (SZ) is a severe neuropsychiatric disorder. A leading hypothesis is that SZ is a brain dysconnection syndrome, involving abnormal interactions between widespread brain networks. Resting state functional magnetic resonance imaging (R-fMRI) is a powerful tool to explore the dysconnectivity of brain networks in SZ and other disorders. Seed-based functional connectivity analysis, spatial independent component analysis (ICA), and graph theory-based analysis are popular methods to quantify brain network connectivity in R-fMRI data. Widespread network dysconnectivity in SZ has been observed using both seed-based analysis and ICA, although most seed-based studies report decreased connectivity while ICA studies report both increases and decreases. Importantly, most of the findings from both techniques are also associated with typical symptoms of the illness. Disrupted topological properties and altered modular community structure of brain system in SZ have been shown using graph theory-based analysis. Overall, the resting-state findings regarding brain networks deficits have advanced our understanding of the underlying pathology of SZ. In this article, we review aberrant brain connectivity networks in SZ measured in R-fMRI by the above approaches, and discuss future challenges.&quot;,&quot;publisher&quot;:&quot;Elsevier B.V.&quot;,&quot;issue&quot;:&quot;21&quot;,&quot;volume&quot;:&quot;5&quot;,&quot;container-title-short&quot;:&quot;Neuroimage Clin&quot;},&quot;isTemporary&quot;:false}],&quot;citationTag&quot;:&quot;MENDELEY_CITATION_v3_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&quot;},{&quot;citationID&quot;:&quot;MENDELEY_CITATION_7f0bd08b-37b0-4023-ac73-dccf5b26c08f&quot;,&quot;properties&quot;:{&quot;noteIndex&quot;:0},&quot;isEdited&quot;:false,&quot;manualOverride&quot;:{&quot;isManuallyOverridden&quot;:false,&quot;citeprocText&quot;:&quot;(Blair et al. 2022)&quot;,&quot;manualOverrideText&quot;:&quot;&quot;},&quot;citationTag&quot;:&quot;MENDELEY_CITATION_v3_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&quot;,&quot;citationItems&quot;:[{&quot;id&quot;:&quot;78cd6679-443c-3196-9317-bfb8cf9459b5&quot;,&quot;itemData&quot;:{&quot;type&quot;:&quot;article-journal&quot;,&quot;id&quot;:&quot;78cd6679-443c-3196-9317-bfb8cf9459b5&quot;,&quot;title&quot;:&quot;Complexity changes in functional state dynamics suggest focal connectivity reductions&quot;,&quot;author&quot;:[{&quot;family&quot;:&quot;Blair&quot;,&quot;given&quot;:&quot;David Sutherland&quot;,&quot;parse-names&quot;:false,&quot;dropping-particle&quot;:&quot;&quot;,&quot;non-dropping-particle&quot;:&quot;&quot;},{&quot;family&quot;:&quot;Soriano-Mas&quot;,&quot;given&quot;:&quot;Carles&quot;,&quot;parse-names&quot;:false,&quot;dropping-particle&quot;:&quot;&quot;,&quot;non-dropping-particle&quot;:&quot;&quot;},{&quot;family&quot;:&quot;Cabral&quot;,&quot;given&quot;:&quot;Joana R. B.&quot;,&quot;parse-names&quot;:false,&quot;dropping-particle&quot;:&quot;&quot;,&quot;non-dropping-particle&quot;:&quot;&quot;},{&quot;family&quot;:&quot;Moreira&quot;,&quot;given&quot;:&quot;Pedro&quot;,&quot;parse-names&quot;:false,&quot;dropping-particle&quot;:&quot;&quot;,&quot;non-dropping-particle&quot;:&quot;&quot;},{&quot;family&quot;:&quot;Morgado&quot;,&quot;given&quot;:&quot;Pedro&quot;,&quot;parse-names&quot;:false,&quot;dropping-particle&quot;:&quot;&quot;,&quot;non-dropping-particle&quot;:&quot;&quot;},{&quot;family&quot;:&quot;Deco&quot;,&quot;given&quot;:&quot;Gustavo&quot;,&quot;parse-names&quot;:false,&quot;dropping-particle&quot;:&quot;&quot;,&quot;non-dropping-particle&quot;:&quot;&quot;}],&quot;container-title&quot;:&quot;Frontiers in Human Neuroscience&quot;,&quot;container-title-short&quot;:&quot;Front Hum Neurosci&quot;,&quot;DOI&quot;:&quot;10.3389/fnhum.2022.958706&quot;,&quot;ISSN&quot;:&quot;1662-5161&quot;,&quot;URL&quot;:&quot;https://www.frontiersin.org/articles/10.3389/fnhum.2022.958706/full&quot;,&quot;issued&quot;:{&quot;date-parts&quot;:[[2022,9,23]]},&quot;page&quot;:&quot;1-18&quot;,&quot;abstract&quot;:&quot;The past two decades have seen an explosion in the methods and directions of neuroscience research. Along with many others, complexity research has rapidly gained traction as both an independent research field and a valuable subdiscipline in computational neuroscience. In the past decade alone, several studies have suggested that psychiatric disorders affect the spatiotemporal complexity of both global and region-specific brain activity ( Liu et al., 2013 ; Adhikari et al., 2017 ; Li et al., 2018 ). However, many of these studies have not accounted for the distributed nature of cognition in either the global or regional complexity estimates, which may lead to erroneous interpretations of both global and region-specific entropy estimates. To alleviate this concern, we propose a novel method for estimating complexity. This method relies upon projecting dynamic functional connectivity into a low-dimensional space which captures the distributed nature of brain activity. Dimension-specific entropy may be estimated within this space, which in turn allows for a rapid estimate of global signal complexity. Testing this method on a recently acquired obsessive-compulsive disorder dataset reveals substantial increases in the complexity of both global and dimension-specific activity versus healthy controls, suggesting that obsessive-compulsive patients may experience increased disorder in cognition. To probe the potential causes of this alteration, we estimate subject-level effective connectivity via a Hopf oscillator-based model dynamic model, the results of which suggest that obsessive-compulsive patients may experience abnormally high connectivity across a broad network in the cortex. These findings are broadly in line with results from previous studies, suggesting that this method is both robust and sensitive to group-level complexity alterations.&quot;,&quot;issue&quot;:&quot;September&quot;,&quot;volume&quot;:&quot;16&quot;},&quot;isTemporary&quot;:false}]},{&quot;citationID&quot;:&quot;MENDELEY_CITATION_3a8948f6-53bf-4234-84f4-8d12add45a6a&quot;,&quot;properties&quot;:{&quot;noteIndex&quot;:0},&quot;isEdited&quot;:false,&quot;manualOverride&quot;:{&quot;isManuallyOverridden&quot;:false,&quot;citeprocText&quot;:&quot;(Miller et al. 2016)&quot;,&quot;manualOverrideText&quot;:&quot;&quot;},&quot;citationTag&quot;:&quot;MENDELEY_CITATION_v3_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&quot;,&quot;citationItems&quot;:[{&quot;id&quot;:&quot;d48263d2-771a-3d21-962a-af8a67095d77&quot;,&quot;itemData&quot;:{&quot;type&quot;:&quot;article-journal&quot;,&quot;id&quot;:&quot;d48263d2-771a-3d21-962a-af8a67095d77&quot;,&quot;title&quot;:&quot;Higher dimensional meta-state analysis reveals reduced resting fMRI connectivity dynamism in schizophrenia patients&quot;,&quot;author&quot;:[{&quot;family&quot;:&quot;Miller&quot;,&quot;given&quot;:&quot;Robyn L.&quot;,&quot;parse-names&quot;:false,&quot;dropping-particle&quot;:&quot;&quot;,&quot;non-dropping-particle&quot;:&quot;&quot;},{&quot;family&quot;:&quot;Yaesoubi&quot;,&quot;given&quot;:&quot;Maziar&quot;,&quot;parse-names&quot;:false,&quot;dropping-particle&quot;:&quot;&quot;,&quot;non-dropping-particle&quot;:&quot;&quot;},{&quot;family&quot;:&quot;Turner&quot;,&quot;given&quot;:&quot;Jessica A.&quot;,&quot;parse-names&quot;:false,&quot;dropping-particle&quot;:&quot;&quot;,&quot;non-dropping-particle&quot;:&quot;&quot;},{&quot;family&quot;:&quot;Mathalon&quot;,&quot;given&quot;:&quot;Daniel&quot;,&quot;parse-names&quot;:false,&quot;dropping-particle&quot;:&quot;&quot;,&quot;non-dropping-particle&quot;:&quot;&quot;},{&quot;family&quot;:&quot;Preda&quot;,&quot;given&quot;:&quot;Adrian&quot;,&quot;parse-names&quot;:false,&quot;dropping-particle&quot;:&quot;&quot;,&quot;non-dropping-particle&quot;:&quot;&quot;},{&quot;family&quot;:&quot;Pearlson&quot;,&quot;given&quot;:&quot;Godfrey&quot;,&quot;parse-names&quot;:false,&quot;dropping-particle&quot;:&quot;&quot;,&quot;non-dropping-particle&quot;:&quot;&quot;},{&quot;family&quot;:&quot;Adali&quot;,&quot;given&quot;:&quot;Tulay&quot;,&quot;parse-names&quot;:false,&quot;dropping-particle&quot;:&quot;&quot;,&quot;non-dropping-particle&quot;:&quot;&quot;},{&quot;family&quot;:&quot;Calhoun&quot;,&quot;given&quot;:&quot;Vince D.&quot;,&quot;parse-names&quot;:false,&quot;dropping-particle&quot;:&quot;&quot;,&quot;non-dropping-particle&quot;:&quot;&quot;}],&quot;container-title&quot;:&quot;PLoS ONE&quot;,&quot;container-title-short&quot;:&quot;PLoS One&quot;,&quot;accessed&quot;:{&quot;date-parts&quot;:[[2023,7,31]]},&quot;DOI&quot;:&quot;10.1371/journal.pone.0149849&quot;,&quot;ISSN&quot;:&quot;19326203&quot;,&quot;PMID&quot;:&quot;26981625&quot;,&quot;URL&quot;:&quot;http://afni.nimh.&quot;,&quot;issued&quot;:{&quot;date-parts&quot;:[[2016]]},&quot;page&quot;:&quot;149849&quot;,&quot;abstract&quot;:&quot;Resting-state functional brain imaging studies of network connectivity have long assumed that functional connections are stationary on the timescale of a typical scan. Interest in moving beyond this simplifying assumption has emerged only recently. The great hope is that training the right lens on time-varying properties of whole-brain network connectivity will shed additional light on previously concealed brain activation patterns characteristic of serious neurological or psychiatric disorders. We present evidence that multiple explicitly dynamical properties of time-varying whole-brain network connectivity are strongly associated with schizophrenia, a complex mental illness whose symptomatic presentation can vary enormously across subjects. As with so much brain-imaging research, a central challenge for dynamic network connectivity lies in determining transformations of the data that both reduce its dimensionality and expose features that are strongly predictive of important population characteristics. Our paper introduces an elegant, simple method of reducing and organizing data around which a large constellation of mutually informative and intuitive dynamical analyses can be performed. This framework combines a discrete multidimensional data-driven representation of connectivity space with four core dynamism measures computed from large-scale properties of each subject’s trajectory, ie., properties not identifiable with any specific moment in time and therefore reasonable to employ in settings lacking inter-subject time-alignment, such as resting-state functional imaging studies. Our analysis exposes pronounced differences between schizophrenia patients (Nsz = 151) and healthy controls (Nhc = 163). Time-varying whole-brain network connectivity patterns are found to be markedly less dynamically active in schizophrenia patients, an effect that is even more pronounced in patients with high levels of hallucinatory behavior. To the best of our knowledge this is the first demonstration that high-level dynamic properties of whole-brain connectivity, generic enough to be commensurable under many decompositions of time-varying connectivity data, exhibit robust and systematic differences between schizophrenia patients and healthy controls.&quot;,&quot;issue&quot;:&quot;3&quot;,&quot;volume&quot;:&quot;11&quot;},&quot;isTemporary&quot;:false}]}]"/>
    <we:property name="MENDELEY_CITATIONS_STYLE" value="{&quot;id&quot;:&quot;https://csl.mendeley.com/styles/503544141/chicago-author-date-allauthors&quot;,&quot;title&quot;:&quot;Chicago Manual of Style 17th edition (author-date) - David Blair&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B8B29C5-C39B-41C8-9567-444369AD2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Frontiers.dotx</Template>
  <TotalTime>327</TotalTime>
  <Pages>2</Pages>
  <Words>1001</Words>
  <Characters>5710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Sutherland Blair</dc:creator>
  <cp:keywords/>
  <dc:description/>
  <cp:lastModifiedBy>David Blair</cp:lastModifiedBy>
  <cp:revision>77</cp:revision>
  <cp:lastPrinted>2013-10-03T12:51:00Z</cp:lastPrinted>
  <dcterms:created xsi:type="dcterms:W3CDTF">2023-11-14T18:42:00Z</dcterms:created>
  <dcterms:modified xsi:type="dcterms:W3CDTF">2024-01-11T19:22:00Z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http://csl.mendeley.com/styles/503544141/chicago-author-date-allauthors</vt:lpwstr>
  </property>
  <property fmtid="{D5CDD505-2E9C-101B-9397-08002B2CF9AE}" pid="9" name="Mendeley Recent Style Name 3_1">
    <vt:lpwstr>Chicago Manual of Style 17th edition (author-date) - David Blair</vt:lpwstr>
  </property>
  <property fmtid="{D5CDD505-2E9C-101B-9397-08002B2CF9AE}" pid="10" name="Mendeley Recent Style Id 4_1">
    <vt:lpwstr>http://www.zotero.org/styles/chicago-fullnote-bibliography</vt:lpwstr>
  </property>
  <property fmtid="{D5CDD505-2E9C-101B-9397-08002B2CF9AE}" pid="11" name="Mendeley Recent Style Name 4_1">
    <vt:lpwstr>Chicago Manual of Style 17th edition (full note)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http://www.zotero.org/styles/neuroimage-clinical</vt:lpwstr>
  </property>
  <property fmtid="{D5CDD505-2E9C-101B-9397-08002B2CF9AE}" pid="21" name="Mendeley Recent Style Name 9_1">
    <vt:lpwstr>NeuroImage: Clinical</vt:lpwstr>
  </property>
  <property fmtid="{D5CDD505-2E9C-101B-9397-08002B2CF9AE}" pid="22" name="Mendeley Document_1">
    <vt:lpwstr>True</vt:lpwstr>
  </property>
  <property fmtid="{D5CDD505-2E9C-101B-9397-08002B2CF9AE}" pid="23" name="Mendeley Unique User Id_1">
    <vt:lpwstr>f42a52c5-545e-3b48-8e62-0ebf6759e28d</vt:lpwstr>
  </property>
</Properties>
</file>